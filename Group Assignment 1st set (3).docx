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760A3" w14:textId="7494141D" w:rsidR="00D0220B" w:rsidRPr="00D0220B" w:rsidRDefault="000D2957" w:rsidP="00412CB8">
      <w:pPr>
        <w:pStyle w:val="Chapternumber"/>
      </w:pPr>
      <w:r>
        <w:t xml:space="preserve">Part </w:t>
      </w:r>
      <w:r w:rsidR="00B73DD1">
        <w:t>1</w:t>
      </w:r>
    </w:p>
    <w:p w14:paraId="6D930FD3" w14:textId="77777777" w:rsidR="002E41C2" w:rsidRPr="00482D58" w:rsidRDefault="002E41C2" w:rsidP="0012535A">
      <w:pPr>
        <w:pStyle w:val="Chaptertitle"/>
      </w:pPr>
      <w:r w:rsidRPr="00482D58">
        <w:t xml:space="preserve">How to </w:t>
      </w:r>
      <w:r w:rsidR="00C77D05">
        <w:t xml:space="preserve">use </w:t>
      </w:r>
      <w:r w:rsidR="00A92708">
        <w:t>MySQL Workbench</w:t>
      </w:r>
      <w:r w:rsidR="00965295">
        <w:br/>
        <w:t xml:space="preserve">and other </w:t>
      </w:r>
      <w:r w:rsidR="00A92708">
        <w:t xml:space="preserve">development </w:t>
      </w:r>
      <w:r w:rsidR="00965295">
        <w:t>tools</w:t>
      </w:r>
    </w:p>
    <w:p w14:paraId="3DD2FDD9" w14:textId="77777777" w:rsidR="00053501" w:rsidRDefault="00053501" w:rsidP="00053501">
      <w:pPr>
        <w:pStyle w:val="Exerciseheading"/>
        <w:ind w:right="0"/>
      </w:pPr>
      <w:r>
        <w:t>Before you start the exercises…</w:t>
      </w:r>
    </w:p>
    <w:p w14:paraId="626152C2" w14:textId="00F404F2" w:rsidR="00501F36" w:rsidRDefault="00053501" w:rsidP="00053501">
      <w:pPr>
        <w:pStyle w:val="Exercisetext"/>
      </w:pPr>
      <w:r>
        <w:t xml:space="preserve">Before you start </w:t>
      </w:r>
      <w:r w:rsidR="009F3F5E">
        <w:t xml:space="preserve">these </w:t>
      </w:r>
      <w:r w:rsidR="00176397">
        <w:t>exercise</w:t>
      </w:r>
      <w:r w:rsidR="009F3F5E">
        <w:t>s</w:t>
      </w:r>
      <w:r>
        <w:t xml:space="preserve">, you need to install the MySQL </w:t>
      </w:r>
      <w:r w:rsidR="00193C21">
        <w:t>s</w:t>
      </w:r>
      <w:r>
        <w:t xml:space="preserve">erver and MySQL Workbench. The procedures for doing </w:t>
      </w:r>
      <w:r w:rsidR="00193C21">
        <w:t>that</w:t>
      </w:r>
      <w:r>
        <w:t xml:space="preserve"> are provided in appendix A (</w:t>
      </w:r>
      <w:r w:rsidR="00FE4222">
        <w:t>Windows</w:t>
      </w:r>
      <w:r>
        <w:t>) and B (</w:t>
      </w:r>
      <w:proofErr w:type="spellStart"/>
      <w:r w:rsidR="00460C91">
        <w:t>m</w:t>
      </w:r>
      <w:r>
        <w:t>ac</w:t>
      </w:r>
      <w:r w:rsidR="00460C91">
        <w:t>OS</w:t>
      </w:r>
      <w:proofErr w:type="spellEnd"/>
      <w:r>
        <w:t>).</w:t>
      </w:r>
    </w:p>
    <w:p w14:paraId="4AB0D004" w14:textId="77777777" w:rsidR="00053501" w:rsidRPr="002B7C1C" w:rsidRDefault="000C22BE" w:rsidP="00053501">
      <w:pPr>
        <w:pStyle w:val="Exercisetext"/>
      </w:pPr>
      <w:r>
        <w:t>In addition</w:t>
      </w:r>
      <w:r w:rsidR="00A86F56">
        <w:t xml:space="preserve">, you’ll need to get the </w:t>
      </w:r>
      <w:proofErr w:type="spellStart"/>
      <w:r w:rsidR="0016766C">
        <w:t>mgs_ex_starts</w:t>
      </w:r>
      <w:proofErr w:type="spellEnd"/>
      <w:r w:rsidR="001D7B07">
        <w:t xml:space="preserve"> directory </w:t>
      </w:r>
      <w:r w:rsidR="00A86F56">
        <w:t xml:space="preserve">from </w:t>
      </w:r>
      <w:r w:rsidR="00DD28E2">
        <w:t>your instructor</w:t>
      </w:r>
      <w:r w:rsidR="00207687">
        <w:t>.</w:t>
      </w:r>
      <w:r w:rsidR="001D7B07">
        <w:t xml:space="preserve"> This</w:t>
      </w:r>
      <w:r w:rsidR="00A36782">
        <w:t xml:space="preserve"> directory contains some script files</w:t>
      </w:r>
      <w:r w:rsidR="001D7B07">
        <w:t xml:space="preserve"> that you need to do th</w:t>
      </w:r>
      <w:r w:rsidR="00193C21">
        <w:t>e</w:t>
      </w:r>
      <w:r w:rsidR="001D7B07">
        <w:t xml:space="preserve"> exercise</w:t>
      </w:r>
      <w:r w:rsidR="00193C21">
        <w:t>s</w:t>
      </w:r>
      <w:r w:rsidR="001D7B07">
        <w:t>.</w:t>
      </w:r>
    </w:p>
    <w:p w14:paraId="7C2906BC" w14:textId="77777777" w:rsidR="00053501" w:rsidRDefault="00053501" w:rsidP="00053501">
      <w:pPr>
        <w:pStyle w:val="Exerciseheading"/>
        <w:ind w:right="0"/>
      </w:pPr>
      <w:r>
        <w:t>Exercises</w:t>
      </w:r>
    </w:p>
    <w:p w14:paraId="4CF45FF8" w14:textId="77777777" w:rsidR="00053501" w:rsidRDefault="00053501" w:rsidP="00053501">
      <w:pPr>
        <w:pStyle w:val="Exercisetext"/>
      </w:pPr>
      <w:r>
        <w:t xml:space="preserve">In these exercises, you’ll use MySQL Workbench to </w:t>
      </w:r>
      <w:r w:rsidR="001440CC">
        <w:t xml:space="preserve">create the My Guitar Shop database, to </w:t>
      </w:r>
      <w:r>
        <w:t>review the tables in th</w:t>
      </w:r>
      <w:r w:rsidR="00193C21">
        <w:t>is</w:t>
      </w:r>
      <w:r>
        <w:t xml:space="preserve"> database</w:t>
      </w:r>
      <w:r w:rsidR="001440CC">
        <w:t xml:space="preserve">, and </w:t>
      </w:r>
      <w:r>
        <w:t xml:space="preserve">to enter SQL statements and run them against </w:t>
      </w:r>
      <w:r w:rsidR="001440CC">
        <w:t>this database</w:t>
      </w:r>
      <w:r>
        <w:t>.</w:t>
      </w:r>
    </w:p>
    <w:p w14:paraId="561288BB" w14:textId="77777777" w:rsidR="00053501" w:rsidRDefault="00053501" w:rsidP="00094B4C">
      <w:pPr>
        <w:pStyle w:val="Exerciseheading2"/>
        <w:ind w:right="0"/>
      </w:pPr>
      <w:r>
        <w:t>Make sure the MySQL server is running</w:t>
      </w:r>
    </w:p>
    <w:p w14:paraId="20144D65" w14:textId="77777777" w:rsidR="00053501" w:rsidRDefault="00053501" w:rsidP="00460C91">
      <w:pPr>
        <w:pStyle w:val="Exerciselist"/>
      </w:pPr>
      <w:r>
        <w:t xml:space="preserve">Start MySQL Workbench and open a connection for </w:t>
      </w:r>
      <w:r w:rsidR="00621928">
        <w:t>the root user</w:t>
      </w:r>
      <w:r>
        <w:t>.</w:t>
      </w:r>
    </w:p>
    <w:p w14:paraId="45E9DEE7" w14:textId="77777777" w:rsidR="009C172C" w:rsidRDefault="00053501" w:rsidP="00094B4C">
      <w:pPr>
        <w:pStyle w:val="Exerciselist"/>
      </w:pPr>
      <w:r>
        <w:t xml:space="preserve">Check whether the MySQL server is running. If it isn’t, start it. </w:t>
      </w:r>
    </w:p>
    <w:p w14:paraId="38191B23" w14:textId="77777777" w:rsidR="00B7375E" w:rsidRDefault="00B7375E" w:rsidP="00225398">
      <w:pPr>
        <w:pStyle w:val="Exerciseheading2"/>
      </w:pPr>
      <w:r>
        <w:t xml:space="preserve">Use MySQL Workbench to create the </w:t>
      </w:r>
      <w:r w:rsidR="00FD6096">
        <w:t xml:space="preserve">My Guitar Shop </w:t>
      </w:r>
      <w:r>
        <w:t>database</w:t>
      </w:r>
      <w:r w:rsidR="00391348">
        <w:t>.</w:t>
      </w:r>
    </w:p>
    <w:p w14:paraId="3632D1AD" w14:textId="77777777" w:rsidR="00311DD5" w:rsidRDefault="00311DD5" w:rsidP="00094B4C">
      <w:pPr>
        <w:pStyle w:val="Exerciselist"/>
      </w:pPr>
      <w:r>
        <w:t xml:space="preserve">Open the script file named </w:t>
      </w:r>
      <w:proofErr w:type="spellStart"/>
      <w:r>
        <w:t>my_guitar_shop.sql</w:t>
      </w:r>
      <w:proofErr w:type="spellEnd"/>
      <w:r>
        <w:t xml:space="preserve"> </w:t>
      </w:r>
      <w:r w:rsidR="009C6621">
        <w:t xml:space="preserve">that’s in the </w:t>
      </w:r>
      <w:proofErr w:type="spellStart"/>
      <w:r w:rsidR="0016766C">
        <w:t>mgs_ex_starts</w:t>
      </w:r>
      <w:proofErr w:type="spellEnd"/>
      <w:r w:rsidR="009C6621">
        <w:t xml:space="preserve"> directory </w:t>
      </w:r>
      <w:r>
        <w:t xml:space="preserve">by clicking the Open SQL Script File button in the SQL Editor </w:t>
      </w:r>
      <w:proofErr w:type="gramStart"/>
      <w:r>
        <w:t>toolbar</w:t>
      </w:r>
      <w:proofErr w:type="gramEnd"/>
      <w:r>
        <w:t>. Then, use the resulting dialog box to locate and open the file.</w:t>
      </w:r>
    </w:p>
    <w:p w14:paraId="56A2AA05" w14:textId="77777777" w:rsidR="00311DD5" w:rsidRDefault="00311DD5" w:rsidP="00094B4C">
      <w:pPr>
        <w:pStyle w:val="Exerciselist"/>
      </w:pPr>
      <w:r>
        <w:t xml:space="preserve">Execute the </w:t>
      </w:r>
      <w:r w:rsidR="00B52D3D">
        <w:t xml:space="preserve">entire </w:t>
      </w:r>
      <w:r>
        <w:t xml:space="preserve">script by clicking the Execute SQL Script button in the </w:t>
      </w:r>
      <w:r w:rsidR="009C172C">
        <w:t>SQL</w:t>
      </w:r>
      <w:r>
        <w:t xml:space="preserve"> editor toolbar</w:t>
      </w:r>
      <w:r w:rsidR="009F7D0A">
        <w:t xml:space="preserve"> or by pressing </w:t>
      </w:r>
      <w:proofErr w:type="spellStart"/>
      <w:r w:rsidR="009F7D0A">
        <w:t>Ctrl+Shift+Enter</w:t>
      </w:r>
      <w:proofErr w:type="spellEnd"/>
      <w:r>
        <w:t>. When you do, the Output window displays messages that indicate whether the script executed successfully.</w:t>
      </w:r>
    </w:p>
    <w:p w14:paraId="3961694B" w14:textId="77777777" w:rsidR="00053501" w:rsidRDefault="00053501" w:rsidP="00094B4C">
      <w:pPr>
        <w:pStyle w:val="Exerciseheading2"/>
        <w:ind w:right="0"/>
      </w:pPr>
      <w:r>
        <w:t xml:space="preserve">Use MySQL Workbench to review the </w:t>
      </w:r>
      <w:r w:rsidR="00AA7F8E">
        <w:t xml:space="preserve">My Guitar Shop </w:t>
      </w:r>
      <w:r>
        <w:t>database</w:t>
      </w:r>
    </w:p>
    <w:p w14:paraId="6911362A" w14:textId="2FAC0BA2" w:rsidR="00053501" w:rsidRDefault="00053501" w:rsidP="00094B4C">
      <w:pPr>
        <w:pStyle w:val="Exerciselist"/>
      </w:pPr>
      <w:r>
        <w:t xml:space="preserve">In the </w:t>
      </w:r>
      <w:r w:rsidR="009C172C">
        <w:t xml:space="preserve">Schemas </w:t>
      </w:r>
      <w:r w:rsidR="00376406">
        <w:t xml:space="preserve">category </w:t>
      </w:r>
      <w:r w:rsidR="009C172C">
        <w:t>of the Navigator</w:t>
      </w:r>
      <w:r>
        <w:t xml:space="preserve"> window, expand the node for </w:t>
      </w:r>
      <w:r w:rsidR="00A73D5B">
        <w:t xml:space="preserve">the </w:t>
      </w:r>
      <w:r>
        <w:t xml:space="preserve">database </w:t>
      </w:r>
      <w:r w:rsidR="00A73D5B">
        <w:t xml:space="preserve">named </w:t>
      </w:r>
      <w:proofErr w:type="spellStart"/>
      <w:r w:rsidR="00A73D5B">
        <w:t>my_guitar_shop</w:t>
      </w:r>
      <w:proofErr w:type="spellEnd"/>
      <w:r w:rsidR="00A73D5B">
        <w:t xml:space="preserve"> </w:t>
      </w:r>
      <w:r>
        <w:t>so you can see all of the database objects it contains.</w:t>
      </w:r>
      <w:r w:rsidR="00A73D5B">
        <w:t xml:space="preserve"> If it isn’t displayed in the </w:t>
      </w:r>
      <w:r w:rsidR="009C172C">
        <w:t>Schemas tab of the Navigator window</w:t>
      </w:r>
      <w:r w:rsidR="00A73D5B">
        <w:t>, you may need to click on the Refresh button to display it.</w:t>
      </w:r>
    </w:p>
    <w:p w14:paraId="764707B6" w14:textId="5B7FA223" w:rsidR="005F1E1E" w:rsidRDefault="005F1E1E" w:rsidP="005F1E1E">
      <w:pPr>
        <w:pStyle w:val="Exerciselist"/>
        <w:numPr>
          <w:ilvl w:val="0"/>
          <w:numId w:val="0"/>
        </w:numPr>
        <w:ind w:left="360"/>
      </w:pPr>
      <w:r>
        <w:rPr>
          <w:noProof/>
        </w:rPr>
        <w:lastRenderedPageBreak/>
        <w:drawing>
          <wp:inline distT="0" distB="0" distL="0" distR="0" wp14:anchorId="4A7BFA59" wp14:editId="113FF5D0">
            <wp:extent cx="20669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3086100"/>
                    </a:xfrm>
                    <a:prstGeom prst="rect">
                      <a:avLst/>
                    </a:prstGeom>
                  </pic:spPr>
                </pic:pic>
              </a:graphicData>
            </a:graphic>
          </wp:inline>
        </w:drawing>
      </w:r>
    </w:p>
    <w:p w14:paraId="5457D3E1" w14:textId="77777777" w:rsidR="00053501" w:rsidRDefault="00053501" w:rsidP="00094B4C">
      <w:pPr>
        <w:pStyle w:val="Exerciselist"/>
      </w:pPr>
      <w:r>
        <w:t xml:space="preserve">View the data for the </w:t>
      </w:r>
      <w:r w:rsidR="00A73D5B">
        <w:t xml:space="preserve">Categories </w:t>
      </w:r>
      <w:r>
        <w:t xml:space="preserve">and </w:t>
      </w:r>
      <w:r w:rsidR="00A73D5B">
        <w:t xml:space="preserve">Products </w:t>
      </w:r>
      <w:r>
        <w:t>tables.</w:t>
      </w:r>
    </w:p>
    <w:p w14:paraId="48684AC9" w14:textId="4307895A" w:rsidR="00053501" w:rsidRDefault="00053501" w:rsidP="00094B4C">
      <w:pPr>
        <w:pStyle w:val="Exerciselist"/>
      </w:pPr>
      <w:r>
        <w:t xml:space="preserve">Navigate through the database objects and view the column definitions for at least the </w:t>
      </w:r>
      <w:r w:rsidR="00901BE8">
        <w:t xml:space="preserve">Categories </w:t>
      </w:r>
      <w:r>
        <w:t xml:space="preserve">and </w:t>
      </w:r>
      <w:r w:rsidR="00901BE8">
        <w:t xml:space="preserve">Products </w:t>
      </w:r>
      <w:r>
        <w:t>tables.</w:t>
      </w:r>
    </w:p>
    <w:p w14:paraId="132D0702" w14:textId="5F5AD6A2" w:rsidR="005F1E1E" w:rsidRDefault="005F1E1E" w:rsidP="005F1E1E">
      <w:pPr>
        <w:pStyle w:val="Exerciselist"/>
        <w:numPr>
          <w:ilvl w:val="0"/>
          <w:numId w:val="0"/>
        </w:numPr>
        <w:ind w:left="360"/>
      </w:pPr>
      <w:r>
        <w:rPr>
          <w:noProof/>
        </w:rPr>
        <w:drawing>
          <wp:inline distT="0" distB="0" distL="0" distR="0" wp14:anchorId="3AE8E8CE" wp14:editId="14380C84">
            <wp:extent cx="2600325" cy="3486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3486150"/>
                    </a:xfrm>
                    <a:prstGeom prst="rect">
                      <a:avLst/>
                    </a:prstGeom>
                  </pic:spPr>
                </pic:pic>
              </a:graphicData>
            </a:graphic>
          </wp:inline>
        </w:drawing>
      </w:r>
    </w:p>
    <w:p w14:paraId="6409D802" w14:textId="77777777" w:rsidR="00053501" w:rsidRDefault="00730856" w:rsidP="00094B4C">
      <w:pPr>
        <w:pStyle w:val="Exerciseheading2"/>
        <w:ind w:right="0"/>
      </w:pPr>
      <w:r>
        <w:br w:type="page"/>
      </w:r>
      <w:r w:rsidR="00053501">
        <w:lastRenderedPageBreak/>
        <w:t>Use MySQL Workbench to enter and run SQL statements</w:t>
      </w:r>
    </w:p>
    <w:p w14:paraId="68B0C082" w14:textId="77777777" w:rsidR="00053501" w:rsidRDefault="00053501" w:rsidP="00094B4C">
      <w:pPr>
        <w:pStyle w:val="Exerciselist"/>
      </w:pPr>
      <w:r>
        <w:t xml:space="preserve">Double-click on the </w:t>
      </w:r>
      <w:proofErr w:type="spellStart"/>
      <w:r w:rsidR="00086DBF">
        <w:t>my_guitar_shop</w:t>
      </w:r>
      <w:proofErr w:type="spellEnd"/>
      <w:r w:rsidR="00086DBF">
        <w:t xml:space="preserve"> </w:t>
      </w:r>
      <w:r>
        <w:t>database to set it as the default database. When you do that, MySQL Workbench should display the database in bold.</w:t>
      </w:r>
    </w:p>
    <w:p w14:paraId="5FD617C3" w14:textId="77777777" w:rsidR="00053501" w:rsidRDefault="00053501" w:rsidP="00094B4C">
      <w:pPr>
        <w:pStyle w:val="Exerciselist"/>
      </w:pPr>
      <w:r>
        <w:t xml:space="preserve">Open a </w:t>
      </w:r>
      <w:r w:rsidR="009C172C">
        <w:t>SQL</w:t>
      </w:r>
      <w:r>
        <w:t xml:space="preserve"> editor tab. Then, enter and run this SQL statement:</w:t>
      </w:r>
    </w:p>
    <w:p w14:paraId="335A7A31" w14:textId="28C483A6" w:rsidR="00053501" w:rsidRDefault="00053501" w:rsidP="00094B4C">
      <w:pPr>
        <w:pStyle w:val="Exercisecode"/>
        <w:spacing w:after="80"/>
      </w:pPr>
      <w:r>
        <w:t xml:space="preserve">SELECT </w:t>
      </w:r>
      <w:proofErr w:type="spellStart"/>
      <w:r w:rsidR="00E069CA">
        <w:t>product</w:t>
      </w:r>
      <w:r>
        <w:t>_name</w:t>
      </w:r>
      <w:proofErr w:type="spellEnd"/>
      <w:r>
        <w:t xml:space="preserve"> FROM </w:t>
      </w:r>
      <w:r w:rsidR="00E069CA">
        <w:t>products</w:t>
      </w:r>
    </w:p>
    <w:p w14:paraId="15FB3F77" w14:textId="2D0822D0" w:rsidR="005F1E1E" w:rsidRDefault="005F1E1E" w:rsidP="00094B4C">
      <w:pPr>
        <w:pStyle w:val="Exercisecode"/>
        <w:spacing w:after="80"/>
      </w:pPr>
      <w:r>
        <w:rPr>
          <w:noProof/>
        </w:rPr>
        <w:drawing>
          <wp:inline distT="0" distB="0" distL="0" distR="0" wp14:anchorId="2C2C542A" wp14:editId="71127170">
            <wp:extent cx="50292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2762250"/>
                    </a:xfrm>
                    <a:prstGeom prst="rect">
                      <a:avLst/>
                    </a:prstGeom>
                  </pic:spPr>
                </pic:pic>
              </a:graphicData>
            </a:graphic>
          </wp:inline>
        </w:drawing>
      </w:r>
    </w:p>
    <w:p w14:paraId="310E8849" w14:textId="140C28A6" w:rsidR="00053501" w:rsidRDefault="00053501" w:rsidP="00094B4C">
      <w:pPr>
        <w:pStyle w:val="Exerciselist"/>
      </w:pPr>
      <w:r>
        <w:t xml:space="preserve">Delete the </w:t>
      </w:r>
      <w:r w:rsidRPr="00DE4925">
        <w:rPr>
          <w:i/>
        </w:rPr>
        <w:t>e</w:t>
      </w:r>
      <w:r>
        <w:t xml:space="preserve"> at the end of </w:t>
      </w:r>
      <w:proofErr w:type="spellStart"/>
      <w:r w:rsidR="00193C21">
        <w:t>product</w:t>
      </w:r>
      <w:r>
        <w:t>_name</w:t>
      </w:r>
      <w:proofErr w:type="spellEnd"/>
      <w:r>
        <w:t xml:space="preserve"> and run the statement again. Note the error number and the description of the error.</w:t>
      </w:r>
    </w:p>
    <w:p w14:paraId="31802513" w14:textId="79B80355" w:rsidR="005F1E1E" w:rsidRDefault="005F1E1E" w:rsidP="005F1E1E">
      <w:pPr>
        <w:pStyle w:val="Exerciselist"/>
        <w:numPr>
          <w:ilvl w:val="0"/>
          <w:numId w:val="0"/>
        </w:numPr>
        <w:ind w:left="360"/>
      </w:pPr>
      <w:r>
        <w:rPr>
          <w:noProof/>
        </w:rPr>
        <w:drawing>
          <wp:inline distT="0" distB="0" distL="0" distR="0" wp14:anchorId="2364D761" wp14:editId="30E5254C">
            <wp:extent cx="6600825" cy="1600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3192" cy="160077"/>
                    </a:xfrm>
                    <a:prstGeom prst="rect">
                      <a:avLst/>
                    </a:prstGeom>
                  </pic:spPr>
                </pic:pic>
              </a:graphicData>
            </a:graphic>
          </wp:inline>
        </w:drawing>
      </w:r>
    </w:p>
    <w:p w14:paraId="158F343C" w14:textId="77777777" w:rsidR="00053501" w:rsidRDefault="00053501" w:rsidP="00094B4C">
      <w:pPr>
        <w:pStyle w:val="Exerciselist"/>
      </w:pPr>
      <w:r>
        <w:t xml:space="preserve">Open another </w:t>
      </w:r>
      <w:r w:rsidR="009C172C">
        <w:t>SQL</w:t>
      </w:r>
      <w:r>
        <w:t xml:space="preserve"> editor tab. Then, enter and run this statement:</w:t>
      </w:r>
    </w:p>
    <w:p w14:paraId="31D3A1DD" w14:textId="77777777" w:rsidR="00CE17AE" w:rsidRDefault="00CE17AE" w:rsidP="00094B4C">
      <w:pPr>
        <w:pStyle w:val="Exercisecode"/>
      </w:pPr>
      <w:r>
        <w:t xml:space="preserve">SELECT </w:t>
      </w:r>
      <w:proofErr w:type="gramStart"/>
      <w:r>
        <w:t>COUNT(</w:t>
      </w:r>
      <w:proofErr w:type="gramEnd"/>
      <w:r>
        <w:t xml:space="preserve">*) AS </w:t>
      </w:r>
      <w:proofErr w:type="spellStart"/>
      <w:r>
        <w:t>number_of_products</w:t>
      </w:r>
      <w:proofErr w:type="spellEnd"/>
    </w:p>
    <w:p w14:paraId="1EF55A61" w14:textId="4A0999F4" w:rsidR="00053501" w:rsidRDefault="00053501" w:rsidP="008A1F0A">
      <w:pPr>
        <w:pStyle w:val="Exercisecode"/>
        <w:spacing w:after="120"/>
      </w:pPr>
      <w:r>
        <w:t xml:space="preserve">FROM </w:t>
      </w:r>
      <w:r w:rsidR="003A0F8A">
        <w:t>products</w:t>
      </w:r>
    </w:p>
    <w:p w14:paraId="6D640F5D" w14:textId="4F032510" w:rsidR="005F1E1E" w:rsidRDefault="005F1E1E" w:rsidP="008A1F0A">
      <w:pPr>
        <w:pStyle w:val="Exercisecode"/>
        <w:spacing w:after="120"/>
      </w:pPr>
      <w:r>
        <w:rPr>
          <w:noProof/>
        </w:rPr>
        <w:drawing>
          <wp:inline distT="0" distB="0" distL="0" distR="0" wp14:anchorId="46B1AB2F" wp14:editId="01FB4E1B">
            <wp:extent cx="5029200" cy="2660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2660015"/>
                    </a:xfrm>
                    <a:prstGeom prst="rect">
                      <a:avLst/>
                    </a:prstGeom>
                  </pic:spPr>
                </pic:pic>
              </a:graphicData>
            </a:graphic>
          </wp:inline>
        </w:drawing>
      </w:r>
    </w:p>
    <w:p w14:paraId="4598EC77" w14:textId="77777777" w:rsidR="00053501" w:rsidRDefault="00053501" w:rsidP="00094B4C">
      <w:pPr>
        <w:pStyle w:val="Exerciseheading2"/>
        <w:ind w:right="0"/>
      </w:pPr>
      <w:r>
        <w:lastRenderedPageBreak/>
        <w:t>Use MySQL Workbench to open and run scripts</w:t>
      </w:r>
    </w:p>
    <w:p w14:paraId="16B47809" w14:textId="3CB7680B" w:rsidR="00053501" w:rsidRDefault="00053501" w:rsidP="00094B4C">
      <w:pPr>
        <w:pStyle w:val="Exerciselist"/>
      </w:pPr>
      <w:r>
        <w:t xml:space="preserve">Open the script </w:t>
      </w:r>
      <w:r w:rsidR="00441D4C">
        <w:t xml:space="preserve">named </w:t>
      </w:r>
      <w:proofErr w:type="spellStart"/>
      <w:r w:rsidR="00441D4C">
        <w:t>product_details.sql</w:t>
      </w:r>
      <w:proofErr w:type="spellEnd"/>
      <w:r w:rsidR="00441D4C">
        <w:t xml:space="preserve"> </w:t>
      </w:r>
      <w:r>
        <w:t xml:space="preserve">that’s in the </w:t>
      </w:r>
      <w:proofErr w:type="spellStart"/>
      <w:r w:rsidR="0016766C">
        <w:t>mgs_ex_starts</w:t>
      </w:r>
      <w:proofErr w:type="spellEnd"/>
      <w:r>
        <w:t xml:space="preserve"> directory. Note that this script contains just one SQL statement. Then, run the statement.</w:t>
      </w:r>
    </w:p>
    <w:p w14:paraId="631F4E6D" w14:textId="79515FEF" w:rsidR="005F1E1E" w:rsidRDefault="005F1E1E" w:rsidP="005F1E1E">
      <w:pPr>
        <w:pStyle w:val="Exerciselist"/>
        <w:numPr>
          <w:ilvl w:val="0"/>
          <w:numId w:val="0"/>
        </w:numPr>
        <w:ind w:left="360"/>
      </w:pPr>
      <w:r>
        <w:rPr>
          <w:noProof/>
        </w:rPr>
        <w:drawing>
          <wp:inline distT="0" distB="0" distL="0" distR="0" wp14:anchorId="41DA572C" wp14:editId="01715F1E">
            <wp:extent cx="5029200" cy="2761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2761615"/>
                    </a:xfrm>
                    <a:prstGeom prst="rect">
                      <a:avLst/>
                    </a:prstGeom>
                  </pic:spPr>
                </pic:pic>
              </a:graphicData>
            </a:graphic>
          </wp:inline>
        </w:drawing>
      </w:r>
    </w:p>
    <w:p w14:paraId="246DACD7" w14:textId="38EFF455" w:rsidR="00053501" w:rsidRDefault="00053501" w:rsidP="00094B4C">
      <w:pPr>
        <w:pStyle w:val="Exerciselist"/>
      </w:pPr>
      <w:r>
        <w:t xml:space="preserve">Open the script </w:t>
      </w:r>
      <w:r w:rsidR="00CA32E9">
        <w:t xml:space="preserve">named </w:t>
      </w:r>
      <w:proofErr w:type="spellStart"/>
      <w:r w:rsidR="00CA32E9">
        <w:t>product_summary.sql</w:t>
      </w:r>
      <w:proofErr w:type="spellEnd"/>
      <w:r w:rsidR="00CA32E9">
        <w:t xml:space="preserve"> </w:t>
      </w:r>
      <w:r>
        <w:t xml:space="preserve">that’s in the </w:t>
      </w:r>
      <w:proofErr w:type="spellStart"/>
      <w:r w:rsidR="0016766C">
        <w:t>mgs_ex_starts</w:t>
      </w:r>
      <w:proofErr w:type="spellEnd"/>
      <w:r w:rsidR="00CA32E9">
        <w:t xml:space="preserve"> </w:t>
      </w:r>
      <w:r>
        <w:t>directory. Note that this</w:t>
      </w:r>
      <w:r w:rsidR="008C27A4">
        <w:t xml:space="preserve"> opens another </w:t>
      </w:r>
      <w:r w:rsidR="009C172C">
        <w:t>SQL</w:t>
      </w:r>
      <w:r w:rsidR="008C27A4">
        <w:t xml:space="preserve"> editor tab.</w:t>
      </w:r>
    </w:p>
    <w:p w14:paraId="687D2489" w14:textId="476520A1" w:rsidR="005F1E1E" w:rsidRDefault="005F1E1E" w:rsidP="005F1E1E">
      <w:pPr>
        <w:pStyle w:val="Exerciselist"/>
        <w:numPr>
          <w:ilvl w:val="0"/>
          <w:numId w:val="0"/>
        </w:numPr>
        <w:ind w:left="360"/>
      </w:pPr>
      <w:r>
        <w:rPr>
          <w:noProof/>
        </w:rPr>
        <w:drawing>
          <wp:inline distT="0" distB="0" distL="0" distR="0" wp14:anchorId="0DA192EA" wp14:editId="0AA7CFD3">
            <wp:extent cx="5029200" cy="2811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2811145"/>
                    </a:xfrm>
                    <a:prstGeom prst="rect">
                      <a:avLst/>
                    </a:prstGeom>
                  </pic:spPr>
                </pic:pic>
              </a:graphicData>
            </a:graphic>
          </wp:inline>
        </w:drawing>
      </w:r>
    </w:p>
    <w:p w14:paraId="1E8C7718" w14:textId="2E9551D6" w:rsidR="00053501" w:rsidRDefault="00053501" w:rsidP="00094B4C">
      <w:pPr>
        <w:pStyle w:val="Exerciselist"/>
      </w:pPr>
      <w:r>
        <w:t xml:space="preserve">Open the script </w:t>
      </w:r>
      <w:r w:rsidR="0089674A">
        <w:t xml:space="preserve">named </w:t>
      </w:r>
      <w:proofErr w:type="spellStart"/>
      <w:r w:rsidR="0089674A">
        <w:t>product_statements.sql</w:t>
      </w:r>
      <w:proofErr w:type="spellEnd"/>
      <w:r w:rsidR="0089674A">
        <w:t xml:space="preserve"> </w:t>
      </w:r>
      <w:r>
        <w:t xml:space="preserve">that’s in the </w:t>
      </w:r>
      <w:proofErr w:type="spellStart"/>
      <w:r w:rsidR="0016766C">
        <w:t>mgs_ex_starts</w:t>
      </w:r>
      <w:proofErr w:type="spellEnd"/>
      <w:r w:rsidR="00B253C2">
        <w:t xml:space="preserve"> </w:t>
      </w:r>
      <w:r>
        <w:t>directory. Notice that this script contains two SQL statements that end with semicolons.</w:t>
      </w:r>
    </w:p>
    <w:p w14:paraId="31715CA1" w14:textId="0C8B720A" w:rsidR="005F1E1E" w:rsidRDefault="005F1E1E" w:rsidP="005F1E1E">
      <w:pPr>
        <w:pStyle w:val="Exerciselist"/>
        <w:numPr>
          <w:ilvl w:val="0"/>
          <w:numId w:val="0"/>
        </w:numPr>
        <w:ind w:left="360" w:hanging="360"/>
      </w:pPr>
    </w:p>
    <w:p w14:paraId="5CA2B10A" w14:textId="56B2C15F" w:rsidR="005F1E1E" w:rsidRDefault="005F1E1E" w:rsidP="005F1E1E">
      <w:pPr>
        <w:pStyle w:val="Exerciselist"/>
        <w:numPr>
          <w:ilvl w:val="0"/>
          <w:numId w:val="0"/>
        </w:numPr>
        <w:ind w:left="360" w:hanging="360"/>
      </w:pPr>
    </w:p>
    <w:p w14:paraId="22B1318E" w14:textId="77777777" w:rsidR="005F1E1E" w:rsidRDefault="005F1E1E" w:rsidP="005F1E1E">
      <w:pPr>
        <w:pStyle w:val="Exerciselist"/>
        <w:numPr>
          <w:ilvl w:val="0"/>
          <w:numId w:val="0"/>
        </w:numPr>
        <w:ind w:left="360" w:hanging="360"/>
      </w:pPr>
    </w:p>
    <w:p w14:paraId="0DC19609" w14:textId="67B0CE16" w:rsidR="00053501" w:rsidRDefault="00053501" w:rsidP="00094B4C">
      <w:pPr>
        <w:pStyle w:val="Exerciselist"/>
      </w:pPr>
      <w:r>
        <w:t xml:space="preserve">Press the </w:t>
      </w:r>
      <w:proofErr w:type="spellStart"/>
      <w:r>
        <w:t>Ctrl+Shift+Enter</w:t>
      </w:r>
      <w:proofErr w:type="spellEnd"/>
      <w:r>
        <w:t xml:space="preserve"> keys or click the Execute SQL Script button to run both of the statements in this script. Note that this displays the results in two Result tabs. </w:t>
      </w:r>
      <w:r>
        <w:lastRenderedPageBreak/>
        <w:t>Make sure to view the results of both SELECT statements.</w:t>
      </w:r>
      <w:r w:rsidR="005F1E1E">
        <w:br/>
      </w:r>
      <w:r w:rsidR="005F1E1E">
        <w:rPr>
          <w:b/>
        </w:rPr>
        <w:t>Result 1:</w:t>
      </w:r>
    </w:p>
    <w:p w14:paraId="046C7DDC" w14:textId="3F74BD60" w:rsidR="005F1E1E" w:rsidRDefault="005F1E1E" w:rsidP="005F1E1E">
      <w:pPr>
        <w:pStyle w:val="Exerciselist"/>
        <w:numPr>
          <w:ilvl w:val="0"/>
          <w:numId w:val="0"/>
        </w:numPr>
        <w:ind w:left="360"/>
      </w:pPr>
      <w:r>
        <w:rPr>
          <w:noProof/>
        </w:rPr>
        <w:drawing>
          <wp:inline distT="0" distB="0" distL="0" distR="0" wp14:anchorId="6D6CCE48" wp14:editId="6B41685A">
            <wp:extent cx="5029200" cy="2822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2822575"/>
                    </a:xfrm>
                    <a:prstGeom prst="rect">
                      <a:avLst/>
                    </a:prstGeom>
                  </pic:spPr>
                </pic:pic>
              </a:graphicData>
            </a:graphic>
          </wp:inline>
        </w:drawing>
      </w:r>
    </w:p>
    <w:p w14:paraId="7C91D24E" w14:textId="51A40D71" w:rsidR="005F1E1E" w:rsidRDefault="005F1E1E" w:rsidP="005F1E1E">
      <w:pPr>
        <w:pStyle w:val="Exerciselist"/>
        <w:numPr>
          <w:ilvl w:val="0"/>
          <w:numId w:val="0"/>
        </w:numPr>
        <w:ind w:left="360"/>
        <w:rPr>
          <w:b/>
        </w:rPr>
      </w:pPr>
      <w:r>
        <w:rPr>
          <w:b/>
        </w:rPr>
        <w:t>Result 2:</w:t>
      </w:r>
    </w:p>
    <w:p w14:paraId="1DA48617" w14:textId="12A1D3ED" w:rsidR="005F1E1E" w:rsidRPr="005F1E1E" w:rsidRDefault="005F1E1E" w:rsidP="005F1E1E">
      <w:pPr>
        <w:pStyle w:val="Exerciselist"/>
        <w:numPr>
          <w:ilvl w:val="0"/>
          <w:numId w:val="0"/>
        </w:numPr>
        <w:ind w:left="360"/>
        <w:rPr>
          <w:b/>
        </w:rPr>
      </w:pPr>
      <w:r>
        <w:rPr>
          <w:noProof/>
        </w:rPr>
        <w:drawing>
          <wp:inline distT="0" distB="0" distL="0" distR="0" wp14:anchorId="654BE936" wp14:editId="0B4E3309">
            <wp:extent cx="5029200" cy="2844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2844165"/>
                    </a:xfrm>
                    <a:prstGeom prst="rect">
                      <a:avLst/>
                    </a:prstGeom>
                  </pic:spPr>
                </pic:pic>
              </a:graphicData>
            </a:graphic>
          </wp:inline>
        </w:drawing>
      </w:r>
    </w:p>
    <w:p w14:paraId="3DB6AAF1" w14:textId="77777777" w:rsidR="005F1E1E" w:rsidRDefault="005F1E1E" w:rsidP="005F1E1E">
      <w:pPr>
        <w:pStyle w:val="Exerciselist"/>
        <w:numPr>
          <w:ilvl w:val="0"/>
          <w:numId w:val="0"/>
        </w:numPr>
        <w:ind w:left="360"/>
      </w:pPr>
    </w:p>
    <w:p w14:paraId="56A5813A" w14:textId="77777777" w:rsidR="00053501" w:rsidRDefault="00053501" w:rsidP="00094B4C">
      <w:pPr>
        <w:pStyle w:val="Exerciselist"/>
      </w:pPr>
      <w:r>
        <w:t xml:space="preserve">Move the insertion point into the first statement and press </w:t>
      </w:r>
      <w:proofErr w:type="spellStart"/>
      <w:r>
        <w:t>Ctrl+Enter</w:t>
      </w:r>
      <w:proofErr w:type="spellEnd"/>
      <w:r>
        <w:t xml:space="preserve"> to run just that statement.</w:t>
      </w:r>
    </w:p>
    <w:p w14:paraId="265B837C" w14:textId="77777777" w:rsidR="00053501" w:rsidRDefault="00053501" w:rsidP="00094B4C">
      <w:pPr>
        <w:pStyle w:val="Exerciselist"/>
      </w:pPr>
      <w:r>
        <w:t xml:space="preserve">Move the insertion point into the second statement and press </w:t>
      </w:r>
      <w:proofErr w:type="spellStart"/>
      <w:r>
        <w:t>Ctrl+Enter</w:t>
      </w:r>
      <w:proofErr w:type="spellEnd"/>
      <w:r>
        <w:t xml:space="preserve"> to run just that statement.</w:t>
      </w:r>
    </w:p>
    <w:p w14:paraId="1FCFF7BA" w14:textId="77777777" w:rsidR="00053501" w:rsidRPr="009B3A91" w:rsidRDefault="00053501" w:rsidP="00094B4C">
      <w:pPr>
        <w:pStyle w:val="Exerciselist"/>
      </w:pPr>
      <w:r>
        <w:t>Exit from MySQL Workbench.</w:t>
      </w:r>
    </w:p>
    <w:p w14:paraId="085F5F95" w14:textId="19E33546" w:rsidR="00482D58" w:rsidRDefault="00F42607" w:rsidP="0012535A">
      <w:pPr>
        <w:pStyle w:val="Chapternumber"/>
      </w:pPr>
      <w:r>
        <w:lastRenderedPageBreak/>
        <w:t xml:space="preserve">Part </w:t>
      </w:r>
      <w:r w:rsidR="00455C73">
        <w:t>2</w:t>
      </w:r>
    </w:p>
    <w:p w14:paraId="4DE295C5" w14:textId="77777777" w:rsidR="00BA66E5" w:rsidRDefault="00BA66E5" w:rsidP="0012535A">
      <w:pPr>
        <w:pStyle w:val="Chaptertitle"/>
      </w:pPr>
      <w:r>
        <w:t xml:space="preserve">How to retrieve data </w:t>
      </w:r>
      <w:r w:rsidR="00E00983">
        <w:br/>
      </w:r>
      <w:r>
        <w:t>from a single table</w:t>
      </w:r>
    </w:p>
    <w:p w14:paraId="08987AB7" w14:textId="77777777" w:rsidR="000B68F0" w:rsidRDefault="000B68F0" w:rsidP="00730856">
      <w:pPr>
        <w:pStyle w:val="Exerciseheading"/>
        <w:ind w:right="0"/>
      </w:pPr>
      <w:r>
        <w:t>Exercises</w:t>
      </w:r>
    </w:p>
    <w:p w14:paraId="5CA87148" w14:textId="77777777" w:rsidR="000B68F0" w:rsidRDefault="000B68F0" w:rsidP="00A34184">
      <w:pPr>
        <w:pStyle w:val="Exerciseheading2"/>
        <w:ind w:right="0"/>
      </w:pPr>
      <w:r>
        <w:t>Enter and run your own SELECT statements</w:t>
      </w:r>
    </w:p>
    <w:p w14:paraId="450EB6D7" w14:textId="77777777" w:rsidR="000B68F0" w:rsidRDefault="000B68F0" w:rsidP="00A34184">
      <w:pPr>
        <w:pStyle w:val="Exercisetext"/>
      </w:pPr>
      <w:r>
        <w:t xml:space="preserve">In these exercises, you’ll enter and run your own SELECT </w:t>
      </w:r>
      <w:r w:rsidR="00AD3B22">
        <w:t>statements.</w:t>
      </w:r>
    </w:p>
    <w:p w14:paraId="60892E38" w14:textId="77777777" w:rsidR="000B68F0" w:rsidRDefault="000B68F0" w:rsidP="00AA412D">
      <w:pPr>
        <w:pStyle w:val="Exerciselist"/>
        <w:numPr>
          <w:ilvl w:val="0"/>
          <w:numId w:val="40"/>
        </w:numPr>
      </w:pPr>
      <w:r>
        <w:t xml:space="preserve">Write a SELECT statement that returns </w:t>
      </w:r>
      <w:r w:rsidR="006173E9">
        <w:t xml:space="preserve">four </w:t>
      </w:r>
      <w:r>
        <w:t xml:space="preserve">columns from the </w:t>
      </w:r>
      <w:r w:rsidR="006173E9">
        <w:t xml:space="preserve">Products </w:t>
      </w:r>
      <w:r>
        <w:t xml:space="preserve">table: </w:t>
      </w:r>
      <w:proofErr w:type="spellStart"/>
      <w:r w:rsidR="006173E9">
        <w:t>product_code</w:t>
      </w:r>
      <w:proofErr w:type="spellEnd"/>
      <w:r>
        <w:t xml:space="preserve">, </w:t>
      </w:r>
      <w:proofErr w:type="spellStart"/>
      <w:r w:rsidR="006173E9">
        <w:t>product</w:t>
      </w:r>
      <w:r>
        <w:t>_name</w:t>
      </w:r>
      <w:proofErr w:type="spellEnd"/>
      <w:r>
        <w:t xml:space="preserve">, </w:t>
      </w:r>
      <w:proofErr w:type="spellStart"/>
      <w:r w:rsidR="006173E9">
        <w:t>list_price</w:t>
      </w:r>
      <w:proofErr w:type="spellEnd"/>
      <w:r w:rsidR="006173E9">
        <w:t xml:space="preserve">, </w:t>
      </w:r>
      <w:r>
        <w:t xml:space="preserve">and </w:t>
      </w:r>
      <w:proofErr w:type="spellStart"/>
      <w:r w:rsidR="006173E9">
        <w:t>discount_percent</w:t>
      </w:r>
      <w:proofErr w:type="spellEnd"/>
      <w:r>
        <w:t>. Then, run this statement to make sure it works correctly.</w:t>
      </w:r>
    </w:p>
    <w:p w14:paraId="09BF0B90" w14:textId="4A7BAC45" w:rsidR="000B68F0" w:rsidRDefault="000B68F0" w:rsidP="00A34184">
      <w:pPr>
        <w:pStyle w:val="Exerciseindented"/>
      </w:pPr>
      <w:r>
        <w:t xml:space="preserve">Add an ORDER BY clause to this statement that sorts the result set by </w:t>
      </w:r>
      <w:r w:rsidR="00CC4E9E">
        <w:t xml:space="preserve">list price </w:t>
      </w:r>
      <w:r>
        <w:t xml:space="preserve">in </w:t>
      </w:r>
      <w:r w:rsidR="00CC4E9E">
        <w:t xml:space="preserve">descending </w:t>
      </w:r>
      <w:r>
        <w:t>sequence. Then, run this statement again to make sure it works correctly. This is a good way to build and test a statement, one clause at a time.</w:t>
      </w:r>
    </w:p>
    <w:p w14:paraId="058CA26B" w14:textId="2CB591C2" w:rsidR="005D3CAD" w:rsidRDefault="005D3CAD" w:rsidP="00A34184">
      <w:pPr>
        <w:pStyle w:val="Exerciseindented"/>
        <w:rPr>
          <w:b/>
          <w:color w:val="FF0000"/>
        </w:rPr>
      </w:pPr>
      <w:r w:rsidRPr="00FA551E">
        <w:rPr>
          <w:b/>
          <w:color w:val="FF0000"/>
        </w:rPr>
        <w:t xml:space="preserve">SELECT </w:t>
      </w:r>
      <w:proofErr w:type="spellStart"/>
      <w:r w:rsidRPr="00FA551E">
        <w:rPr>
          <w:b/>
          <w:color w:val="FF0000"/>
        </w:rPr>
        <w:t>product_code</w:t>
      </w:r>
      <w:proofErr w:type="spellEnd"/>
      <w:r w:rsidRPr="00FA551E">
        <w:rPr>
          <w:b/>
          <w:color w:val="FF0000"/>
        </w:rPr>
        <w:t xml:space="preserve">, </w:t>
      </w:r>
      <w:proofErr w:type="spellStart"/>
      <w:r w:rsidRPr="00FA551E">
        <w:rPr>
          <w:b/>
          <w:color w:val="FF0000"/>
        </w:rPr>
        <w:t>product_name</w:t>
      </w:r>
      <w:proofErr w:type="spellEnd"/>
      <w:r w:rsidRPr="00FA551E">
        <w:rPr>
          <w:b/>
          <w:color w:val="FF0000"/>
        </w:rPr>
        <w:t xml:space="preserve">, </w:t>
      </w:r>
      <w:proofErr w:type="spellStart"/>
      <w:r w:rsidRPr="00FA551E">
        <w:rPr>
          <w:b/>
          <w:color w:val="FF0000"/>
        </w:rPr>
        <w:t>list_price</w:t>
      </w:r>
      <w:proofErr w:type="spellEnd"/>
      <w:r w:rsidRPr="00FA551E">
        <w:rPr>
          <w:b/>
          <w:color w:val="FF0000"/>
        </w:rPr>
        <w:t xml:space="preserve">, </w:t>
      </w:r>
      <w:proofErr w:type="spellStart"/>
      <w:r w:rsidRPr="00FA551E">
        <w:rPr>
          <w:b/>
          <w:color w:val="FF0000"/>
        </w:rPr>
        <w:t>discount_percent</w:t>
      </w:r>
      <w:proofErr w:type="spellEnd"/>
      <w:r w:rsidRPr="00FA551E">
        <w:rPr>
          <w:b/>
          <w:color w:val="FF0000"/>
        </w:rPr>
        <w:t xml:space="preserve"> FROM products ORDER BY </w:t>
      </w:r>
      <w:proofErr w:type="spellStart"/>
      <w:r w:rsidRPr="00FA551E">
        <w:rPr>
          <w:b/>
          <w:color w:val="FF0000"/>
        </w:rPr>
        <w:t>list_price</w:t>
      </w:r>
      <w:proofErr w:type="spellEnd"/>
      <w:r w:rsidRPr="00FA551E">
        <w:rPr>
          <w:b/>
          <w:color w:val="FF0000"/>
        </w:rPr>
        <w:t xml:space="preserve"> </w:t>
      </w:r>
      <w:proofErr w:type="spellStart"/>
      <w:r w:rsidRPr="00FA551E">
        <w:rPr>
          <w:b/>
          <w:color w:val="FF0000"/>
        </w:rPr>
        <w:t>desc</w:t>
      </w:r>
      <w:proofErr w:type="spellEnd"/>
    </w:p>
    <w:p w14:paraId="4CA57EDE" w14:textId="5EA7E9DE" w:rsidR="00AC42CF" w:rsidRPr="00FA551E" w:rsidRDefault="00AC42CF" w:rsidP="00A34184">
      <w:pPr>
        <w:pStyle w:val="Exerciseindented"/>
        <w:rPr>
          <w:b/>
          <w:color w:val="FF0000"/>
        </w:rPr>
      </w:pPr>
      <w:r>
        <w:rPr>
          <w:noProof/>
        </w:rPr>
        <w:drawing>
          <wp:inline distT="0" distB="0" distL="0" distR="0" wp14:anchorId="6AC3D265" wp14:editId="756B6A58">
            <wp:extent cx="4972050" cy="2028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2028825"/>
                    </a:xfrm>
                    <a:prstGeom prst="rect">
                      <a:avLst/>
                    </a:prstGeom>
                  </pic:spPr>
                </pic:pic>
              </a:graphicData>
            </a:graphic>
          </wp:inline>
        </w:drawing>
      </w:r>
    </w:p>
    <w:p w14:paraId="012B5867" w14:textId="77777777" w:rsidR="000B68F0" w:rsidRDefault="000B68F0" w:rsidP="00A34184">
      <w:pPr>
        <w:pStyle w:val="Exerciselist"/>
      </w:pPr>
      <w:r>
        <w:t xml:space="preserve">Write a SELECT statement that returns one column from the </w:t>
      </w:r>
      <w:r w:rsidR="004517BC">
        <w:t>Customers</w:t>
      </w:r>
      <w:r>
        <w:t xml:space="preserve"> table named </w:t>
      </w:r>
      <w:proofErr w:type="spellStart"/>
      <w:r>
        <w:t>full_name</w:t>
      </w:r>
      <w:proofErr w:type="spellEnd"/>
      <w:r>
        <w:t xml:space="preserve"> that joins the </w:t>
      </w:r>
      <w:proofErr w:type="spellStart"/>
      <w:r>
        <w:t>last_name</w:t>
      </w:r>
      <w:proofErr w:type="spellEnd"/>
      <w:r>
        <w:t xml:space="preserve"> and </w:t>
      </w:r>
      <w:proofErr w:type="spellStart"/>
      <w:r>
        <w:t>first_name</w:t>
      </w:r>
      <w:proofErr w:type="spellEnd"/>
      <w:r>
        <w:t xml:space="preserve"> columns.</w:t>
      </w:r>
    </w:p>
    <w:p w14:paraId="76EB06A9" w14:textId="77777777" w:rsidR="000B68F0" w:rsidRDefault="000B68F0" w:rsidP="00A34184">
      <w:pPr>
        <w:pStyle w:val="Exerciseindented"/>
      </w:pPr>
      <w:r>
        <w:t>Format this column with the last name, a comma, a space, and the first name like this:</w:t>
      </w:r>
    </w:p>
    <w:p w14:paraId="316B77C9" w14:textId="77777777" w:rsidR="000B68F0" w:rsidRDefault="000B68F0" w:rsidP="00A34184">
      <w:pPr>
        <w:pStyle w:val="Exercisecode"/>
        <w:ind w:firstLine="360"/>
      </w:pPr>
      <w:r>
        <w:t>Doe, John</w:t>
      </w:r>
    </w:p>
    <w:p w14:paraId="02DF18BD" w14:textId="586A4BAC" w:rsidR="000B68F0" w:rsidRDefault="000B68F0" w:rsidP="00A34184">
      <w:pPr>
        <w:pStyle w:val="Exerciseindented"/>
        <w:spacing w:before="120"/>
      </w:pPr>
      <w:r>
        <w:t xml:space="preserve">Sort the result set by </w:t>
      </w:r>
      <w:r w:rsidR="002A5F40">
        <w:t xml:space="preserve">the </w:t>
      </w:r>
      <w:proofErr w:type="spellStart"/>
      <w:r>
        <w:t>last</w:t>
      </w:r>
      <w:r w:rsidR="002A5F40">
        <w:t>_</w:t>
      </w:r>
      <w:r>
        <w:t>name</w:t>
      </w:r>
      <w:proofErr w:type="spellEnd"/>
      <w:r>
        <w:t xml:space="preserve"> </w:t>
      </w:r>
      <w:r w:rsidR="002A5F40">
        <w:t xml:space="preserve">column </w:t>
      </w:r>
      <w:r>
        <w:t>in ascending sequence.</w:t>
      </w:r>
    </w:p>
    <w:p w14:paraId="43C4BF69" w14:textId="77777777" w:rsidR="000B68F0" w:rsidRDefault="000B68F0" w:rsidP="00A34184">
      <w:pPr>
        <w:pStyle w:val="Exerciseindented"/>
      </w:pPr>
      <w:r>
        <w:t xml:space="preserve">Return only the </w:t>
      </w:r>
      <w:r w:rsidR="00193C21">
        <w:t>customers</w:t>
      </w:r>
      <w:r>
        <w:t xml:space="preserve"> whose last name begins with letter</w:t>
      </w:r>
      <w:r w:rsidR="002F78C0">
        <w:t>s</w:t>
      </w:r>
      <w:r>
        <w:t xml:space="preserve"> </w:t>
      </w:r>
      <w:r w:rsidR="002F78C0">
        <w:t>from M to Z</w:t>
      </w:r>
      <w:r w:rsidR="003906F9">
        <w:t>.</w:t>
      </w:r>
    </w:p>
    <w:p w14:paraId="6DEFF430" w14:textId="27CD2DE7" w:rsidR="00167581" w:rsidRDefault="00167581" w:rsidP="00A34184">
      <w:pPr>
        <w:pStyle w:val="Exerciseindented"/>
      </w:pPr>
      <w:r>
        <w:t>NOTE: When comparing strings of characters, ‘M’ comes before any string of characters that begins with ‘M’. For example, ‘M’ comes before ‘</w:t>
      </w:r>
      <w:proofErr w:type="spellStart"/>
      <w:r>
        <w:t>Murach</w:t>
      </w:r>
      <w:proofErr w:type="spellEnd"/>
      <w:r>
        <w:t>’.</w:t>
      </w:r>
    </w:p>
    <w:p w14:paraId="0566C961" w14:textId="44FD1101" w:rsidR="0006604C" w:rsidRDefault="0006604C" w:rsidP="00A34184">
      <w:pPr>
        <w:pStyle w:val="Exerciseindented"/>
      </w:pPr>
      <w:r>
        <w:rPr>
          <w:noProof/>
        </w:rPr>
        <w:lastRenderedPageBreak/>
        <w:drawing>
          <wp:inline distT="0" distB="0" distL="0" distR="0" wp14:anchorId="3B8232BF" wp14:editId="20C96375">
            <wp:extent cx="5029200" cy="243332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2433320"/>
                    </a:xfrm>
                    <a:prstGeom prst="rect">
                      <a:avLst/>
                    </a:prstGeom>
                  </pic:spPr>
                </pic:pic>
              </a:graphicData>
            </a:graphic>
          </wp:inline>
        </w:drawing>
      </w:r>
    </w:p>
    <w:p w14:paraId="2977CC80" w14:textId="77777777" w:rsidR="000B68F0" w:rsidRDefault="000B68F0" w:rsidP="00A34184">
      <w:pPr>
        <w:pStyle w:val="Exerciselist"/>
      </w:pPr>
      <w:r>
        <w:t>Write a SELECT statement that returns these column</w:t>
      </w:r>
      <w:r w:rsidR="00193C21">
        <w:t>s</w:t>
      </w:r>
      <w:r>
        <w:t xml:space="preserve"> from the </w:t>
      </w:r>
      <w:r w:rsidR="00C2713B">
        <w:t xml:space="preserve">Products </w:t>
      </w:r>
      <w:r>
        <w:t>table:</w:t>
      </w:r>
    </w:p>
    <w:p w14:paraId="73ED161A" w14:textId="77777777" w:rsidR="000B68F0" w:rsidRDefault="00273229" w:rsidP="00A34184">
      <w:pPr>
        <w:pStyle w:val="Exercisedoubleindented"/>
        <w:tabs>
          <w:tab w:val="left" w:pos="2880"/>
        </w:tabs>
        <w:ind w:right="0"/>
      </w:pPr>
      <w:proofErr w:type="spellStart"/>
      <w:proofErr w:type="gramStart"/>
      <w:r>
        <w:t>product_name</w:t>
      </w:r>
      <w:proofErr w:type="spellEnd"/>
      <w:proofErr w:type="gramEnd"/>
      <w:r w:rsidR="000B68F0">
        <w:tab/>
        <w:t xml:space="preserve">The </w:t>
      </w:r>
      <w:proofErr w:type="spellStart"/>
      <w:r>
        <w:t>product_name</w:t>
      </w:r>
      <w:proofErr w:type="spellEnd"/>
      <w:r w:rsidR="000B68F0">
        <w:t xml:space="preserve"> column</w:t>
      </w:r>
    </w:p>
    <w:p w14:paraId="6975C7D9" w14:textId="77777777" w:rsidR="000B68F0" w:rsidRDefault="00273229" w:rsidP="00A34184">
      <w:pPr>
        <w:pStyle w:val="Exercisedoubleindented"/>
        <w:tabs>
          <w:tab w:val="left" w:pos="2880"/>
        </w:tabs>
        <w:ind w:right="0"/>
      </w:pPr>
      <w:proofErr w:type="spellStart"/>
      <w:proofErr w:type="gramStart"/>
      <w:r>
        <w:t>list_price</w:t>
      </w:r>
      <w:proofErr w:type="spellEnd"/>
      <w:proofErr w:type="gramEnd"/>
      <w:r w:rsidR="000B68F0">
        <w:tab/>
        <w:t xml:space="preserve">The </w:t>
      </w:r>
      <w:proofErr w:type="spellStart"/>
      <w:r>
        <w:t>list_price</w:t>
      </w:r>
      <w:proofErr w:type="spellEnd"/>
      <w:r>
        <w:t xml:space="preserve"> </w:t>
      </w:r>
      <w:r w:rsidR="000B68F0">
        <w:t>column</w:t>
      </w:r>
    </w:p>
    <w:p w14:paraId="6680B8F4" w14:textId="77777777" w:rsidR="00F74569" w:rsidRDefault="00F74569" w:rsidP="00A34184">
      <w:pPr>
        <w:pStyle w:val="Exercisedoubleindented"/>
        <w:tabs>
          <w:tab w:val="left" w:pos="2880"/>
        </w:tabs>
        <w:ind w:right="0"/>
      </w:pPr>
      <w:proofErr w:type="spellStart"/>
      <w:proofErr w:type="gramStart"/>
      <w:r>
        <w:t>date_added</w:t>
      </w:r>
      <w:proofErr w:type="spellEnd"/>
      <w:proofErr w:type="gramEnd"/>
      <w:r>
        <w:tab/>
        <w:t xml:space="preserve">The </w:t>
      </w:r>
      <w:proofErr w:type="spellStart"/>
      <w:r>
        <w:t>date_added</w:t>
      </w:r>
      <w:proofErr w:type="spellEnd"/>
      <w:r>
        <w:t xml:space="preserve"> column</w:t>
      </w:r>
    </w:p>
    <w:p w14:paraId="734462C5" w14:textId="77777777" w:rsidR="000B68F0" w:rsidRDefault="000B68F0" w:rsidP="00A34184">
      <w:pPr>
        <w:pStyle w:val="Exerciseindented"/>
      </w:pPr>
      <w:r>
        <w:t xml:space="preserve">Return only the rows with a </w:t>
      </w:r>
      <w:r w:rsidR="00625DC1">
        <w:t xml:space="preserve">list price </w:t>
      </w:r>
      <w:r>
        <w:t xml:space="preserve">that’s </w:t>
      </w:r>
      <w:r w:rsidRPr="005F0441">
        <w:t xml:space="preserve">greater than </w:t>
      </w:r>
      <w:r>
        <w:t xml:space="preserve">500 and less than </w:t>
      </w:r>
      <w:r w:rsidR="00625DC1">
        <w:t>2</w:t>
      </w:r>
      <w:r>
        <w:t>000.</w:t>
      </w:r>
    </w:p>
    <w:p w14:paraId="218E229E" w14:textId="04D53466" w:rsidR="000B68F0" w:rsidRDefault="000B68F0" w:rsidP="00A34184">
      <w:pPr>
        <w:pStyle w:val="Exerciseindented"/>
      </w:pPr>
      <w:r>
        <w:t>S</w:t>
      </w:r>
      <w:r w:rsidRPr="005F0441">
        <w:t xml:space="preserve">ort the result set by </w:t>
      </w:r>
      <w:r w:rsidR="00A5279D">
        <w:t xml:space="preserve">the </w:t>
      </w:r>
      <w:proofErr w:type="spellStart"/>
      <w:r w:rsidR="00746F93">
        <w:t>date_added</w:t>
      </w:r>
      <w:proofErr w:type="spellEnd"/>
      <w:r w:rsidR="00746F93">
        <w:t xml:space="preserve"> column</w:t>
      </w:r>
      <w:r w:rsidR="002A5F40" w:rsidRPr="002A5F40">
        <w:t xml:space="preserve"> </w:t>
      </w:r>
      <w:r w:rsidR="002A5F40">
        <w:t>in descending sequence</w:t>
      </w:r>
      <w:r w:rsidR="00A5279D">
        <w:t>.</w:t>
      </w:r>
    </w:p>
    <w:p w14:paraId="0247DA2A" w14:textId="1B53544A" w:rsidR="00AC42CF" w:rsidRDefault="00AC42CF" w:rsidP="00A34184">
      <w:pPr>
        <w:pStyle w:val="Exerciseindented"/>
      </w:pPr>
      <w:r>
        <w:rPr>
          <w:noProof/>
        </w:rPr>
        <w:drawing>
          <wp:inline distT="0" distB="0" distL="0" distR="0" wp14:anchorId="66D5588C" wp14:editId="21B2DF82">
            <wp:extent cx="4619625" cy="27051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625" cy="2705100"/>
                    </a:xfrm>
                    <a:prstGeom prst="rect">
                      <a:avLst/>
                    </a:prstGeom>
                  </pic:spPr>
                </pic:pic>
              </a:graphicData>
            </a:graphic>
          </wp:inline>
        </w:drawing>
      </w:r>
    </w:p>
    <w:p w14:paraId="64D2D566" w14:textId="77777777" w:rsidR="004358AE" w:rsidRDefault="00540A02" w:rsidP="00A34184">
      <w:pPr>
        <w:pStyle w:val="Exerciselist"/>
      </w:pPr>
      <w:r>
        <w:br w:type="page"/>
      </w:r>
      <w:r w:rsidR="004358AE">
        <w:lastRenderedPageBreak/>
        <w:t>Write a SELECT statement that returns these column names and data from the Products table:</w:t>
      </w:r>
    </w:p>
    <w:p w14:paraId="07518745" w14:textId="77777777" w:rsidR="004358AE" w:rsidRDefault="004358AE" w:rsidP="0077063D">
      <w:pPr>
        <w:pStyle w:val="Exercisedoubleindented"/>
        <w:tabs>
          <w:tab w:val="left" w:pos="2880"/>
        </w:tabs>
        <w:ind w:right="1080"/>
      </w:pPr>
      <w:proofErr w:type="spellStart"/>
      <w:proofErr w:type="gramStart"/>
      <w:r>
        <w:t>product_name</w:t>
      </w:r>
      <w:proofErr w:type="spellEnd"/>
      <w:proofErr w:type="gramEnd"/>
      <w:r>
        <w:tab/>
        <w:t xml:space="preserve">The </w:t>
      </w:r>
      <w:proofErr w:type="spellStart"/>
      <w:r>
        <w:t>product_name</w:t>
      </w:r>
      <w:proofErr w:type="spellEnd"/>
      <w:r>
        <w:t xml:space="preserve"> column</w:t>
      </w:r>
    </w:p>
    <w:p w14:paraId="5DBF140B" w14:textId="77777777" w:rsidR="004358AE" w:rsidRDefault="004358AE" w:rsidP="0077063D">
      <w:pPr>
        <w:pStyle w:val="Exercisedoubleindented"/>
        <w:tabs>
          <w:tab w:val="left" w:pos="2880"/>
        </w:tabs>
        <w:ind w:right="1080"/>
      </w:pPr>
      <w:proofErr w:type="spellStart"/>
      <w:proofErr w:type="gramStart"/>
      <w:r>
        <w:t>list_price</w:t>
      </w:r>
      <w:proofErr w:type="spellEnd"/>
      <w:proofErr w:type="gramEnd"/>
      <w:r>
        <w:tab/>
        <w:t xml:space="preserve">The </w:t>
      </w:r>
      <w:proofErr w:type="spellStart"/>
      <w:r>
        <w:t>list_price</w:t>
      </w:r>
      <w:proofErr w:type="spellEnd"/>
      <w:r>
        <w:t xml:space="preserve"> column</w:t>
      </w:r>
    </w:p>
    <w:p w14:paraId="0670C9C2" w14:textId="77777777" w:rsidR="004358AE" w:rsidRDefault="004358AE" w:rsidP="0077063D">
      <w:pPr>
        <w:pStyle w:val="Exercisedoubleindented"/>
        <w:tabs>
          <w:tab w:val="left" w:pos="2880"/>
        </w:tabs>
        <w:ind w:right="1080"/>
      </w:pPr>
      <w:proofErr w:type="spellStart"/>
      <w:proofErr w:type="gramStart"/>
      <w:r>
        <w:t>discount_percent</w:t>
      </w:r>
      <w:proofErr w:type="spellEnd"/>
      <w:proofErr w:type="gramEnd"/>
      <w:r>
        <w:tab/>
        <w:t xml:space="preserve">The </w:t>
      </w:r>
      <w:proofErr w:type="spellStart"/>
      <w:r>
        <w:t>discount_percent</w:t>
      </w:r>
      <w:proofErr w:type="spellEnd"/>
      <w:r>
        <w:t xml:space="preserve"> column</w:t>
      </w:r>
    </w:p>
    <w:p w14:paraId="2FF8D033" w14:textId="77777777" w:rsidR="004358AE" w:rsidRDefault="004358AE" w:rsidP="0077063D">
      <w:pPr>
        <w:pStyle w:val="Exercisedoubleindented"/>
        <w:tabs>
          <w:tab w:val="left" w:pos="2880"/>
        </w:tabs>
        <w:ind w:left="2880" w:right="1080" w:hanging="2160"/>
      </w:pPr>
      <w:proofErr w:type="spellStart"/>
      <w:proofErr w:type="gramStart"/>
      <w:r>
        <w:t>discount_amount</w:t>
      </w:r>
      <w:proofErr w:type="spellEnd"/>
      <w:proofErr w:type="gramEnd"/>
      <w:r>
        <w:tab/>
        <w:t>A column that’s calculated from the previous two columns</w:t>
      </w:r>
    </w:p>
    <w:p w14:paraId="7757FB42" w14:textId="77777777" w:rsidR="00197FC4" w:rsidRDefault="00197FC4" w:rsidP="0077063D">
      <w:pPr>
        <w:pStyle w:val="Exercisedoubleindented"/>
        <w:tabs>
          <w:tab w:val="left" w:pos="2880"/>
        </w:tabs>
        <w:ind w:left="2880" w:right="1080" w:hanging="2160"/>
      </w:pPr>
      <w:proofErr w:type="spellStart"/>
      <w:proofErr w:type="gramStart"/>
      <w:r>
        <w:t>discount_price</w:t>
      </w:r>
      <w:proofErr w:type="spellEnd"/>
      <w:proofErr w:type="gramEnd"/>
      <w:r>
        <w:tab/>
        <w:t>A column that’s calculated from the previous three columns</w:t>
      </w:r>
    </w:p>
    <w:p w14:paraId="054EFECD" w14:textId="77777777" w:rsidR="004358AE" w:rsidRDefault="004358AE" w:rsidP="00A34184">
      <w:pPr>
        <w:pStyle w:val="Exerciseindented"/>
      </w:pPr>
      <w:r>
        <w:t xml:space="preserve">Round the </w:t>
      </w:r>
      <w:proofErr w:type="spellStart"/>
      <w:r>
        <w:t>discount_</w:t>
      </w:r>
      <w:r w:rsidR="000B7D5A">
        <w:t>amount</w:t>
      </w:r>
      <w:proofErr w:type="spellEnd"/>
      <w:r>
        <w:t xml:space="preserve"> </w:t>
      </w:r>
      <w:r w:rsidR="006C40B6">
        <w:t xml:space="preserve">and </w:t>
      </w:r>
      <w:proofErr w:type="spellStart"/>
      <w:r w:rsidR="006C40B6">
        <w:t>discount_price</w:t>
      </w:r>
      <w:proofErr w:type="spellEnd"/>
      <w:r w:rsidR="006C40B6">
        <w:t xml:space="preserve"> columns </w:t>
      </w:r>
      <w:r>
        <w:t>to 2 decimal places.</w:t>
      </w:r>
    </w:p>
    <w:p w14:paraId="4291C0A2" w14:textId="5EB36B80" w:rsidR="000B68F0" w:rsidRDefault="000B68F0" w:rsidP="00A34184">
      <w:pPr>
        <w:pStyle w:val="Exerciseindented"/>
      </w:pPr>
      <w:r>
        <w:t>Sort the result set by</w:t>
      </w:r>
      <w:r w:rsidR="002A5F40">
        <w:t xml:space="preserve"> the</w:t>
      </w:r>
      <w:r>
        <w:t xml:space="preserve"> </w:t>
      </w:r>
      <w:proofErr w:type="spellStart"/>
      <w:r w:rsidR="00F533E4">
        <w:t>discount</w:t>
      </w:r>
      <w:r w:rsidR="002A5F40">
        <w:t>_</w:t>
      </w:r>
      <w:r w:rsidR="00F533E4">
        <w:t>price</w:t>
      </w:r>
      <w:proofErr w:type="spellEnd"/>
      <w:r w:rsidR="00F533E4">
        <w:t xml:space="preserve"> </w:t>
      </w:r>
      <w:r w:rsidR="002A5F40">
        <w:t xml:space="preserve">column </w:t>
      </w:r>
      <w:r>
        <w:t>in descending sequence.</w:t>
      </w:r>
    </w:p>
    <w:p w14:paraId="6C97EF99" w14:textId="2B3A2EBF" w:rsidR="000B68F0" w:rsidRDefault="000B68F0" w:rsidP="00A34184">
      <w:pPr>
        <w:pStyle w:val="Exerciseindented"/>
      </w:pPr>
      <w:r>
        <w:t xml:space="preserve">Use the LIMIT clause so the result set contains only the </w:t>
      </w:r>
      <w:r w:rsidR="00103833">
        <w:t xml:space="preserve">first 5 </w:t>
      </w:r>
      <w:r>
        <w:t>rows.</w:t>
      </w:r>
    </w:p>
    <w:p w14:paraId="72201D17" w14:textId="0D3AFD48" w:rsidR="00AC42CF" w:rsidRDefault="00AC42CF" w:rsidP="00A34184">
      <w:pPr>
        <w:pStyle w:val="Exerciseindented"/>
      </w:pPr>
      <w:r>
        <w:rPr>
          <w:noProof/>
        </w:rPr>
        <w:drawing>
          <wp:inline distT="0" distB="0" distL="0" distR="0" wp14:anchorId="2B136C07" wp14:editId="4BF2D986">
            <wp:extent cx="5029200" cy="26428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2642870"/>
                    </a:xfrm>
                    <a:prstGeom prst="rect">
                      <a:avLst/>
                    </a:prstGeom>
                  </pic:spPr>
                </pic:pic>
              </a:graphicData>
            </a:graphic>
          </wp:inline>
        </w:drawing>
      </w:r>
    </w:p>
    <w:p w14:paraId="1BCFBE3D" w14:textId="77777777" w:rsidR="00872F7A" w:rsidRDefault="00872F7A" w:rsidP="00A34184">
      <w:pPr>
        <w:pStyle w:val="Exerciselist"/>
      </w:pPr>
      <w:r>
        <w:t xml:space="preserve">Write a SELECT statement that returns these column names and data from the </w:t>
      </w:r>
      <w:proofErr w:type="spellStart"/>
      <w:r>
        <w:t>Order_Items</w:t>
      </w:r>
      <w:proofErr w:type="spellEnd"/>
      <w:r>
        <w:t xml:space="preserve"> table:</w:t>
      </w:r>
    </w:p>
    <w:p w14:paraId="0BC1F52B" w14:textId="77777777" w:rsidR="00872F7A" w:rsidRDefault="00AA2A24" w:rsidP="0077063D">
      <w:pPr>
        <w:pStyle w:val="Exercisedoubleindented"/>
        <w:tabs>
          <w:tab w:val="left" w:pos="2880"/>
        </w:tabs>
        <w:ind w:right="1080"/>
      </w:pPr>
      <w:proofErr w:type="spellStart"/>
      <w:proofErr w:type="gramStart"/>
      <w:r>
        <w:t>item_id</w:t>
      </w:r>
      <w:proofErr w:type="spellEnd"/>
      <w:proofErr w:type="gramEnd"/>
      <w:r w:rsidR="00872F7A">
        <w:tab/>
        <w:t xml:space="preserve">The </w:t>
      </w:r>
      <w:proofErr w:type="spellStart"/>
      <w:r>
        <w:t>item_id</w:t>
      </w:r>
      <w:proofErr w:type="spellEnd"/>
      <w:r>
        <w:t xml:space="preserve"> </w:t>
      </w:r>
      <w:r w:rsidR="00872F7A">
        <w:t>column</w:t>
      </w:r>
    </w:p>
    <w:p w14:paraId="2AE71F48" w14:textId="77777777" w:rsidR="00A62D3F" w:rsidRDefault="006C58D1" w:rsidP="0077063D">
      <w:pPr>
        <w:pStyle w:val="Exercisedoubleindented"/>
        <w:tabs>
          <w:tab w:val="left" w:pos="2880"/>
        </w:tabs>
        <w:ind w:right="1080"/>
      </w:pPr>
      <w:proofErr w:type="spellStart"/>
      <w:proofErr w:type="gramStart"/>
      <w:r>
        <w:t>item_price</w:t>
      </w:r>
      <w:proofErr w:type="spellEnd"/>
      <w:proofErr w:type="gramEnd"/>
      <w:r w:rsidR="00A62D3F">
        <w:tab/>
        <w:t xml:space="preserve">The </w:t>
      </w:r>
      <w:proofErr w:type="spellStart"/>
      <w:r>
        <w:t>item_price</w:t>
      </w:r>
      <w:proofErr w:type="spellEnd"/>
      <w:r w:rsidR="00A62D3F">
        <w:t xml:space="preserve"> column</w:t>
      </w:r>
    </w:p>
    <w:p w14:paraId="7FA7CA85" w14:textId="77777777" w:rsidR="00273216" w:rsidRDefault="00273216" w:rsidP="0077063D">
      <w:pPr>
        <w:pStyle w:val="Exercisedoubleindented"/>
        <w:tabs>
          <w:tab w:val="left" w:pos="2880"/>
        </w:tabs>
        <w:ind w:right="1080"/>
      </w:pPr>
      <w:proofErr w:type="spellStart"/>
      <w:proofErr w:type="gramStart"/>
      <w:r>
        <w:t>discount_amount</w:t>
      </w:r>
      <w:proofErr w:type="spellEnd"/>
      <w:proofErr w:type="gramEnd"/>
      <w:r>
        <w:tab/>
        <w:t xml:space="preserve">The </w:t>
      </w:r>
      <w:proofErr w:type="spellStart"/>
      <w:r>
        <w:t>discount_amount</w:t>
      </w:r>
      <w:proofErr w:type="spellEnd"/>
      <w:r>
        <w:t xml:space="preserve"> column</w:t>
      </w:r>
    </w:p>
    <w:p w14:paraId="63114773" w14:textId="77777777" w:rsidR="00A62D3F" w:rsidRDefault="00A62D3F" w:rsidP="0077063D">
      <w:pPr>
        <w:pStyle w:val="Exercisedoubleindented"/>
        <w:tabs>
          <w:tab w:val="left" w:pos="2880"/>
        </w:tabs>
        <w:ind w:right="1080"/>
      </w:pPr>
      <w:proofErr w:type="gramStart"/>
      <w:r>
        <w:t>quantity</w:t>
      </w:r>
      <w:proofErr w:type="gramEnd"/>
      <w:r>
        <w:tab/>
        <w:t>The quantity column</w:t>
      </w:r>
    </w:p>
    <w:p w14:paraId="28EEFFCA" w14:textId="77777777" w:rsidR="00872F7A" w:rsidRDefault="00872F7A" w:rsidP="0077063D">
      <w:pPr>
        <w:pStyle w:val="Exercisedoubleindented"/>
        <w:tabs>
          <w:tab w:val="left" w:pos="2880"/>
        </w:tabs>
        <w:ind w:left="2880" w:right="1080" w:hanging="2160"/>
      </w:pPr>
      <w:proofErr w:type="spellStart"/>
      <w:proofErr w:type="gramStart"/>
      <w:r>
        <w:t>price</w:t>
      </w:r>
      <w:r w:rsidR="00AA2A24">
        <w:t>_total</w:t>
      </w:r>
      <w:proofErr w:type="spellEnd"/>
      <w:proofErr w:type="gramEnd"/>
      <w:r>
        <w:tab/>
      </w:r>
      <w:r w:rsidR="00E26D7F">
        <w:t xml:space="preserve">A column that’s calculated by multiplying the item price </w:t>
      </w:r>
      <w:r w:rsidR="00193C21">
        <w:t>by</w:t>
      </w:r>
      <w:r w:rsidR="00E26D7F">
        <w:t xml:space="preserve"> the quantity</w:t>
      </w:r>
    </w:p>
    <w:p w14:paraId="73D7A945" w14:textId="77777777" w:rsidR="00E26D7F" w:rsidRDefault="00E26D7F" w:rsidP="0077063D">
      <w:pPr>
        <w:pStyle w:val="Exercisedoubleindented"/>
        <w:tabs>
          <w:tab w:val="left" w:pos="2880"/>
        </w:tabs>
        <w:ind w:left="2880" w:right="1080" w:hanging="2160"/>
      </w:pPr>
      <w:proofErr w:type="spellStart"/>
      <w:proofErr w:type="gramStart"/>
      <w:r>
        <w:t>discount_total</w:t>
      </w:r>
      <w:proofErr w:type="spellEnd"/>
      <w:proofErr w:type="gramEnd"/>
      <w:r>
        <w:tab/>
        <w:t xml:space="preserve">A column that’s calculated by multiplying the discount amount </w:t>
      </w:r>
      <w:r w:rsidR="00193C21">
        <w:t>by</w:t>
      </w:r>
      <w:r>
        <w:t xml:space="preserve"> the quantity</w:t>
      </w:r>
    </w:p>
    <w:p w14:paraId="3385A172" w14:textId="77777777" w:rsidR="00872F7A" w:rsidRDefault="00E26D7F" w:rsidP="0077063D">
      <w:pPr>
        <w:pStyle w:val="Exercisedoubleindented"/>
        <w:tabs>
          <w:tab w:val="left" w:pos="2880"/>
        </w:tabs>
        <w:ind w:left="2880" w:right="1080" w:hanging="2160"/>
      </w:pPr>
      <w:proofErr w:type="spellStart"/>
      <w:proofErr w:type="gramStart"/>
      <w:r>
        <w:t>item_total</w:t>
      </w:r>
      <w:proofErr w:type="spellEnd"/>
      <w:proofErr w:type="gramEnd"/>
      <w:r w:rsidR="00872F7A">
        <w:tab/>
        <w:t xml:space="preserve">A column that’s calculated </w:t>
      </w:r>
      <w:r w:rsidR="002E66C9">
        <w:t>by subtracting the discount amount from the item price and then multiplying by the quantity</w:t>
      </w:r>
    </w:p>
    <w:p w14:paraId="288F631D" w14:textId="77777777" w:rsidR="00A86946" w:rsidRDefault="00A86946" w:rsidP="00A34184">
      <w:pPr>
        <w:pStyle w:val="Exerciseindented"/>
      </w:pPr>
      <w:r>
        <w:t xml:space="preserve">Only return rows where the </w:t>
      </w:r>
      <w:proofErr w:type="spellStart"/>
      <w:r>
        <w:t>item_total</w:t>
      </w:r>
      <w:proofErr w:type="spellEnd"/>
      <w:r>
        <w:t xml:space="preserve"> is greater than </w:t>
      </w:r>
      <w:r w:rsidR="001F3567">
        <w:t>5</w:t>
      </w:r>
      <w:r>
        <w:t>00.</w:t>
      </w:r>
    </w:p>
    <w:p w14:paraId="1FDA1B11" w14:textId="764A472E" w:rsidR="00872F7A" w:rsidRDefault="00872F7A" w:rsidP="00A34184">
      <w:pPr>
        <w:pStyle w:val="Exerciseindented"/>
      </w:pPr>
      <w:r>
        <w:lastRenderedPageBreak/>
        <w:t xml:space="preserve">Sort the result set by </w:t>
      </w:r>
      <w:r w:rsidR="002A5F40">
        <w:t xml:space="preserve">the </w:t>
      </w:r>
      <w:proofErr w:type="spellStart"/>
      <w:r w:rsidR="00A86946">
        <w:t>item</w:t>
      </w:r>
      <w:r w:rsidR="002A5F40">
        <w:t>_</w:t>
      </w:r>
      <w:r w:rsidR="00A86946">
        <w:t>total</w:t>
      </w:r>
      <w:proofErr w:type="spellEnd"/>
      <w:r w:rsidR="00EE49E3">
        <w:t xml:space="preserve"> </w:t>
      </w:r>
      <w:r w:rsidR="002A5F40">
        <w:t xml:space="preserve">column </w:t>
      </w:r>
      <w:r>
        <w:t>in descending sequence.</w:t>
      </w:r>
    </w:p>
    <w:p w14:paraId="1A999F82" w14:textId="2C8F456F" w:rsidR="00686F0D" w:rsidRDefault="00686F0D" w:rsidP="00A34184">
      <w:pPr>
        <w:pStyle w:val="Exerciseindented"/>
      </w:pPr>
      <w:r>
        <w:rPr>
          <w:noProof/>
        </w:rPr>
        <w:drawing>
          <wp:inline distT="0" distB="0" distL="0" distR="0" wp14:anchorId="0F677604" wp14:editId="07C67EF9">
            <wp:extent cx="5029200" cy="214820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2148205"/>
                    </a:xfrm>
                    <a:prstGeom prst="rect">
                      <a:avLst/>
                    </a:prstGeom>
                  </pic:spPr>
                </pic:pic>
              </a:graphicData>
            </a:graphic>
          </wp:inline>
        </w:drawing>
      </w:r>
    </w:p>
    <w:p w14:paraId="0D4D1240" w14:textId="77777777" w:rsidR="000B68F0" w:rsidRDefault="000B68F0" w:rsidP="00A34184">
      <w:pPr>
        <w:pStyle w:val="Exerciseheading2"/>
        <w:ind w:right="0"/>
      </w:pPr>
      <w:r>
        <w:t>Work with nulls and test expressions</w:t>
      </w:r>
    </w:p>
    <w:p w14:paraId="60C1E821" w14:textId="77777777" w:rsidR="000B68F0" w:rsidRDefault="000B68F0" w:rsidP="00A34184">
      <w:pPr>
        <w:pStyle w:val="Exerciselist"/>
      </w:pPr>
      <w:r>
        <w:t xml:space="preserve">Write a SELECT statement that returns these columns from the </w:t>
      </w:r>
      <w:r w:rsidR="009662E3">
        <w:t xml:space="preserve">Orders </w:t>
      </w:r>
      <w:r>
        <w:t>table:</w:t>
      </w:r>
    </w:p>
    <w:p w14:paraId="09F333C0" w14:textId="77777777" w:rsidR="000B68F0" w:rsidRDefault="009662E3" w:rsidP="00A34184">
      <w:pPr>
        <w:pStyle w:val="Exercisedoubleindented"/>
        <w:ind w:left="2880" w:right="0" w:hanging="2160"/>
      </w:pPr>
      <w:proofErr w:type="spellStart"/>
      <w:proofErr w:type="gramStart"/>
      <w:r>
        <w:t>order</w:t>
      </w:r>
      <w:r w:rsidR="000B68F0">
        <w:t>_</w:t>
      </w:r>
      <w:r>
        <w:t>id</w:t>
      </w:r>
      <w:proofErr w:type="spellEnd"/>
      <w:proofErr w:type="gramEnd"/>
      <w:r w:rsidR="000B68F0">
        <w:tab/>
        <w:t xml:space="preserve">The </w:t>
      </w:r>
      <w:proofErr w:type="spellStart"/>
      <w:r>
        <w:t>order_id</w:t>
      </w:r>
      <w:proofErr w:type="spellEnd"/>
      <w:r w:rsidR="000B68F0">
        <w:t xml:space="preserve"> column</w:t>
      </w:r>
    </w:p>
    <w:p w14:paraId="52150698" w14:textId="77777777" w:rsidR="000B68F0" w:rsidRDefault="000D5706" w:rsidP="00A34184">
      <w:pPr>
        <w:pStyle w:val="Exercisedoubleindented"/>
        <w:ind w:left="2880" w:right="0" w:hanging="2160"/>
      </w:pPr>
      <w:proofErr w:type="spellStart"/>
      <w:proofErr w:type="gramStart"/>
      <w:r>
        <w:t>order</w:t>
      </w:r>
      <w:r w:rsidR="000B68F0">
        <w:t>_date</w:t>
      </w:r>
      <w:proofErr w:type="spellEnd"/>
      <w:proofErr w:type="gramEnd"/>
      <w:r w:rsidR="000B68F0">
        <w:tab/>
        <w:t xml:space="preserve">The </w:t>
      </w:r>
      <w:proofErr w:type="spellStart"/>
      <w:r w:rsidR="009C3F80">
        <w:t>order</w:t>
      </w:r>
      <w:r w:rsidR="000B68F0">
        <w:t>_date</w:t>
      </w:r>
      <w:proofErr w:type="spellEnd"/>
      <w:r w:rsidR="000B68F0">
        <w:t xml:space="preserve"> column</w:t>
      </w:r>
    </w:p>
    <w:p w14:paraId="0BAAD7C1" w14:textId="77777777" w:rsidR="000B68F0" w:rsidRDefault="009C3F80" w:rsidP="00A34184">
      <w:pPr>
        <w:pStyle w:val="Exercisedoubleindented"/>
        <w:ind w:left="2880" w:right="0" w:hanging="2160"/>
      </w:pPr>
      <w:proofErr w:type="spellStart"/>
      <w:proofErr w:type="gramStart"/>
      <w:r>
        <w:t>ship</w:t>
      </w:r>
      <w:r w:rsidR="000B68F0">
        <w:t>_date</w:t>
      </w:r>
      <w:proofErr w:type="spellEnd"/>
      <w:proofErr w:type="gramEnd"/>
      <w:r w:rsidR="000B68F0">
        <w:tab/>
        <w:t xml:space="preserve">The </w:t>
      </w:r>
      <w:proofErr w:type="spellStart"/>
      <w:r>
        <w:t>ship_date</w:t>
      </w:r>
      <w:proofErr w:type="spellEnd"/>
      <w:r w:rsidR="000B68F0">
        <w:t xml:space="preserve"> column</w:t>
      </w:r>
    </w:p>
    <w:p w14:paraId="3423B51F" w14:textId="15491D5A" w:rsidR="000B68F0" w:rsidRDefault="000B68F0" w:rsidP="00A34184">
      <w:pPr>
        <w:pStyle w:val="Exerciseindented"/>
      </w:pPr>
      <w:r>
        <w:t xml:space="preserve">Return only the rows where the </w:t>
      </w:r>
      <w:proofErr w:type="spellStart"/>
      <w:r w:rsidR="00D97009">
        <w:t>ship_date</w:t>
      </w:r>
      <w:proofErr w:type="spellEnd"/>
      <w:r>
        <w:t xml:space="preserve"> column contains a null value.</w:t>
      </w:r>
    </w:p>
    <w:p w14:paraId="30F7B966" w14:textId="2B55531B" w:rsidR="00686F0D" w:rsidRDefault="00686F0D" w:rsidP="00A34184">
      <w:pPr>
        <w:pStyle w:val="Exerciseindented"/>
      </w:pPr>
      <w:r>
        <w:rPr>
          <w:noProof/>
        </w:rPr>
        <w:drawing>
          <wp:inline distT="0" distB="0" distL="0" distR="0" wp14:anchorId="0361FC78" wp14:editId="611F29E9">
            <wp:extent cx="4695825" cy="24574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825" cy="2457450"/>
                    </a:xfrm>
                    <a:prstGeom prst="rect">
                      <a:avLst/>
                    </a:prstGeom>
                  </pic:spPr>
                </pic:pic>
              </a:graphicData>
            </a:graphic>
          </wp:inline>
        </w:drawing>
      </w:r>
    </w:p>
    <w:p w14:paraId="58E82DF8" w14:textId="77777777" w:rsidR="000B68F0" w:rsidRDefault="00680F1C" w:rsidP="00A34184">
      <w:pPr>
        <w:pStyle w:val="Exerciselist"/>
      </w:pPr>
      <w:r>
        <w:br w:type="page"/>
      </w:r>
      <w:r w:rsidR="000B68F0">
        <w:lastRenderedPageBreak/>
        <w:t xml:space="preserve">Write a SELECT statement without a FROM clause that uses the </w:t>
      </w:r>
      <w:r w:rsidR="00D2676B">
        <w:t xml:space="preserve">NOW </w:t>
      </w:r>
      <w:r w:rsidR="000B68F0">
        <w:t xml:space="preserve">function to </w:t>
      </w:r>
      <w:r w:rsidR="00281AAF">
        <w:t xml:space="preserve">create a row </w:t>
      </w:r>
      <w:r w:rsidR="004A3167">
        <w:t xml:space="preserve">with </w:t>
      </w:r>
      <w:r w:rsidR="00281AAF">
        <w:t>these columns:</w:t>
      </w:r>
    </w:p>
    <w:p w14:paraId="5E38566A" w14:textId="77777777" w:rsidR="00F567D4" w:rsidRDefault="00F567D4" w:rsidP="00A34184">
      <w:pPr>
        <w:pStyle w:val="Exerciseindented2"/>
        <w:tabs>
          <w:tab w:val="clear" w:pos="2520"/>
          <w:tab w:val="left" w:pos="2880"/>
        </w:tabs>
        <w:ind w:left="2880" w:right="0" w:hanging="2160"/>
      </w:pPr>
      <w:proofErr w:type="spellStart"/>
      <w:proofErr w:type="gramStart"/>
      <w:r>
        <w:t>today_unformatted</w:t>
      </w:r>
      <w:proofErr w:type="spellEnd"/>
      <w:proofErr w:type="gramEnd"/>
      <w:r>
        <w:tab/>
        <w:t>The NOW function unformatted</w:t>
      </w:r>
    </w:p>
    <w:p w14:paraId="3257F9C0" w14:textId="77777777" w:rsidR="000B68F0" w:rsidRDefault="00F567D4" w:rsidP="00A34184">
      <w:pPr>
        <w:pStyle w:val="Exerciseindented2"/>
        <w:tabs>
          <w:tab w:val="clear" w:pos="2520"/>
          <w:tab w:val="left" w:pos="2880"/>
        </w:tabs>
        <w:ind w:left="2880" w:right="0" w:hanging="2160"/>
      </w:pPr>
      <w:proofErr w:type="spellStart"/>
      <w:proofErr w:type="gramStart"/>
      <w:r>
        <w:t>today_formatted</w:t>
      </w:r>
      <w:proofErr w:type="spellEnd"/>
      <w:proofErr w:type="gramEnd"/>
      <w:r>
        <w:tab/>
        <w:t xml:space="preserve">The NOW function in this format: </w:t>
      </w:r>
      <w:r w:rsidR="00C70C95">
        <w:br/>
      </w:r>
      <w:r w:rsidR="00354668">
        <w:t>DD-Mon-YYYY</w:t>
      </w:r>
    </w:p>
    <w:p w14:paraId="7414FB09" w14:textId="75F4D49B" w:rsidR="000B68F0" w:rsidRDefault="000B68F0" w:rsidP="00A34184">
      <w:pPr>
        <w:pStyle w:val="Exerciseindented"/>
      </w:pPr>
      <w:r>
        <w:t xml:space="preserve">This displays </w:t>
      </w:r>
      <w:r w:rsidR="007F78BA">
        <w:t xml:space="preserve">a number for the </w:t>
      </w:r>
      <w:r>
        <w:t xml:space="preserve">day, </w:t>
      </w:r>
      <w:r w:rsidR="007F78BA">
        <w:t xml:space="preserve">an abbreviation for the month, </w:t>
      </w:r>
      <w:r>
        <w:t xml:space="preserve">and </w:t>
      </w:r>
      <w:r w:rsidR="007F78BA">
        <w:t xml:space="preserve">a </w:t>
      </w:r>
      <w:r>
        <w:t>four-digit year.</w:t>
      </w:r>
    </w:p>
    <w:p w14:paraId="4C8D40C2" w14:textId="3C3840F3" w:rsidR="00692532" w:rsidRDefault="00692532" w:rsidP="00A34184">
      <w:pPr>
        <w:pStyle w:val="Exerciseindented"/>
      </w:pPr>
      <w:r>
        <w:rPr>
          <w:noProof/>
        </w:rPr>
        <w:drawing>
          <wp:inline distT="0" distB="0" distL="0" distR="0" wp14:anchorId="55207DF9" wp14:editId="784340EE">
            <wp:extent cx="5029200" cy="1046480"/>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1046480"/>
                    </a:xfrm>
                    <a:prstGeom prst="rect">
                      <a:avLst/>
                    </a:prstGeom>
                  </pic:spPr>
                </pic:pic>
              </a:graphicData>
            </a:graphic>
          </wp:inline>
        </w:drawing>
      </w:r>
    </w:p>
    <w:p w14:paraId="63EF82A0" w14:textId="77777777" w:rsidR="000B68F0" w:rsidRDefault="000B68F0" w:rsidP="00A34184">
      <w:pPr>
        <w:pStyle w:val="Exerciselist"/>
      </w:pPr>
      <w:r>
        <w:t>Write a SELECT statement without a FROM clause that creates a row with these columns:</w:t>
      </w:r>
    </w:p>
    <w:p w14:paraId="767325CA" w14:textId="77777777" w:rsidR="000B68F0" w:rsidRDefault="00DD3815" w:rsidP="00A34184">
      <w:pPr>
        <w:pStyle w:val="Exercisedoubleindented"/>
        <w:ind w:left="2880" w:right="0" w:hanging="2160"/>
      </w:pPr>
      <w:proofErr w:type="gramStart"/>
      <w:r>
        <w:t>price</w:t>
      </w:r>
      <w:proofErr w:type="gramEnd"/>
      <w:r w:rsidR="000B68F0">
        <w:tab/>
      </w:r>
      <w:r>
        <w:t>1</w:t>
      </w:r>
      <w:r w:rsidR="000B68F0">
        <w:t>00</w:t>
      </w:r>
      <w:r w:rsidR="00392CCC">
        <w:t xml:space="preserve"> (dollars)</w:t>
      </w:r>
    </w:p>
    <w:p w14:paraId="3A7DA547" w14:textId="77777777" w:rsidR="000B68F0" w:rsidRDefault="00FD2533" w:rsidP="00A34184">
      <w:pPr>
        <w:pStyle w:val="Exercisedoubleindented"/>
        <w:ind w:left="2880" w:right="0" w:hanging="2160"/>
      </w:pPr>
      <w:proofErr w:type="spellStart"/>
      <w:r>
        <w:t>tax_rate</w:t>
      </w:r>
      <w:proofErr w:type="spellEnd"/>
      <w:r w:rsidR="000B68F0">
        <w:tab/>
      </w:r>
      <w:r w:rsidR="0003558C">
        <w:t>.07</w:t>
      </w:r>
      <w:r w:rsidR="00B76DD1">
        <w:t xml:space="preserve"> (7 percent)</w:t>
      </w:r>
    </w:p>
    <w:p w14:paraId="013A680B" w14:textId="77777777" w:rsidR="000B68F0" w:rsidRDefault="00FD2533" w:rsidP="00A34184">
      <w:pPr>
        <w:pStyle w:val="Exercisedoubleindented"/>
        <w:ind w:left="2880" w:right="0" w:hanging="2160"/>
      </w:pPr>
      <w:proofErr w:type="spellStart"/>
      <w:proofErr w:type="gramStart"/>
      <w:r>
        <w:t>tax_amount</w:t>
      </w:r>
      <w:proofErr w:type="spellEnd"/>
      <w:proofErr w:type="gramEnd"/>
      <w:r w:rsidR="000B68F0">
        <w:tab/>
        <w:t xml:space="preserve">The </w:t>
      </w:r>
      <w:r w:rsidR="00E534B3">
        <w:t>price multiplied by the tax</w:t>
      </w:r>
    </w:p>
    <w:p w14:paraId="38B619E8" w14:textId="77777777" w:rsidR="00FD2533" w:rsidRDefault="00A71324" w:rsidP="00A34184">
      <w:pPr>
        <w:pStyle w:val="Exercisedoubleindented"/>
        <w:ind w:left="2880" w:right="0" w:hanging="2160"/>
      </w:pPr>
      <w:proofErr w:type="gramStart"/>
      <w:r>
        <w:t>total</w:t>
      </w:r>
      <w:proofErr w:type="gramEnd"/>
      <w:r w:rsidR="00FD2533">
        <w:tab/>
      </w:r>
      <w:r>
        <w:t xml:space="preserve">The price plus </w:t>
      </w:r>
      <w:r w:rsidR="00ED3FB1">
        <w:t xml:space="preserve">the </w:t>
      </w:r>
      <w:r>
        <w:t>tax</w:t>
      </w:r>
    </w:p>
    <w:p w14:paraId="3D0C9DB1" w14:textId="6EF0F22B" w:rsidR="000B68F0" w:rsidRDefault="000B68F0" w:rsidP="00A34184">
      <w:pPr>
        <w:pStyle w:val="Exerciseindented"/>
      </w:pPr>
      <w:r>
        <w:t xml:space="preserve">To calculate the </w:t>
      </w:r>
      <w:r w:rsidR="00FE0828">
        <w:t xml:space="preserve">fourth </w:t>
      </w:r>
      <w:r>
        <w:t xml:space="preserve">column, add the expressions you used for the first </w:t>
      </w:r>
      <w:r w:rsidR="00FE0828">
        <w:t xml:space="preserve">and third </w:t>
      </w:r>
      <w:r>
        <w:t>columns.</w:t>
      </w:r>
    </w:p>
    <w:p w14:paraId="2C87457F" w14:textId="5A2F5A3B" w:rsidR="00686F0D" w:rsidRDefault="00686F0D" w:rsidP="00A34184">
      <w:pPr>
        <w:pStyle w:val="Exerciseindented"/>
      </w:pPr>
      <w:r>
        <w:rPr>
          <w:noProof/>
        </w:rPr>
        <w:drawing>
          <wp:inline distT="0" distB="0" distL="0" distR="0" wp14:anchorId="65A57DCC" wp14:editId="18D7D853">
            <wp:extent cx="3619500" cy="20669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9500" cy="2066925"/>
                    </a:xfrm>
                    <a:prstGeom prst="rect">
                      <a:avLst/>
                    </a:prstGeom>
                  </pic:spPr>
                </pic:pic>
              </a:graphicData>
            </a:graphic>
          </wp:inline>
        </w:drawing>
      </w:r>
    </w:p>
    <w:p w14:paraId="280A6E63" w14:textId="2DBAC677" w:rsidR="00482D58" w:rsidRDefault="00C20C8B" w:rsidP="0012535A">
      <w:pPr>
        <w:pStyle w:val="Chapternumber"/>
      </w:pPr>
      <w:r>
        <w:lastRenderedPageBreak/>
        <w:t xml:space="preserve">Part </w:t>
      </w:r>
      <w:r w:rsidR="00BA6384">
        <w:t>3</w:t>
      </w:r>
    </w:p>
    <w:p w14:paraId="333992B3" w14:textId="77777777" w:rsidR="00BA66E5" w:rsidRDefault="00BA66E5" w:rsidP="0012535A">
      <w:pPr>
        <w:pStyle w:val="Chaptertitle"/>
      </w:pPr>
      <w:r>
        <w:t xml:space="preserve">How to retrieve data </w:t>
      </w:r>
      <w:r w:rsidR="00E00983">
        <w:br/>
      </w:r>
      <w:r>
        <w:t>from two or more tables</w:t>
      </w:r>
    </w:p>
    <w:p w14:paraId="42BDA27C" w14:textId="77777777" w:rsidR="00B45837" w:rsidRDefault="00B45837" w:rsidP="00A34184">
      <w:pPr>
        <w:pStyle w:val="Exerciseheading"/>
        <w:ind w:right="0"/>
      </w:pPr>
      <w:r>
        <w:t>Exercises</w:t>
      </w:r>
    </w:p>
    <w:p w14:paraId="000F5780" w14:textId="77777777" w:rsidR="00B45837" w:rsidRDefault="00B45837" w:rsidP="00A34184">
      <w:pPr>
        <w:pStyle w:val="Exerciselist"/>
        <w:numPr>
          <w:ilvl w:val="0"/>
          <w:numId w:val="22"/>
        </w:numPr>
      </w:pPr>
      <w:r>
        <w:t xml:space="preserve">Write a SELECT statement that </w:t>
      </w:r>
      <w:r w:rsidR="006C065A">
        <w:t xml:space="preserve">joins the </w:t>
      </w:r>
      <w:r w:rsidR="005E3033">
        <w:t xml:space="preserve">Categories </w:t>
      </w:r>
      <w:r>
        <w:t xml:space="preserve">table </w:t>
      </w:r>
      <w:r w:rsidR="006C065A">
        <w:t xml:space="preserve">to the </w:t>
      </w:r>
      <w:r w:rsidR="00CC351E">
        <w:t xml:space="preserve">Products </w:t>
      </w:r>
      <w:r>
        <w:t>table</w:t>
      </w:r>
      <w:r w:rsidR="006C065A">
        <w:t xml:space="preserve"> and returns these </w:t>
      </w:r>
      <w:r w:rsidR="006C065A" w:rsidRPr="00DC662C">
        <w:t>columns</w:t>
      </w:r>
      <w:r w:rsidR="006C065A">
        <w:t xml:space="preserve">: </w:t>
      </w:r>
      <w:proofErr w:type="spellStart"/>
      <w:r w:rsidR="006C065A">
        <w:t>category_name</w:t>
      </w:r>
      <w:proofErr w:type="spellEnd"/>
      <w:r w:rsidR="006C065A">
        <w:t xml:space="preserve">, </w:t>
      </w:r>
      <w:proofErr w:type="spellStart"/>
      <w:r w:rsidR="006C065A">
        <w:t>product_name</w:t>
      </w:r>
      <w:proofErr w:type="spellEnd"/>
      <w:r w:rsidR="006C065A">
        <w:t xml:space="preserve">, </w:t>
      </w:r>
      <w:proofErr w:type="spellStart"/>
      <w:r w:rsidR="006C065A">
        <w:t>list_price</w:t>
      </w:r>
      <w:proofErr w:type="spellEnd"/>
      <w:r>
        <w:t>.</w:t>
      </w:r>
    </w:p>
    <w:p w14:paraId="760337D9" w14:textId="77777777" w:rsidR="005D3CAD" w:rsidRPr="00BF000A" w:rsidRDefault="001E53B9" w:rsidP="005D3CAD">
      <w:pPr>
        <w:pStyle w:val="Exerciseindented"/>
        <w:rPr>
          <w:b/>
          <w:color w:val="FF0000"/>
        </w:rPr>
      </w:pPr>
      <w:r>
        <w:t xml:space="preserve">Sort the result set by </w:t>
      </w:r>
      <w:r w:rsidR="002A5F40">
        <w:t xml:space="preserve">the </w:t>
      </w:r>
      <w:proofErr w:type="spellStart"/>
      <w:r w:rsidR="007A3422">
        <w:t>category</w:t>
      </w:r>
      <w:r>
        <w:t>_name</w:t>
      </w:r>
      <w:proofErr w:type="spellEnd"/>
      <w:r>
        <w:t xml:space="preserve"> </w:t>
      </w:r>
      <w:r w:rsidR="002A5F40">
        <w:t xml:space="preserve">column </w:t>
      </w:r>
      <w:r w:rsidR="007A3422">
        <w:t xml:space="preserve">and then by </w:t>
      </w:r>
      <w:r w:rsidR="002A5F40">
        <w:t xml:space="preserve">the </w:t>
      </w:r>
      <w:proofErr w:type="spellStart"/>
      <w:r w:rsidR="007A3422">
        <w:t>product_name</w:t>
      </w:r>
      <w:proofErr w:type="spellEnd"/>
      <w:r w:rsidR="007A3422">
        <w:t xml:space="preserve"> </w:t>
      </w:r>
      <w:r w:rsidR="002A5F40">
        <w:t xml:space="preserve">column </w:t>
      </w:r>
      <w:r>
        <w:t xml:space="preserve">in ascending </w:t>
      </w:r>
      <w:r w:rsidR="00ED3FB1">
        <w:t>sequence</w:t>
      </w:r>
      <w:r>
        <w:t>.</w:t>
      </w:r>
      <w:r w:rsidR="005D3CAD">
        <w:br/>
      </w:r>
      <w:r w:rsidR="005D3CAD" w:rsidRPr="00BF000A">
        <w:rPr>
          <w:b/>
          <w:color w:val="FF0000"/>
        </w:rPr>
        <w:t xml:space="preserve">SELECT </w:t>
      </w:r>
      <w:proofErr w:type="spellStart"/>
      <w:r w:rsidR="005D3CAD" w:rsidRPr="00BF000A">
        <w:rPr>
          <w:b/>
          <w:color w:val="FF0000"/>
        </w:rPr>
        <w:t>category_name</w:t>
      </w:r>
      <w:proofErr w:type="spellEnd"/>
      <w:r w:rsidR="005D3CAD" w:rsidRPr="00BF000A">
        <w:rPr>
          <w:b/>
          <w:color w:val="FF0000"/>
        </w:rPr>
        <w:t xml:space="preserve">, </w:t>
      </w:r>
      <w:proofErr w:type="spellStart"/>
      <w:r w:rsidR="005D3CAD" w:rsidRPr="00BF000A">
        <w:rPr>
          <w:b/>
          <w:color w:val="FF0000"/>
        </w:rPr>
        <w:t>product_name</w:t>
      </w:r>
      <w:proofErr w:type="spellEnd"/>
      <w:r w:rsidR="005D3CAD" w:rsidRPr="00BF000A">
        <w:rPr>
          <w:b/>
          <w:color w:val="FF0000"/>
        </w:rPr>
        <w:t xml:space="preserve">, </w:t>
      </w:r>
      <w:proofErr w:type="spellStart"/>
      <w:r w:rsidR="005D3CAD" w:rsidRPr="00BF000A">
        <w:rPr>
          <w:b/>
          <w:color w:val="FF0000"/>
        </w:rPr>
        <w:t>list_price</w:t>
      </w:r>
      <w:proofErr w:type="spellEnd"/>
      <w:r w:rsidR="005D3CAD" w:rsidRPr="00BF000A">
        <w:rPr>
          <w:b/>
          <w:color w:val="FF0000"/>
        </w:rPr>
        <w:t xml:space="preserve"> FROM categories JOIN products ON </w:t>
      </w:r>
      <w:proofErr w:type="spellStart"/>
      <w:r w:rsidR="005D3CAD" w:rsidRPr="00BF000A">
        <w:rPr>
          <w:b/>
          <w:color w:val="FF0000"/>
        </w:rPr>
        <w:t>categories.category_id</w:t>
      </w:r>
      <w:proofErr w:type="spellEnd"/>
      <w:r w:rsidR="005D3CAD" w:rsidRPr="00BF000A">
        <w:rPr>
          <w:b/>
          <w:color w:val="FF0000"/>
        </w:rPr>
        <w:t xml:space="preserve"> = </w:t>
      </w:r>
      <w:proofErr w:type="spellStart"/>
      <w:r w:rsidR="005D3CAD" w:rsidRPr="00BF000A">
        <w:rPr>
          <w:b/>
          <w:color w:val="FF0000"/>
        </w:rPr>
        <w:t>products.category_id</w:t>
      </w:r>
      <w:proofErr w:type="spellEnd"/>
    </w:p>
    <w:p w14:paraId="679C84EB" w14:textId="7482819B" w:rsidR="001E53B9" w:rsidRPr="00BF000A" w:rsidRDefault="005D3CAD" w:rsidP="005D3CAD">
      <w:pPr>
        <w:pStyle w:val="Exerciseindented"/>
        <w:rPr>
          <w:b/>
          <w:color w:val="FF0000"/>
        </w:rPr>
      </w:pPr>
      <w:r w:rsidRPr="00BF000A">
        <w:rPr>
          <w:b/>
          <w:color w:val="FF0000"/>
        </w:rPr>
        <w:t xml:space="preserve">ORDER BY </w:t>
      </w:r>
      <w:proofErr w:type="spellStart"/>
      <w:r w:rsidRPr="00BF000A">
        <w:rPr>
          <w:b/>
          <w:color w:val="FF0000"/>
        </w:rPr>
        <w:t>category_name</w:t>
      </w:r>
      <w:proofErr w:type="spellEnd"/>
      <w:r w:rsidRPr="00BF000A">
        <w:rPr>
          <w:b/>
          <w:color w:val="FF0000"/>
        </w:rPr>
        <w:t xml:space="preserve">, </w:t>
      </w:r>
      <w:proofErr w:type="spellStart"/>
      <w:r w:rsidRPr="00BF000A">
        <w:rPr>
          <w:b/>
          <w:color w:val="FF0000"/>
        </w:rPr>
        <w:t>product_name</w:t>
      </w:r>
      <w:proofErr w:type="spellEnd"/>
      <w:r w:rsidRPr="00BF000A">
        <w:rPr>
          <w:b/>
          <w:color w:val="FF0000"/>
        </w:rPr>
        <w:t xml:space="preserve"> </w:t>
      </w:r>
      <w:proofErr w:type="spellStart"/>
      <w:r w:rsidRPr="00BF000A">
        <w:rPr>
          <w:b/>
          <w:color w:val="FF0000"/>
        </w:rPr>
        <w:t>asc</w:t>
      </w:r>
      <w:proofErr w:type="spellEnd"/>
    </w:p>
    <w:p w14:paraId="0DDC1B6D" w14:textId="2FA7146E" w:rsidR="005D3CAD" w:rsidRDefault="005D3CAD" w:rsidP="00A34184">
      <w:pPr>
        <w:pStyle w:val="Exerciseindented"/>
      </w:pPr>
      <w:r>
        <w:rPr>
          <w:noProof/>
        </w:rPr>
        <w:drawing>
          <wp:inline distT="0" distB="0" distL="0" distR="0" wp14:anchorId="37C77A8F" wp14:editId="76B0D542">
            <wp:extent cx="5029200"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1562100"/>
                    </a:xfrm>
                    <a:prstGeom prst="rect">
                      <a:avLst/>
                    </a:prstGeom>
                  </pic:spPr>
                </pic:pic>
              </a:graphicData>
            </a:graphic>
          </wp:inline>
        </w:drawing>
      </w:r>
    </w:p>
    <w:p w14:paraId="7AA406C8" w14:textId="77777777" w:rsidR="00B45837" w:rsidRDefault="00B45837" w:rsidP="00A34184">
      <w:pPr>
        <w:pStyle w:val="Exerciselist"/>
      </w:pPr>
      <w:r>
        <w:t xml:space="preserve">Write a SELECT statement that </w:t>
      </w:r>
      <w:r w:rsidR="00C07FBA">
        <w:t>joins the Customer</w:t>
      </w:r>
      <w:r w:rsidR="004B0903">
        <w:t>s</w:t>
      </w:r>
      <w:r w:rsidR="00C07FBA">
        <w:t xml:space="preserve"> table to the Addresses table and </w:t>
      </w:r>
      <w:r>
        <w:t>returns these columns:</w:t>
      </w:r>
      <w:r w:rsidR="00C07FBA">
        <w:t xml:space="preserve"> </w:t>
      </w:r>
      <w:proofErr w:type="spellStart"/>
      <w:r w:rsidR="00C07FBA">
        <w:t>first_name</w:t>
      </w:r>
      <w:proofErr w:type="spellEnd"/>
      <w:r w:rsidR="00C07FBA">
        <w:t xml:space="preserve">, </w:t>
      </w:r>
      <w:proofErr w:type="spellStart"/>
      <w:r w:rsidR="00C07FBA">
        <w:t>last_name</w:t>
      </w:r>
      <w:proofErr w:type="spellEnd"/>
      <w:r w:rsidR="00C07FBA">
        <w:t xml:space="preserve">, line1, city, state, </w:t>
      </w:r>
      <w:proofErr w:type="spellStart"/>
      <w:r w:rsidR="00C07FBA">
        <w:t>zip_code</w:t>
      </w:r>
      <w:proofErr w:type="spellEnd"/>
      <w:r w:rsidR="00C07FBA">
        <w:t>.</w:t>
      </w:r>
    </w:p>
    <w:p w14:paraId="01A52537" w14:textId="03510893" w:rsidR="00B45837" w:rsidRDefault="00B45837" w:rsidP="00A34184">
      <w:pPr>
        <w:pStyle w:val="Exerciseindented"/>
      </w:pPr>
      <w:r>
        <w:t>Return one row for each</w:t>
      </w:r>
      <w:r w:rsidR="004D2055">
        <w:t xml:space="preserve"> address for </w:t>
      </w:r>
      <w:r w:rsidR="00E628FC">
        <w:t xml:space="preserve">the </w:t>
      </w:r>
      <w:r w:rsidR="004D2055">
        <w:t>customer with a</w:t>
      </w:r>
      <w:r w:rsidR="00E628FC">
        <w:t xml:space="preserve">n email address of </w:t>
      </w:r>
      <w:hyperlink r:id="rId26" w:history="1">
        <w:r w:rsidR="005D3CAD" w:rsidRPr="00F15E03">
          <w:rPr>
            <w:rStyle w:val="Hyperlink"/>
          </w:rPr>
          <w:t>allan.sherwood@yahoo.com</w:t>
        </w:r>
      </w:hyperlink>
      <w:r>
        <w:t>.</w:t>
      </w:r>
    </w:p>
    <w:p w14:paraId="1DE5A72D" w14:textId="32CDF726" w:rsidR="005D3CAD" w:rsidRDefault="005D3CAD" w:rsidP="00A34184">
      <w:pPr>
        <w:pStyle w:val="Exerciseindented"/>
      </w:pPr>
      <w:r>
        <w:rPr>
          <w:noProof/>
        </w:rPr>
        <w:drawing>
          <wp:inline distT="0" distB="0" distL="0" distR="0" wp14:anchorId="228F3DCE" wp14:editId="0DB8F8BD">
            <wp:extent cx="5029200" cy="2117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29200" cy="2117725"/>
                    </a:xfrm>
                    <a:prstGeom prst="rect">
                      <a:avLst/>
                    </a:prstGeom>
                  </pic:spPr>
                </pic:pic>
              </a:graphicData>
            </a:graphic>
          </wp:inline>
        </w:drawing>
      </w:r>
    </w:p>
    <w:p w14:paraId="37915A84" w14:textId="77777777" w:rsidR="00155776" w:rsidRDefault="00155776" w:rsidP="00A34184">
      <w:pPr>
        <w:pStyle w:val="Exerciselist"/>
      </w:pPr>
      <w:r>
        <w:t>Write a SELECT statement that joins the Customer</w:t>
      </w:r>
      <w:r w:rsidR="004B0903">
        <w:t>s</w:t>
      </w:r>
      <w:r>
        <w:t xml:space="preserve"> table to the Addresses table and returns these columns: </w:t>
      </w:r>
      <w:proofErr w:type="spellStart"/>
      <w:r>
        <w:t>first_name</w:t>
      </w:r>
      <w:proofErr w:type="spellEnd"/>
      <w:r>
        <w:t xml:space="preserve">, </w:t>
      </w:r>
      <w:proofErr w:type="spellStart"/>
      <w:r>
        <w:t>last_name</w:t>
      </w:r>
      <w:proofErr w:type="spellEnd"/>
      <w:r>
        <w:t xml:space="preserve">, line1, city, state, </w:t>
      </w:r>
      <w:proofErr w:type="spellStart"/>
      <w:r>
        <w:t>zip_code</w:t>
      </w:r>
      <w:proofErr w:type="spellEnd"/>
      <w:r>
        <w:t>.</w:t>
      </w:r>
    </w:p>
    <w:p w14:paraId="5E4A41E2" w14:textId="053851BE" w:rsidR="00155776" w:rsidRDefault="00155776" w:rsidP="00A34184">
      <w:pPr>
        <w:pStyle w:val="Exerciseindented"/>
      </w:pPr>
      <w:r>
        <w:t>Return one row for each customer</w:t>
      </w:r>
      <w:r w:rsidR="0032402A">
        <w:t xml:space="preserve">, but only return addresses that are the shipping address for </w:t>
      </w:r>
      <w:r w:rsidR="00B62925">
        <w:t xml:space="preserve">a </w:t>
      </w:r>
      <w:r w:rsidR="0032402A">
        <w:t>customer</w:t>
      </w:r>
      <w:r>
        <w:t>.</w:t>
      </w:r>
    </w:p>
    <w:p w14:paraId="5CA4A377" w14:textId="4409A0D3" w:rsidR="00C41E03" w:rsidRDefault="00C41E03" w:rsidP="00A34184">
      <w:pPr>
        <w:pStyle w:val="Exerciseindented"/>
      </w:pPr>
      <w:r>
        <w:rPr>
          <w:noProof/>
        </w:rPr>
        <w:lastRenderedPageBreak/>
        <w:drawing>
          <wp:inline distT="0" distB="0" distL="0" distR="0" wp14:anchorId="406B9E43" wp14:editId="1FAD06B9">
            <wp:extent cx="5029200" cy="2332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9200" cy="2332990"/>
                    </a:xfrm>
                    <a:prstGeom prst="rect">
                      <a:avLst/>
                    </a:prstGeom>
                  </pic:spPr>
                </pic:pic>
              </a:graphicData>
            </a:graphic>
          </wp:inline>
        </w:drawing>
      </w:r>
    </w:p>
    <w:p w14:paraId="61CE6ECA" w14:textId="77777777" w:rsidR="00B45837" w:rsidRDefault="00B45837" w:rsidP="00A34184">
      <w:pPr>
        <w:pStyle w:val="Exerciselist"/>
      </w:pPr>
      <w:r>
        <w:t xml:space="preserve">Write a SELECT statement that </w:t>
      </w:r>
      <w:r w:rsidR="004B0903">
        <w:t xml:space="preserve">joins the </w:t>
      </w:r>
      <w:r w:rsidR="00CC351E">
        <w:t xml:space="preserve">Customers, Orders, </w:t>
      </w:r>
      <w:proofErr w:type="spellStart"/>
      <w:r w:rsidR="00CC351E">
        <w:t>Order_Items</w:t>
      </w:r>
      <w:proofErr w:type="spellEnd"/>
      <w:r w:rsidR="00CC351E">
        <w:t>, and Products tables. This statement should return</w:t>
      </w:r>
      <w:r>
        <w:t xml:space="preserve"> these columns:</w:t>
      </w:r>
      <w:r w:rsidR="00A5275D">
        <w:t xml:space="preserve"> </w:t>
      </w:r>
      <w:proofErr w:type="spellStart"/>
      <w:r w:rsidR="004B0903" w:rsidRPr="004B0903">
        <w:t>last_name</w:t>
      </w:r>
      <w:proofErr w:type="spellEnd"/>
      <w:r w:rsidR="004B0903" w:rsidRPr="004B0903">
        <w:t xml:space="preserve">, </w:t>
      </w:r>
      <w:proofErr w:type="spellStart"/>
      <w:r w:rsidR="00EE4A26" w:rsidRPr="004B0903">
        <w:t>first_name</w:t>
      </w:r>
      <w:proofErr w:type="spellEnd"/>
      <w:r w:rsidR="00EE4A26" w:rsidRPr="004B0903">
        <w:t xml:space="preserve">, </w:t>
      </w:r>
      <w:proofErr w:type="spellStart"/>
      <w:r w:rsidR="004B0903" w:rsidRPr="004B0903">
        <w:t>order_date</w:t>
      </w:r>
      <w:proofErr w:type="spellEnd"/>
      <w:r w:rsidR="004B0903" w:rsidRPr="004B0903">
        <w:t xml:space="preserve">, </w:t>
      </w:r>
      <w:proofErr w:type="spellStart"/>
      <w:r w:rsidR="004B0903" w:rsidRPr="004B0903">
        <w:t>product_name</w:t>
      </w:r>
      <w:proofErr w:type="spellEnd"/>
      <w:r w:rsidR="004B0903" w:rsidRPr="004B0903">
        <w:t xml:space="preserve">, </w:t>
      </w:r>
      <w:proofErr w:type="spellStart"/>
      <w:r w:rsidR="004B0903" w:rsidRPr="004B0903">
        <w:t>item_price</w:t>
      </w:r>
      <w:proofErr w:type="spellEnd"/>
      <w:r w:rsidR="004B0903" w:rsidRPr="004B0903">
        <w:t xml:space="preserve">, </w:t>
      </w:r>
      <w:proofErr w:type="spellStart"/>
      <w:r w:rsidR="004B0903" w:rsidRPr="004B0903">
        <w:t>discount_amount</w:t>
      </w:r>
      <w:proofErr w:type="spellEnd"/>
      <w:r w:rsidR="004B0903" w:rsidRPr="004B0903">
        <w:t xml:space="preserve">, </w:t>
      </w:r>
      <w:r w:rsidR="00306751">
        <w:t xml:space="preserve">and </w:t>
      </w:r>
      <w:r w:rsidR="004B0903" w:rsidRPr="004B0903">
        <w:t>quantity</w:t>
      </w:r>
      <w:r w:rsidR="00EB6E08">
        <w:t>.</w:t>
      </w:r>
    </w:p>
    <w:p w14:paraId="477D269B" w14:textId="77777777" w:rsidR="00B45837" w:rsidRDefault="00B45837" w:rsidP="00A34184">
      <w:pPr>
        <w:pStyle w:val="Exerciseindented"/>
        <w:tabs>
          <w:tab w:val="left" w:pos="1800"/>
        </w:tabs>
      </w:pPr>
      <w:r>
        <w:t>Use aliases for the tables.</w:t>
      </w:r>
    </w:p>
    <w:p w14:paraId="5DA02E3C" w14:textId="77777777" w:rsidR="00C41E03" w:rsidRPr="00FA551E" w:rsidRDefault="00B45837" w:rsidP="00C41E03">
      <w:pPr>
        <w:pStyle w:val="Exerciseindented"/>
        <w:tabs>
          <w:tab w:val="left" w:pos="1800"/>
        </w:tabs>
        <w:rPr>
          <w:b/>
          <w:color w:val="FF0000"/>
        </w:rPr>
      </w:pPr>
      <w:r>
        <w:t xml:space="preserve">Sort the final result set by </w:t>
      </w:r>
      <w:r w:rsidR="004B57BF">
        <w:t xml:space="preserve">the </w:t>
      </w:r>
      <w:proofErr w:type="spellStart"/>
      <w:r w:rsidR="008F60E1">
        <w:t>last</w:t>
      </w:r>
      <w:r>
        <w:t>_name</w:t>
      </w:r>
      <w:proofErr w:type="spellEnd"/>
      <w:r>
        <w:t xml:space="preserve">, </w:t>
      </w:r>
      <w:proofErr w:type="spellStart"/>
      <w:r w:rsidR="00A91A89">
        <w:t>order</w:t>
      </w:r>
      <w:r>
        <w:t>_date</w:t>
      </w:r>
      <w:proofErr w:type="spellEnd"/>
      <w:r>
        <w:t xml:space="preserve">, and </w:t>
      </w:r>
      <w:proofErr w:type="spellStart"/>
      <w:r w:rsidR="008F60E1">
        <w:t>product_name</w:t>
      </w:r>
      <w:proofErr w:type="spellEnd"/>
      <w:r w:rsidR="004B57BF">
        <w:t xml:space="preserve"> columns</w:t>
      </w:r>
      <w:r>
        <w:t>.</w:t>
      </w:r>
      <w:r w:rsidR="00C41E03">
        <w:br/>
      </w:r>
      <w:r w:rsidR="00C41E03" w:rsidRPr="00FA551E">
        <w:rPr>
          <w:b/>
          <w:color w:val="FF0000"/>
        </w:rPr>
        <w:t xml:space="preserve">SELECT </w:t>
      </w:r>
      <w:proofErr w:type="spellStart"/>
      <w:r w:rsidR="00C41E03" w:rsidRPr="00FA551E">
        <w:rPr>
          <w:b/>
          <w:color w:val="FF0000"/>
        </w:rPr>
        <w:t>last_name</w:t>
      </w:r>
      <w:proofErr w:type="spellEnd"/>
      <w:r w:rsidR="00C41E03" w:rsidRPr="00FA551E">
        <w:rPr>
          <w:b/>
          <w:color w:val="FF0000"/>
        </w:rPr>
        <w:t xml:space="preserve">, </w:t>
      </w:r>
      <w:proofErr w:type="spellStart"/>
      <w:r w:rsidR="00C41E03" w:rsidRPr="00FA551E">
        <w:rPr>
          <w:b/>
          <w:color w:val="FF0000"/>
        </w:rPr>
        <w:t>first_name</w:t>
      </w:r>
      <w:proofErr w:type="spellEnd"/>
      <w:r w:rsidR="00C41E03" w:rsidRPr="00FA551E">
        <w:rPr>
          <w:b/>
          <w:color w:val="FF0000"/>
        </w:rPr>
        <w:t xml:space="preserve">, </w:t>
      </w:r>
      <w:proofErr w:type="spellStart"/>
      <w:r w:rsidR="00C41E03" w:rsidRPr="00FA551E">
        <w:rPr>
          <w:b/>
          <w:color w:val="FF0000"/>
        </w:rPr>
        <w:t>order_date</w:t>
      </w:r>
      <w:proofErr w:type="spellEnd"/>
      <w:r w:rsidR="00C41E03" w:rsidRPr="00FA551E">
        <w:rPr>
          <w:b/>
          <w:color w:val="FF0000"/>
        </w:rPr>
        <w:t xml:space="preserve">, </w:t>
      </w:r>
      <w:proofErr w:type="spellStart"/>
      <w:r w:rsidR="00C41E03" w:rsidRPr="00FA551E">
        <w:rPr>
          <w:b/>
          <w:color w:val="FF0000"/>
        </w:rPr>
        <w:t>product_name</w:t>
      </w:r>
      <w:proofErr w:type="spellEnd"/>
      <w:r w:rsidR="00C41E03" w:rsidRPr="00FA551E">
        <w:rPr>
          <w:b/>
          <w:color w:val="FF0000"/>
        </w:rPr>
        <w:t xml:space="preserve">, </w:t>
      </w:r>
      <w:proofErr w:type="spellStart"/>
      <w:r w:rsidR="00C41E03" w:rsidRPr="00FA551E">
        <w:rPr>
          <w:b/>
          <w:color w:val="FF0000"/>
        </w:rPr>
        <w:t>item_price</w:t>
      </w:r>
      <w:proofErr w:type="spellEnd"/>
      <w:r w:rsidR="00C41E03" w:rsidRPr="00FA551E">
        <w:rPr>
          <w:b/>
          <w:color w:val="FF0000"/>
        </w:rPr>
        <w:t xml:space="preserve">, </w:t>
      </w:r>
      <w:proofErr w:type="spellStart"/>
      <w:r w:rsidR="00C41E03" w:rsidRPr="00FA551E">
        <w:rPr>
          <w:b/>
          <w:color w:val="FF0000"/>
        </w:rPr>
        <w:t>discount_amount</w:t>
      </w:r>
      <w:proofErr w:type="spellEnd"/>
      <w:r w:rsidR="00C41E03" w:rsidRPr="00FA551E">
        <w:rPr>
          <w:b/>
          <w:color w:val="FF0000"/>
        </w:rPr>
        <w:t>, quantity</w:t>
      </w:r>
    </w:p>
    <w:p w14:paraId="651AA3D0" w14:textId="77777777" w:rsidR="00C41E03" w:rsidRPr="00FA551E" w:rsidRDefault="00C41E03" w:rsidP="00C41E03">
      <w:pPr>
        <w:pStyle w:val="Exerciseindented"/>
        <w:tabs>
          <w:tab w:val="left" w:pos="1800"/>
        </w:tabs>
        <w:rPr>
          <w:b/>
          <w:color w:val="FF0000"/>
        </w:rPr>
      </w:pPr>
      <w:r w:rsidRPr="00FA551E">
        <w:rPr>
          <w:b/>
          <w:color w:val="FF0000"/>
        </w:rPr>
        <w:t xml:space="preserve">FROM customers as </w:t>
      </w:r>
      <w:proofErr w:type="spellStart"/>
      <w:r w:rsidRPr="00FA551E">
        <w:rPr>
          <w:b/>
          <w:color w:val="FF0000"/>
        </w:rPr>
        <w:t>cust</w:t>
      </w:r>
      <w:proofErr w:type="spellEnd"/>
      <w:r w:rsidRPr="00FA551E">
        <w:rPr>
          <w:b/>
          <w:color w:val="FF0000"/>
        </w:rPr>
        <w:t xml:space="preserve"> JOIN orders as o ON </w:t>
      </w:r>
      <w:proofErr w:type="spellStart"/>
      <w:r w:rsidRPr="00FA551E">
        <w:rPr>
          <w:b/>
          <w:color w:val="FF0000"/>
        </w:rPr>
        <w:t>cust.customer_id</w:t>
      </w:r>
      <w:proofErr w:type="spellEnd"/>
      <w:r w:rsidRPr="00FA551E">
        <w:rPr>
          <w:b/>
          <w:color w:val="FF0000"/>
        </w:rPr>
        <w:t xml:space="preserve"> = </w:t>
      </w:r>
      <w:proofErr w:type="spellStart"/>
      <w:r w:rsidRPr="00FA551E">
        <w:rPr>
          <w:b/>
          <w:color w:val="FF0000"/>
        </w:rPr>
        <w:t>o.customer_id</w:t>
      </w:r>
      <w:proofErr w:type="spellEnd"/>
      <w:r w:rsidRPr="00FA551E">
        <w:rPr>
          <w:b/>
          <w:color w:val="FF0000"/>
        </w:rPr>
        <w:t xml:space="preserve"> </w:t>
      </w:r>
    </w:p>
    <w:p w14:paraId="4A0B519B" w14:textId="77777777" w:rsidR="00C41E03" w:rsidRPr="00FA551E" w:rsidRDefault="00C41E03" w:rsidP="00C41E03">
      <w:pPr>
        <w:pStyle w:val="Exerciseindented"/>
        <w:tabs>
          <w:tab w:val="left" w:pos="1800"/>
        </w:tabs>
        <w:rPr>
          <w:b/>
          <w:color w:val="FF0000"/>
        </w:rPr>
      </w:pPr>
      <w:r w:rsidRPr="00FA551E">
        <w:rPr>
          <w:b/>
          <w:color w:val="FF0000"/>
        </w:rPr>
        <w:t xml:space="preserve">JOIN </w:t>
      </w:r>
      <w:proofErr w:type="spellStart"/>
      <w:r w:rsidRPr="00FA551E">
        <w:rPr>
          <w:b/>
          <w:color w:val="FF0000"/>
        </w:rPr>
        <w:t>order_items</w:t>
      </w:r>
      <w:proofErr w:type="spellEnd"/>
      <w:r w:rsidRPr="00FA551E">
        <w:rPr>
          <w:b/>
          <w:color w:val="FF0000"/>
        </w:rPr>
        <w:t xml:space="preserve"> as oi ON </w:t>
      </w:r>
      <w:proofErr w:type="spellStart"/>
      <w:r w:rsidRPr="00FA551E">
        <w:rPr>
          <w:b/>
          <w:color w:val="FF0000"/>
        </w:rPr>
        <w:t>oi.order_id</w:t>
      </w:r>
      <w:proofErr w:type="spellEnd"/>
      <w:r w:rsidRPr="00FA551E">
        <w:rPr>
          <w:b/>
          <w:color w:val="FF0000"/>
        </w:rPr>
        <w:t xml:space="preserve"> = </w:t>
      </w:r>
      <w:proofErr w:type="spellStart"/>
      <w:r w:rsidRPr="00FA551E">
        <w:rPr>
          <w:b/>
          <w:color w:val="FF0000"/>
        </w:rPr>
        <w:t>o.order_id</w:t>
      </w:r>
      <w:proofErr w:type="spellEnd"/>
    </w:p>
    <w:p w14:paraId="2F46887E" w14:textId="77777777" w:rsidR="00C41E03" w:rsidRPr="00FA551E" w:rsidRDefault="00C41E03" w:rsidP="00C41E03">
      <w:pPr>
        <w:pStyle w:val="Exerciseindented"/>
        <w:tabs>
          <w:tab w:val="left" w:pos="1800"/>
        </w:tabs>
        <w:rPr>
          <w:b/>
          <w:color w:val="FF0000"/>
        </w:rPr>
      </w:pPr>
      <w:r w:rsidRPr="00FA551E">
        <w:rPr>
          <w:b/>
          <w:color w:val="FF0000"/>
        </w:rPr>
        <w:t xml:space="preserve">JOIN products as p ON </w:t>
      </w:r>
      <w:proofErr w:type="spellStart"/>
      <w:r w:rsidRPr="00FA551E">
        <w:rPr>
          <w:b/>
          <w:color w:val="FF0000"/>
        </w:rPr>
        <w:t>p.product_id</w:t>
      </w:r>
      <w:proofErr w:type="spellEnd"/>
      <w:r w:rsidRPr="00FA551E">
        <w:rPr>
          <w:b/>
          <w:color w:val="FF0000"/>
        </w:rPr>
        <w:t xml:space="preserve"> = </w:t>
      </w:r>
      <w:proofErr w:type="spellStart"/>
      <w:r w:rsidRPr="00FA551E">
        <w:rPr>
          <w:b/>
          <w:color w:val="FF0000"/>
        </w:rPr>
        <w:t>oi.product_id</w:t>
      </w:r>
      <w:proofErr w:type="spellEnd"/>
    </w:p>
    <w:p w14:paraId="273EDF61" w14:textId="3FEF13CE" w:rsidR="00B45837" w:rsidRPr="00FA551E" w:rsidRDefault="00C41E03" w:rsidP="00C41E03">
      <w:pPr>
        <w:pStyle w:val="Exerciseindented"/>
        <w:tabs>
          <w:tab w:val="left" w:pos="1800"/>
        </w:tabs>
        <w:rPr>
          <w:b/>
          <w:color w:val="FF0000"/>
        </w:rPr>
      </w:pPr>
      <w:r w:rsidRPr="00FA551E">
        <w:rPr>
          <w:b/>
          <w:color w:val="FF0000"/>
        </w:rPr>
        <w:t xml:space="preserve">ORDER BY </w:t>
      </w:r>
      <w:proofErr w:type="spellStart"/>
      <w:r w:rsidRPr="00FA551E">
        <w:rPr>
          <w:b/>
          <w:color w:val="FF0000"/>
        </w:rPr>
        <w:t>last_name</w:t>
      </w:r>
      <w:proofErr w:type="spellEnd"/>
      <w:r w:rsidRPr="00FA551E">
        <w:rPr>
          <w:b/>
          <w:color w:val="FF0000"/>
        </w:rPr>
        <w:t xml:space="preserve">, </w:t>
      </w:r>
      <w:proofErr w:type="spellStart"/>
      <w:r w:rsidRPr="00FA551E">
        <w:rPr>
          <w:b/>
          <w:color w:val="FF0000"/>
        </w:rPr>
        <w:t>order_date</w:t>
      </w:r>
      <w:proofErr w:type="spellEnd"/>
      <w:r w:rsidRPr="00FA551E">
        <w:rPr>
          <w:b/>
          <w:color w:val="FF0000"/>
        </w:rPr>
        <w:t xml:space="preserve">, </w:t>
      </w:r>
      <w:proofErr w:type="spellStart"/>
      <w:r w:rsidRPr="00FA551E">
        <w:rPr>
          <w:b/>
          <w:color w:val="FF0000"/>
        </w:rPr>
        <w:t>product_name</w:t>
      </w:r>
      <w:proofErr w:type="spellEnd"/>
      <w:r w:rsidRPr="00FA551E">
        <w:rPr>
          <w:b/>
          <w:color w:val="FF0000"/>
        </w:rPr>
        <w:t>;</w:t>
      </w:r>
    </w:p>
    <w:p w14:paraId="64547346" w14:textId="1961B9DA" w:rsidR="00C41E03" w:rsidRDefault="00C41E03" w:rsidP="00A34184">
      <w:pPr>
        <w:pStyle w:val="Exerciseindented"/>
        <w:tabs>
          <w:tab w:val="left" w:pos="1800"/>
        </w:tabs>
      </w:pPr>
      <w:r>
        <w:rPr>
          <w:noProof/>
        </w:rPr>
        <w:drawing>
          <wp:inline distT="0" distB="0" distL="0" distR="0" wp14:anchorId="5523AE1F" wp14:editId="02130B61">
            <wp:extent cx="5029200" cy="26644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29200" cy="2664460"/>
                    </a:xfrm>
                    <a:prstGeom prst="rect">
                      <a:avLst/>
                    </a:prstGeom>
                  </pic:spPr>
                </pic:pic>
              </a:graphicData>
            </a:graphic>
          </wp:inline>
        </w:drawing>
      </w:r>
    </w:p>
    <w:p w14:paraId="320C4243" w14:textId="77777777" w:rsidR="00B45837" w:rsidRDefault="00B45837" w:rsidP="00A34184">
      <w:pPr>
        <w:pStyle w:val="Exerciselist"/>
      </w:pPr>
      <w:r>
        <w:t xml:space="preserve">Write a SELECT statement that returns </w:t>
      </w:r>
      <w:r w:rsidR="006C233C">
        <w:t xml:space="preserve">the </w:t>
      </w:r>
      <w:proofErr w:type="spellStart"/>
      <w:r w:rsidR="006C233C">
        <w:t>product_name</w:t>
      </w:r>
      <w:proofErr w:type="spellEnd"/>
      <w:r w:rsidR="006C233C">
        <w:t xml:space="preserve"> and </w:t>
      </w:r>
      <w:proofErr w:type="spellStart"/>
      <w:r w:rsidR="006C233C">
        <w:t>list_price</w:t>
      </w:r>
      <w:proofErr w:type="spellEnd"/>
      <w:r w:rsidR="006C233C">
        <w:t xml:space="preserve"> columns from the Products table.</w:t>
      </w:r>
    </w:p>
    <w:p w14:paraId="1B56DCC2" w14:textId="77777777" w:rsidR="00B45837" w:rsidRPr="00A92299" w:rsidRDefault="00B45837" w:rsidP="00A34184">
      <w:pPr>
        <w:pStyle w:val="Exerciseindented"/>
      </w:pPr>
      <w:r>
        <w:lastRenderedPageBreak/>
        <w:t xml:space="preserve">Return one row for each </w:t>
      </w:r>
      <w:r w:rsidR="005B526F">
        <w:t xml:space="preserve">product that </w:t>
      </w:r>
      <w:r>
        <w:t xml:space="preserve">has the same </w:t>
      </w:r>
      <w:r w:rsidR="005B526F">
        <w:t xml:space="preserve">list price </w:t>
      </w:r>
      <w:r>
        <w:t xml:space="preserve">as another </w:t>
      </w:r>
      <w:r w:rsidR="005B526F">
        <w:t>product</w:t>
      </w:r>
      <w:r>
        <w:t>.</w:t>
      </w:r>
      <w:r w:rsidRPr="00507EB5">
        <w:t xml:space="preserve"> </w:t>
      </w:r>
      <w:r w:rsidR="00730856">
        <w:br/>
      </w:r>
      <w:r w:rsidRPr="00455DCB">
        <w:rPr>
          <w:i/>
        </w:rPr>
        <w:t>Hint: Use a self-join</w:t>
      </w:r>
      <w:r>
        <w:rPr>
          <w:i/>
        </w:rPr>
        <w:t xml:space="preserve"> to check that the </w:t>
      </w:r>
      <w:proofErr w:type="spellStart"/>
      <w:r w:rsidR="005B526F">
        <w:rPr>
          <w:i/>
        </w:rPr>
        <w:t>product</w:t>
      </w:r>
      <w:r>
        <w:rPr>
          <w:i/>
        </w:rPr>
        <w:t>_id</w:t>
      </w:r>
      <w:proofErr w:type="spellEnd"/>
      <w:r>
        <w:rPr>
          <w:i/>
        </w:rPr>
        <w:t xml:space="preserve"> columns aren’t equal but the </w:t>
      </w:r>
      <w:proofErr w:type="spellStart"/>
      <w:r w:rsidR="005B526F">
        <w:rPr>
          <w:i/>
        </w:rPr>
        <w:t>list_price</w:t>
      </w:r>
      <w:proofErr w:type="spellEnd"/>
      <w:r w:rsidR="005B526F">
        <w:rPr>
          <w:i/>
        </w:rPr>
        <w:t xml:space="preserve"> column</w:t>
      </w:r>
      <w:r w:rsidR="00ED3FB1">
        <w:rPr>
          <w:i/>
        </w:rPr>
        <w:t>s</w:t>
      </w:r>
      <w:r>
        <w:rPr>
          <w:i/>
        </w:rPr>
        <w:t xml:space="preserve"> </w:t>
      </w:r>
      <w:r w:rsidR="00ED3FB1">
        <w:rPr>
          <w:i/>
        </w:rPr>
        <w:t>are</w:t>
      </w:r>
      <w:r w:rsidR="005B526F">
        <w:rPr>
          <w:i/>
        </w:rPr>
        <w:t xml:space="preserve"> </w:t>
      </w:r>
      <w:r>
        <w:rPr>
          <w:i/>
        </w:rPr>
        <w:t>equal</w:t>
      </w:r>
      <w:r w:rsidRPr="00455DCB">
        <w:rPr>
          <w:i/>
        </w:rPr>
        <w:t>.</w:t>
      </w:r>
    </w:p>
    <w:p w14:paraId="6E5FBED6" w14:textId="7B5D0428" w:rsidR="00B45837" w:rsidRDefault="00B45837" w:rsidP="00A34184">
      <w:pPr>
        <w:pStyle w:val="Exerciseindented"/>
      </w:pPr>
      <w:r>
        <w:t xml:space="preserve">Sort the result set by </w:t>
      </w:r>
      <w:r w:rsidR="002A5F40">
        <w:t xml:space="preserve">the </w:t>
      </w:r>
      <w:proofErr w:type="spellStart"/>
      <w:r w:rsidR="00AF16E3">
        <w:t>product_name</w:t>
      </w:r>
      <w:proofErr w:type="spellEnd"/>
      <w:r w:rsidR="002A5F40">
        <w:t xml:space="preserve"> column</w:t>
      </w:r>
      <w:r>
        <w:t>.</w:t>
      </w:r>
    </w:p>
    <w:p w14:paraId="1E434FC3" w14:textId="77777777" w:rsidR="00C41E03" w:rsidRPr="00FA551E" w:rsidRDefault="00C41E03" w:rsidP="00C41E03">
      <w:pPr>
        <w:pStyle w:val="Exerciseindented"/>
        <w:rPr>
          <w:b/>
          <w:color w:val="FF0000"/>
        </w:rPr>
      </w:pPr>
      <w:r w:rsidRPr="00FA551E">
        <w:rPr>
          <w:b/>
          <w:color w:val="FF0000"/>
        </w:rPr>
        <w:t>SELECT p1.product_name, p1.list_price</w:t>
      </w:r>
    </w:p>
    <w:p w14:paraId="1757B905" w14:textId="77777777" w:rsidR="00C41E03" w:rsidRPr="00FA551E" w:rsidRDefault="00C41E03" w:rsidP="00C41E03">
      <w:pPr>
        <w:pStyle w:val="Exerciseindented"/>
        <w:rPr>
          <w:b/>
          <w:color w:val="FF0000"/>
        </w:rPr>
      </w:pPr>
      <w:r w:rsidRPr="00FA551E">
        <w:rPr>
          <w:b/>
          <w:color w:val="FF0000"/>
        </w:rPr>
        <w:t xml:space="preserve">FROM products AS p1 </w:t>
      </w:r>
    </w:p>
    <w:p w14:paraId="1B61B73E" w14:textId="77777777" w:rsidR="00C41E03" w:rsidRPr="00FA551E" w:rsidRDefault="00C41E03" w:rsidP="00C41E03">
      <w:pPr>
        <w:pStyle w:val="Exerciseindented"/>
        <w:rPr>
          <w:b/>
          <w:color w:val="FF0000"/>
        </w:rPr>
      </w:pPr>
      <w:r w:rsidRPr="00FA551E">
        <w:rPr>
          <w:b/>
          <w:color w:val="FF0000"/>
        </w:rPr>
        <w:t>JOIN products AS p2 ON p1.product_id &lt;&gt; p2.product_id</w:t>
      </w:r>
    </w:p>
    <w:p w14:paraId="0EBF8D1F" w14:textId="77777777" w:rsidR="00C41E03" w:rsidRPr="00FA551E" w:rsidRDefault="00C41E03" w:rsidP="00C41E03">
      <w:pPr>
        <w:pStyle w:val="Exerciseindented"/>
        <w:rPr>
          <w:b/>
          <w:color w:val="FF0000"/>
        </w:rPr>
      </w:pPr>
      <w:r w:rsidRPr="00FA551E">
        <w:rPr>
          <w:b/>
          <w:color w:val="FF0000"/>
        </w:rPr>
        <w:tab/>
        <w:t>AND p1.list_price = p2.list_price</w:t>
      </w:r>
    </w:p>
    <w:p w14:paraId="3A757714" w14:textId="659593F2" w:rsidR="00C41E03" w:rsidRPr="00FA551E" w:rsidRDefault="00C41E03" w:rsidP="00C41E03">
      <w:pPr>
        <w:pStyle w:val="Exerciseindented"/>
        <w:rPr>
          <w:b/>
          <w:color w:val="FF0000"/>
        </w:rPr>
      </w:pPr>
      <w:r w:rsidRPr="00FA551E">
        <w:rPr>
          <w:b/>
          <w:color w:val="FF0000"/>
        </w:rPr>
        <w:t xml:space="preserve">ORDER BY </w:t>
      </w:r>
      <w:proofErr w:type="spellStart"/>
      <w:r w:rsidRPr="00FA551E">
        <w:rPr>
          <w:b/>
          <w:color w:val="FF0000"/>
        </w:rPr>
        <w:t>product_name</w:t>
      </w:r>
      <w:proofErr w:type="spellEnd"/>
    </w:p>
    <w:p w14:paraId="2F1B2C42" w14:textId="1B4FC082" w:rsidR="00C41E03" w:rsidRDefault="00C41E03" w:rsidP="00A34184">
      <w:pPr>
        <w:pStyle w:val="Exerciseindented"/>
      </w:pPr>
      <w:r>
        <w:rPr>
          <w:noProof/>
        </w:rPr>
        <w:drawing>
          <wp:inline distT="0" distB="0" distL="0" distR="0" wp14:anchorId="5D9902C8" wp14:editId="131B128B">
            <wp:extent cx="5029200" cy="22009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29200" cy="2200910"/>
                    </a:xfrm>
                    <a:prstGeom prst="rect">
                      <a:avLst/>
                    </a:prstGeom>
                  </pic:spPr>
                </pic:pic>
              </a:graphicData>
            </a:graphic>
          </wp:inline>
        </w:drawing>
      </w:r>
    </w:p>
    <w:p w14:paraId="6A291911" w14:textId="77777777" w:rsidR="00B45837" w:rsidRDefault="00B45837" w:rsidP="00A34184">
      <w:pPr>
        <w:pStyle w:val="Exerciselist"/>
      </w:pPr>
      <w:r>
        <w:t xml:space="preserve">Write a SELECT statement that returns these </w:t>
      </w:r>
      <w:r w:rsidR="007E773E">
        <w:t xml:space="preserve">two </w:t>
      </w:r>
      <w:r>
        <w:t xml:space="preserve">columns: </w:t>
      </w:r>
    </w:p>
    <w:p w14:paraId="45B38ECC" w14:textId="77777777" w:rsidR="00B45837" w:rsidRDefault="007E773E" w:rsidP="00730856">
      <w:pPr>
        <w:pStyle w:val="Exerciseindented"/>
        <w:ind w:left="2520" w:right="720" w:hanging="1800"/>
      </w:pPr>
      <w:proofErr w:type="spellStart"/>
      <w:proofErr w:type="gramStart"/>
      <w:r>
        <w:t>category_name</w:t>
      </w:r>
      <w:proofErr w:type="spellEnd"/>
      <w:proofErr w:type="gramEnd"/>
      <w:r w:rsidR="00B45837">
        <w:tab/>
        <w:t xml:space="preserve">The </w:t>
      </w:r>
      <w:proofErr w:type="spellStart"/>
      <w:r>
        <w:t>category_name</w:t>
      </w:r>
      <w:proofErr w:type="spellEnd"/>
      <w:r w:rsidR="00B45837">
        <w:t xml:space="preserve"> column from the </w:t>
      </w:r>
      <w:r>
        <w:t xml:space="preserve">Categories </w:t>
      </w:r>
      <w:r w:rsidR="00B45837">
        <w:t>table</w:t>
      </w:r>
    </w:p>
    <w:p w14:paraId="1479F7FC" w14:textId="77777777" w:rsidR="00B45837" w:rsidRDefault="00E56CA5" w:rsidP="00730856">
      <w:pPr>
        <w:pStyle w:val="Exerciseindented"/>
        <w:ind w:left="2520" w:right="720" w:hanging="1800"/>
      </w:pPr>
      <w:proofErr w:type="spellStart"/>
      <w:proofErr w:type="gramStart"/>
      <w:r>
        <w:t>product</w:t>
      </w:r>
      <w:r w:rsidR="00B45837">
        <w:t>_id</w:t>
      </w:r>
      <w:proofErr w:type="spellEnd"/>
      <w:proofErr w:type="gramEnd"/>
      <w:r w:rsidR="00B45837">
        <w:tab/>
        <w:t xml:space="preserve">The </w:t>
      </w:r>
      <w:proofErr w:type="spellStart"/>
      <w:r>
        <w:t>product</w:t>
      </w:r>
      <w:r w:rsidR="00B45837">
        <w:t>_id</w:t>
      </w:r>
      <w:proofErr w:type="spellEnd"/>
      <w:r w:rsidR="00B45837">
        <w:t xml:space="preserve"> column from the </w:t>
      </w:r>
      <w:r>
        <w:t>Product</w:t>
      </w:r>
      <w:r w:rsidR="00B45837">
        <w:t>s table</w:t>
      </w:r>
    </w:p>
    <w:p w14:paraId="262B4A27" w14:textId="133DEB78" w:rsidR="00B45837" w:rsidRDefault="00B45837" w:rsidP="00A34184">
      <w:pPr>
        <w:pStyle w:val="Exerciseindented"/>
        <w:rPr>
          <w:i/>
        </w:rPr>
      </w:pPr>
      <w:r>
        <w:t xml:space="preserve">Return one row for each </w:t>
      </w:r>
      <w:r w:rsidR="004E2E97">
        <w:t xml:space="preserve">category </w:t>
      </w:r>
      <w:r>
        <w:t xml:space="preserve">that has never been used. </w:t>
      </w:r>
      <w:r w:rsidRPr="00455DCB">
        <w:rPr>
          <w:i/>
        </w:rPr>
        <w:t xml:space="preserve">Hint: Use an outer join </w:t>
      </w:r>
      <w:r>
        <w:rPr>
          <w:i/>
        </w:rPr>
        <w:t xml:space="preserve">and only return rows where the </w:t>
      </w:r>
      <w:proofErr w:type="spellStart"/>
      <w:r w:rsidR="00135296">
        <w:rPr>
          <w:i/>
        </w:rPr>
        <w:t>product</w:t>
      </w:r>
      <w:r>
        <w:rPr>
          <w:i/>
        </w:rPr>
        <w:t>_id</w:t>
      </w:r>
      <w:proofErr w:type="spellEnd"/>
      <w:r>
        <w:rPr>
          <w:i/>
        </w:rPr>
        <w:t xml:space="preserve"> column contains a null value</w:t>
      </w:r>
      <w:r w:rsidRPr="00455DCB">
        <w:rPr>
          <w:i/>
        </w:rPr>
        <w:t>.</w:t>
      </w:r>
    </w:p>
    <w:p w14:paraId="1E82DBCA" w14:textId="77777777" w:rsidR="00FA551E" w:rsidRPr="00FA551E" w:rsidRDefault="00FA551E" w:rsidP="00FA551E">
      <w:pPr>
        <w:pStyle w:val="Exerciseindented"/>
        <w:rPr>
          <w:b/>
          <w:color w:val="FF0000"/>
        </w:rPr>
      </w:pPr>
      <w:r w:rsidRPr="00FA551E">
        <w:rPr>
          <w:b/>
          <w:color w:val="FF0000"/>
        </w:rPr>
        <w:t xml:space="preserve">SELECT </w:t>
      </w:r>
      <w:proofErr w:type="spellStart"/>
      <w:r w:rsidRPr="00FA551E">
        <w:rPr>
          <w:b/>
          <w:color w:val="FF0000"/>
        </w:rPr>
        <w:t>category_name</w:t>
      </w:r>
      <w:proofErr w:type="spellEnd"/>
    </w:p>
    <w:p w14:paraId="1D36A4C9" w14:textId="77777777" w:rsidR="00FA551E" w:rsidRPr="00FA551E" w:rsidRDefault="00FA551E" w:rsidP="00FA551E">
      <w:pPr>
        <w:pStyle w:val="Exerciseindented"/>
        <w:rPr>
          <w:b/>
          <w:color w:val="FF0000"/>
        </w:rPr>
      </w:pPr>
      <w:r w:rsidRPr="00FA551E">
        <w:rPr>
          <w:b/>
          <w:color w:val="FF0000"/>
        </w:rPr>
        <w:tab/>
        <w:t xml:space="preserve">, </w:t>
      </w:r>
      <w:proofErr w:type="spellStart"/>
      <w:r w:rsidRPr="00FA551E">
        <w:rPr>
          <w:b/>
          <w:color w:val="FF0000"/>
        </w:rPr>
        <w:t>product_id</w:t>
      </w:r>
      <w:proofErr w:type="spellEnd"/>
    </w:p>
    <w:p w14:paraId="545C62AC" w14:textId="77777777" w:rsidR="00FA551E" w:rsidRPr="00FA551E" w:rsidRDefault="00FA551E" w:rsidP="00FA551E">
      <w:pPr>
        <w:pStyle w:val="Exerciseindented"/>
        <w:rPr>
          <w:b/>
          <w:color w:val="FF0000"/>
        </w:rPr>
      </w:pPr>
      <w:r w:rsidRPr="00FA551E">
        <w:rPr>
          <w:b/>
          <w:color w:val="FF0000"/>
        </w:rPr>
        <w:t>FROM categories LEFT</w:t>
      </w:r>
    </w:p>
    <w:p w14:paraId="77424E67" w14:textId="77777777" w:rsidR="00FA551E" w:rsidRPr="00FA551E" w:rsidRDefault="00FA551E" w:rsidP="00FA551E">
      <w:pPr>
        <w:pStyle w:val="Exerciseindented"/>
        <w:rPr>
          <w:b/>
          <w:color w:val="FF0000"/>
        </w:rPr>
      </w:pPr>
      <w:r w:rsidRPr="00FA551E">
        <w:rPr>
          <w:b/>
          <w:color w:val="FF0000"/>
        </w:rPr>
        <w:tab/>
        <w:t xml:space="preserve">JOIN products ON </w:t>
      </w:r>
      <w:proofErr w:type="spellStart"/>
      <w:r w:rsidRPr="00FA551E">
        <w:rPr>
          <w:b/>
          <w:color w:val="FF0000"/>
        </w:rPr>
        <w:t>categories.category_id</w:t>
      </w:r>
      <w:proofErr w:type="spellEnd"/>
      <w:r w:rsidRPr="00FA551E">
        <w:rPr>
          <w:b/>
          <w:color w:val="FF0000"/>
        </w:rPr>
        <w:t xml:space="preserve"> = </w:t>
      </w:r>
      <w:proofErr w:type="spellStart"/>
      <w:r w:rsidRPr="00FA551E">
        <w:rPr>
          <w:b/>
          <w:color w:val="FF0000"/>
        </w:rPr>
        <w:t>products.product_id</w:t>
      </w:r>
      <w:proofErr w:type="spellEnd"/>
    </w:p>
    <w:p w14:paraId="497F2393" w14:textId="45C6B12A" w:rsidR="00FA551E" w:rsidRPr="00FA551E" w:rsidRDefault="00FA551E" w:rsidP="00FA551E">
      <w:pPr>
        <w:pStyle w:val="Exerciseindented"/>
        <w:rPr>
          <w:b/>
          <w:color w:val="FF0000"/>
        </w:rPr>
      </w:pPr>
      <w:r w:rsidRPr="00FA551E">
        <w:rPr>
          <w:b/>
          <w:color w:val="FF0000"/>
        </w:rPr>
        <w:t xml:space="preserve">WHERE </w:t>
      </w:r>
      <w:proofErr w:type="spellStart"/>
      <w:r w:rsidRPr="00FA551E">
        <w:rPr>
          <w:b/>
          <w:color w:val="FF0000"/>
        </w:rPr>
        <w:t>product_id</w:t>
      </w:r>
      <w:proofErr w:type="spellEnd"/>
      <w:r w:rsidRPr="00FA551E">
        <w:rPr>
          <w:b/>
          <w:color w:val="FF0000"/>
        </w:rPr>
        <w:t xml:space="preserve"> IS NULL</w:t>
      </w:r>
    </w:p>
    <w:p w14:paraId="65C87835" w14:textId="77777777" w:rsidR="00904CFE" w:rsidRDefault="00A34184" w:rsidP="00A34184">
      <w:pPr>
        <w:pStyle w:val="Exerciselist"/>
      </w:pPr>
      <w:r>
        <w:br w:type="page"/>
      </w:r>
      <w:r w:rsidR="00B45837">
        <w:lastRenderedPageBreak/>
        <w:t xml:space="preserve">Use the UNION operator to generate a result set consisting of </w:t>
      </w:r>
      <w:r w:rsidR="00904CFE">
        <w:t xml:space="preserve">three </w:t>
      </w:r>
      <w:r w:rsidR="00B45837">
        <w:t xml:space="preserve">columns from the </w:t>
      </w:r>
      <w:r w:rsidR="00904CFE">
        <w:t xml:space="preserve">Orders </w:t>
      </w:r>
      <w:r w:rsidR="00B45837">
        <w:t xml:space="preserve">table: </w:t>
      </w:r>
    </w:p>
    <w:p w14:paraId="56B87261" w14:textId="77777777" w:rsidR="001342CB" w:rsidRDefault="001342CB" w:rsidP="00A34184">
      <w:pPr>
        <w:pStyle w:val="Exerciseindented2"/>
        <w:ind w:left="2520" w:right="720" w:hanging="1800"/>
      </w:pPr>
      <w:proofErr w:type="spellStart"/>
      <w:proofErr w:type="gramStart"/>
      <w:r>
        <w:t>ship_status</w:t>
      </w:r>
      <w:proofErr w:type="spellEnd"/>
      <w:proofErr w:type="gramEnd"/>
      <w:r>
        <w:tab/>
        <w:t xml:space="preserve">A </w:t>
      </w:r>
      <w:r w:rsidR="00155467">
        <w:t>calculated column that contains a value of SHIPPED or NOT SHIPPED</w:t>
      </w:r>
    </w:p>
    <w:p w14:paraId="7D08C701" w14:textId="77777777" w:rsidR="00904CFE" w:rsidRDefault="005F7B40" w:rsidP="00A34184">
      <w:pPr>
        <w:pStyle w:val="Exerciseindented2"/>
        <w:ind w:left="2520" w:right="0" w:hanging="1800"/>
      </w:pPr>
      <w:proofErr w:type="spellStart"/>
      <w:proofErr w:type="gramStart"/>
      <w:r>
        <w:t>order_id</w:t>
      </w:r>
      <w:proofErr w:type="spellEnd"/>
      <w:proofErr w:type="gramEnd"/>
      <w:r w:rsidR="00904CFE">
        <w:tab/>
        <w:t xml:space="preserve">The </w:t>
      </w:r>
      <w:proofErr w:type="spellStart"/>
      <w:r>
        <w:t>order_id</w:t>
      </w:r>
      <w:proofErr w:type="spellEnd"/>
      <w:r w:rsidR="00904CFE">
        <w:t xml:space="preserve"> column</w:t>
      </w:r>
    </w:p>
    <w:p w14:paraId="54C77469" w14:textId="77777777" w:rsidR="00904CFE" w:rsidRDefault="005F7B40" w:rsidP="00A34184">
      <w:pPr>
        <w:pStyle w:val="Exerciseindented2"/>
        <w:ind w:left="2520" w:right="0" w:hanging="1800"/>
      </w:pPr>
      <w:proofErr w:type="spellStart"/>
      <w:proofErr w:type="gramStart"/>
      <w:r>
        <w:t>order</w:t>
      </w:r>
      <w:r w:rsidR="00904CFE">
        <w:t>_</w:t>
      </w:r>
      <w:r>
        <w:t>date</w:t>
      </w:r>
      <w:proofErr w:type="spellEnd"/>
      <w:proofErr w:type="gramEnd"/>
      <w:r w:rsidR="00904CFE">
        <w:tab/>
        <w:t xml:space="preserve">The </w:t>
      </w:r>
      <w:proofErr w:type="spellStart"/>
      <w:r>
        <w:t>order_date</w:t>
      </w:r>
      <w:proofErr w:type="spellEnd"/>
      <w:r>
        <w:t xml:space="preserve"> column</w:t>
      </w:r>
    </w:p>
    <w:p w14:paraId="02C9D483" w14:textId="77777777" w:rsidR="00C34A1D" w:rsidRDefault="00B45837" w:rsidP="00A34184">
      <w:pPr>
        <w:pStyle w:val="Exerciseindented"/>
      </w:pPr>
      <w:r>
        <w:t xml:space="preserve">If the </w:t>
      </w:r>
      <w:r w:rsidR="00C34A1D">
        <w:t xml:space="preserve">order has a value in the </w:t>
      </w:r>
      <w:proofErr w:type="spellStart"/>
      <w:r w:rsidR="00C34A1D">
        <w:t>ship_date</w:t>
      </w:r>
      <w:proofErr w:type="spellEnd"/>
      <w:r w:rsidR="00C34A1D">
        <w:t xml:space="preserve"> column</w:t>
      </w:r>
      <w:r>
        <w:t xml:space="preserve">, </w:t>
      </w:r>
      <w:r w:rsidR="00C34A1D">
        <w:t xml:space="preserve">the </w:t>
      </w:r>
      <w:proofErr w:type="spellStart"/>
      <w:r w:rsidR="00C34A1D">
        <w:t>ship_status</w:t>
      </w:r>
      <w:proofErr w:type="spellEnd"/>
      <w:r w:rsidR="00C34A1D">
        <w:t xml:space="preserve"> </w:t>
      </w:r>
      <w:r w:rsidR="00EE318F">
        <w:t xml:space="preserve">column </w:t>
      </w:r>
      <w:r w:rsidR="00C34A1D">
        <w:t xml:space="preserve">should contain a value of SHIPPED. </w:t>
      </w:r>
      <w:r w:rsidR="00EE318F">
        <w:t>Otherwise, it should contain a value of NOT SHIPPED.</w:t>
      </w:r>
    </w:p>
    <w:p w14:paraId="52FDA6B2" w14:textId="77777777" w:rsidR="00FA551E" w:rsidRPr="00FA551E" w:rsidRDefault="00B45837" w:rsidP="00FA551E">
      <w:pPr>
        <w:pStyle w:val="Exerciseindented"/>
        <w:rPr>
          <w:b/>
          <w:color w:val="FF0000"/>
        </w:rPr>
      </w:pPr>
      <w:r>
        <w:t xml:space="preserve">Sort the final result set by </w:t>
      </w:r>
      <w:r w:rsidR="00466069">
        <w:t xml:space="preserve">the </w:t>
      </w:r>
      <w:proofErr w:type="spellStart"/>
      <w:r w:rsidR="00C34A1D">
        <w:t>order_date</w:t>
      </w:r>
      <w:proofErr w:type="spellEnd"/>
      <w:r w:rsidR="00466069">
        <w:t xml:space="preserve"> column</w:t>
      </w:r>
      <w:r>
        <w:t>.</w:t>
      </w:r>
      <w:r w:rsidR="00FA551E">
        <w:br/>
      </w:r>
      <w:r w:rsidR="00FA551E" w:rsidRPr="00FA551E">
        <w:rPr>
          <w:b/>
          <w:color w:val="FF0000"/>
        </w:rPr>
        <w:t xml:space="preserve">SELECT 'SHIPPED' AS </w:t>
      </w:r>
      <w:proofErr w:type="spellStart"/>
      <w:r w:rsidR="00FA551E" w:rsidRPr="00FA551E">
        <w:rPr>
          <w:b/>
          <w:color w:val="FF0000"/>
        </w:rPr>
        <w:t>shipment_status</w:t>
      </w:r>
      <w:proofErr w:type="spellEnd"/>
      <w:r w:rsidR="00FA551E" w:rsidRPr="00FA551E">
        <w:rPr>
          <w:b/>
          <w:color w:val="FF0000"/>
        </w:rPr>
        <w:t xml:space="preserve">, </w:t>
      </w:r>
      <w:proofErr w:type="spellStart"/>
      <w:r w:rsidR="00FA551E" w:rsidRPr="00FA551E">
        <w:rPr>
          <w:b/>
          <w:color w:val="FF0000"/>
        </w:rPr>
        <w:t>order_id</w:t>
      </w:r>
      <w:proofErr w:type="spellEnd"/>
      <w:r w:rsidR="00FA551E" w:rsidRPr="00FA551E">
        <w:rPr>
          <w:b/>
          <w:color w:val="FF0000"/>
        </w:rPr>
        <w:t xml:space="preserve">, </w:t>
      </w:r>
      <w:proofErr w:type="spellStart"/>
      <w:proofErr w:type="gramStart"/>
      <w:r w:rsidR="00FA551E" w:rsidRPr="00FA551E">
        <w:rPr>
          <w:b/>
          <w:color w:val="FF0000"/>
        </w:rPr>
        <w:t>order</w:t>
      </w:r>
      <w:proofErr w:type="gramEnd"/>
      <w:r w:rsidR="00FA551E" w:rsidRPr="00FA551E">
        <w:rPr>
          <w:b/>
          <w:color w:val="FF0000"/>
        </w:rPr>
        <w:t>_date</w:t>
      </w:r>
      <w:proofErr w:type="spellEnd"/>
      <w:r w:rsidR="00FA551E" w:rsidRPr="00FA551E">
        <w:rPr>
          <w:b/>
          <w:color w:val="FF0000"/>
        </w:rPr>
        <w:t xml:space="preserve"> FROM orders</w:t>
      </w:r>
    </w:p>
    <w:p w14:paraId="67F0DBEB" w14:textId="77777777" w:rsidR="00FA551E" w:rsidRPr="00FA551E" w:rsidRDefault="00FA551E" w:rsidP="00FA551E">
      <w:pPr>
        <w:pStyle w:val="Exerciseindented"/>
        <w:rPr>
          <w:b/>
          <w:color w:val="FF0000"/>
        </w:rPr>
      </w:pPr>
      <w:r w:rsidRPr="00FA551E">
        <w:rPr>
          <w:b/>
          <w:color w:val="FF0000"/>
        </w:rPr>
        <w:t xml:space="preserve">WHERE </w:t>
      </w:r>
      <w:proofErr w:type="spellStart"/>
      <w:r w:rsidRPr="00FA551E">
        <w:rPr>
          <w:b/>
          <w:color w:val="FF0000"/>
        </w:rPr>
        <w:t>ship_date</w:t>
      </w:r>
      <w:proofErr w:type="spellEnd"/>
      <w:r w:rsidRPr="00FA551E">
        <w:rPr>
          <w:b/>
          <w:color w:val="FF0000"/>
        </w:rPr>
        <w:t xml:space="preserve"> IS NOT NULL</w:t>
      </w:r>
    </w:p>
    <w:p w14:paraId="1E31BDBC" w14:textId="77777777" w:rsidR="00FA551E" w:rsidRPr="00FA551E" w:rsidRDefault="00FA551E" w:rsidP="00FA551E">
      <w:pPr>
        <w:pStyle w:val="Exerciseindented"/>
        <w:rPr>
          <w:b/>
          <w:color w:val="FF0000"/>
        </w:rPr>
      </w:pPr>
      <w:r w:rsidRPr="00FA551E">
        <w:rPr>
          <w:b/>
          <w:color w:val="FF0000"/>
        </w:rPr>
        <w:t>UNION</w:t>
      </w:r>
    </w:p>
    <w:p w14:paraId="75489655" w14:textId="77777777" w:rsidR="00FA551E" w:rsidRPr="00FA551E" w:rsidRDefault="00FA551E" w:rsidP="00FA551E">
      <w:pPr>
        <w:pStyle w:val="Exerciseindented"/>
        <w:rPr>
          <w:b/>
          <w:color w:val="FF0000"/>
        </w:rPr>
      </w:pPr>
      <w:r w:rsidRPr="00FA551E">
        <w:rPr>
          <w:b/>
          <w:color w:val="FF0000"/>
        </w:rPr>
        <w:t xml:space="preserve">SELECT 'NOT SHIPPED', </w:t>
      </w:r>
      <w:proofErr w:type="spellStart"/>
      <w:r w:rsidRPr="00FA551E">
        <w:rPr>
          <w:b/>
          <w:color w:val="FF0000"/>
        </w:rPr>
        <w:t>order_id</w:t>
      </w:r>
      <w:proofErr w:type="spellEnd"/>
      <w:r w:rsidRPr="00FA551E">
        <w:rPr>
          <w:b/>
          <w:color w:val="FF0000"/>
        </w:rPr>
        <w:t xml:space="preserve">, </w:t>
      </w:r>
      <w:proofErr w:type="spellStart"/>
      <w:proofErr w:type="gramStart"/>
      <w:r w:rsidRPr="00FA551E">
        <w:rPr>
          <w:b/>
          <w:color w:val="FF0000"/>
        </w:rPr>
        <w:t>order</w:t>
      </w:r>
      <w:proofErr w:type="gramEnd"/>
      <w:r w:rsidRPr="00FA551E">
        <w:rPr>
          <w:b/>
          <w:color w:val="FF0000"/>
        </w:rPr>
        <w:t>_date</w:t>
      </w:r>
      <w:proofErr w:type="spellEnd"/>
      <w:r w:rsidRPr="00FA551E">
        <w:rPr>
          <w:b/>
          <w:color w:val="FF0000"/>
        </w:rPr>
        <w:t xml:space="preserve"> FROM orders</w:t>
      </w:r>
    </w:p>
    <w:p w14:paraId="13EA5C71" w14:textId="23698195" w:rsidR="00B45837" w:rsidRDefault="00FA551E" w:rsidP="00FA551E">
      <w:pPr>
        <w:pStyle w:val="Exerciseindented"/>
        <w:rPr>
          <w:b/>
          <w:color w:val="FF0000"/>
        </w:rPr>
      </w:pPr>
      <w:r w:rsidRPr="00FA551E">
        <w:rPr>
          <w:b/>
          <w:color w:val="FF0000"/>
        </w:rPr>
        <w:t xml:space="preserve">WHERE </w:t>
      </w:r>
      <w:proofErr w:type="spellStart"/>
      <w:r w:rsidRPr="00FA551E">
        <w:rPr>
          <w:b/>
          <w:color w:val="FF0000"/>
        </w:rPr>
        <w:t>ship_date</w:t>
      </w:r>
      <w:proofErr w:type="spellEnd"/>
      <w:r w:rsidRPr="00FA551E">
        <w:rPr>
          <w:b/>
          <w:color w:val="FF0000"/>
        </w:rPr>
        <w:t xml:space="preserve"> IS NULL ORDER BY </w:t>
      </w:r>
      <w:proofErr w:type="spellStart"/>
      <w:r w:rsidRPr="00FA551E">
        <w:rPr>
          <w:b/>
          <w:color w:val="FF0000"/>
        </w:rPr>
        <w:t>order_date</w:t>
      </w:r>
      <w:proofErr w:type="spellEnd"/>
    </w:p>
    <w:p w14:paraId="219CE44F" w14:textId="5366BA26" w:rsidR="00FA551E" w:rsidRPr="00FA551E" w:rsidRDefault="00FA551E" w:rsidP="00FA551E">
      <w:pPr>
        <w:pStyle w:val="Exerciseindented"/>
        <w:rPr>
          <w:b/>
          <w:color w:val="FF0000"/>
        </w:rPr>
      </w:pPr>
      <w:r>
        <w:rPr>
          <w:noProof/>
        </w:rPr>
        <w:drawing>
          <wp:inline distT="0" distB="0" distL="0" distR="0" wp14:anchorId="2700388B" wp14:editId="4E07EAE0">
            <wp:extent cx="5029200" cy="2465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2465070"/>
                    </a:xfrm>
                    <a:prstGeom prst="rect">
                      <a:avLst/>
                    </a:prstGeom>
                  </pic:spPr>
                </pic:pic>
              </a:graphicData>
            </a:graphic>
          </wp:inline>
        </w:drawing>
      </w:r>
    </w:p>
    <w:p w14:paraId="20E90D08" w14:textId="074AE16A" w:rsidR="006C7E4C" w:rsidRDefault="003A3378" w:rsidP="006C7E4C">
      <w:pPr>
        <w:pStyle w:val="Chapternumber"/>
      </w:pPr>
      <w:r>
        <w:lastRenderedPageBreak/>
        <w:t xml:space="preserve">Part </w:t>
      </w:r>
      <w:r w:rsidR="008809FB">
        <w:t>4</w:t>
      </w:r>
    </w:p>
    <w:p w14:paraId="27A5BC4E" w14:textId="77777777" w:rsidR="006C7E4C" w:rsidRDefault="006C7E4C" w:rsidP="006C7E4C">
      <w:pPr>
        <w:pStyle w:val="Chaptertitle"/>
      </w:pPr>
      <w:r>
        <w:t>How to insert, update, and delete data</w:t>
      </w:r>
    </w:p>
    <w:p w14:paraId="1C35D25B" w14:textId="77777777" w:rsidR="006C7E4C" w:rsidRDefault="006C7E4C" w:rsidP="006C7E4C">
      <w:pPr>
        <w:pStyle w:val="Exerciseheading"/>
        <w:ind w:right="0"/>
      </w:pPr>
      <w:r>
        <w:t>Exercises</w:t>
      </w:r>
    </w:p>
    <w:p w14:paraId="57D3B49D" w14:textId="77777777" w:rsidR="006C7E4C" w:rsidRPr="00E575E9" w:rsidRDefault="006C7E4C" w:rsidP="006C7E4C">
      <w:pPr>
        <w:pStyle w:val="Exercisetext"/>
      </w:pPr>
      <w:r>
        <w:t>To test whether a table has been modified correctly as you do these exercises, you can write and run an appropriate SELECT statement.</w:t>
      </w:r>
    </w:p>
    <w:p w14:paraId="6FC4D6C8" w14:textId="77777777" w:rsidR="006C7E4C" w:rsidRDefault="006C7E4C" w:rsidP="006C7E4C">
      <w:pPr>
        <w:pStyle w:val="Exerciselist"/>
        <w:numPr>
          <w:ilvl w:val="0"/>
          <w:numId w:val="25"/>
        </w:numPr>
      </w:pPr>
      <w:r>
        <w:t>Write an INSERT statement that adds this row to the Categories table:</w:t>
      </w:r>
    </w:p>
    <w:p w14:paraId="6D709823" w14:textId="77777777" w:rsidR="006C7E4C" w:rsidRDefault="006C7E4C" w:rsidP="006C7E4C">
      <w:pPr>
        <w:pStyle w:val="Exerciseindented"/>
        <w:tabs>
          <w:tab w:val="left" w:pos="2520"/>
        </w:tabs>
      </w:pPr>
      <w:proofErr w:type="spellStart"/>
      <w:r>
        <w:t>category_name</w:t>
      </w:r>
      <w:proofErr w:type="spellEnd"/>
      <w:r>
        <w:t>:</w:t>
      </w:r>
      <w:r>
        <w:tab/>
        <w:t>Brass</w:t>
      </w:r>
    </w:p>
    <w:p w14:paraId="13895CB2" w14:textId="3EF227A9" w:rsidR="006C7E4C" w:rsidRDefault="006C7E4C" w:rsidP="006C7E4C">
      <w:pPr>
        <w:pStyle w:val="Exerciseindented"/>
        <w:tabs>
          <w:tab w:val="left" w:pos="2520"/>
        </w:tabs>
      </w:pPr>
      <w:r>
        <w:t xml:space="preserve">Code the INSERT statement so MySQL automatically generates the </w:t>
      </w:r>
      <w:proofErr w:type="spellStart"/>
      <w:r>
        <w:t>category_id</w:t>
      </w:r>
      <w:proofErr w:type="spellEnd"/>
      <w:r>
        <w:t xml:space="preserve"> column.</w:t>
      </w:r>
    </w:p>
    <w:p w14:paraId="6AE84679" w14:textId="0273A109" w:rsidR="00996DE6" w:rsidRPr="00996DE6" w:rsidRDefault="00996DE6" w:rsidP="006C7E4C">
      <w:pPr>
        <w:pStyle w:val="Exerciseindented"/>
        <w:tabs>
          <w:tab w:val="left" w:pos="2520"/>
        </w:tabs>
        <w:rPr>
          <w:b/>
          <w:color w:val="FF0000"/>
        </w:rPr>
      </w:pPr>
      <w:r>
        <w:rPr>
          <w:b/>
          <w:color w:val="FF0000"/>
        </w:rPr>
        <w:t>INSERT INTO categories (</w:t>
      </w:r>
      <w:proofErr w:type="spellStart"/>
      <w:r>
        <w:rPr>
          <w:b/>
          <w:color w:val="FF0000"/>
        </w:rPr>
        <w:t>category_name</w:t>
      </w:r>
      <w:proofErr w:type="spellEnd"/>
      <w:r>
        <w:rPr>
          <w:b/>
          <w:color w:val="FF0000"/>
        </w:rPr>
        <w:t>) VALUES (‘Brass’);</w:t>
      </w:r>
    </w:p>
    <w:p w14:paraId="5E4474CA" w14:textId="4B0FFEF6" w:rsidR="00996DE6" w:rsidRDefault="00996DE6" w:rsidP="006C7E4C">
      <w:pPr>
        <w:pStyle w:val="Exerciseindented"/>
        <w:tabs>
          <w:tab w:val="left" w:pos="2520"/>
        </w:tabs>
      </w:pPr>
      <w:r>
        <w:rPr>
          <w:noProof/>
        </w:rPr>
        <w:drawing>
          <wp:inline distT="0" distB="0" distL="0" distR="0" wp14:anchorId="3FB4FC9B" wp14:editId="79109F03">
            <wp:extent cx="5029200" cy="24333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29200" cy="2433320"/>
                    </a:xfrm>
                    <a:prstGeom prst="rect">
                      <a:avLst/>
                    </a:prstGeom>
                  </pic:spPr>
                </pic:pic>
              </a:graphicData>
            </a:graphic>
          </wp:inline>
        </w:drawing>
      </w:r>
    </w:p>
    <w:p w14:paraId="17B5D462" w14:textId="2CC149F8" w:rsidR="006C7E4C" w:rsidRDefault="006C7E4C" w:rsidP="00996DE6">
      <w:pPr>
        <w:pStyle w:val="Exerciselist"/>
      </w:pPr>
      <w:r>
        <w:t xml:space="preserve">Write an UPDATE statement that modifies the row you just added to the Categories table. This statement should change the </w:t>
      </w:r>
      <w:proofErr w:type="spellStart"/>
      <w:r>
        <w:t>product_name</w:t>
      </w:r>
      <w:proofErr w:type="spellEnd"/>
      <w:r>
        <w:t xml:space="preserve"> column to “Woodwinds”, and it should use the </w:t>
      </w:r>
      <w:proofErr w:type="spellStart"/>
      <w:r>
        <w:t>category_id</w:t>
      </w:r>
      <w:proofErr w:type="spellEnd"/>
      <w:r>
        <w:t xml:space="preserve"> column to identify the row.</w:t>
      </w:r>
      <w:r w:rsidR="00996DE6">
        <w:br/>
      </w:r>
      <w:r w:rsidR="00996DE6" w:rsidRPr="00996DE6">
        <w:rPr>
          <w:b/>
          <w:color w:val="FF0000"/>
        </w:rPr>
        <w:t xml:space="preserve">UPDATE categories SET </w:t>
      </w:r>
      <w:proofErr w:type="spellStart"/>
      <w:r w:rsidR="00996DE6" w:rsidRPr="00996DE6">
        <w:rPr>
          <w:b/>
          <w:color w:val="FF0000"/>
        </w:rPr>
        <w:t>category_name</w:t>
      </w:r>
      <w:proofErr w:type="spellEnd"/>
      <w:r w:rsidR="00996DE6" w:rsidRPr="00996DE6">
        <w:rPr>
          <w:b/>
          <w:color w:val="FF0000"/>
        </w:rPr>
        <w:t xml:space="preserve"> = 'Woodwinds' WHERE </w:t>
      </w:r>
      <w:proofErr w:type="spellStart"/>
      <w:r w:rsidR="00996DE6" w:rsidRPr="00996DE6">
        <w:rPr>
          <w:b/>
          <w:color w:val="FF0000"/>
        </w:rPr>
        <w:t>category_id</w:t>
      </w:r>
      <w:proofErr w:type="spellEnd"/>
      <w:r w:rsidR="00996DE6" w:rsidRPr="00996DE6">
        <w:rPr>
          <w:b/>
          <w:color w:val="FF0000"/>
        </w:rPr>
        <w:t xml:space="preserve"> = 5;</w:t>
      </w:r>
    </w:p>
    <w:p w14:paraId="35A18486" w14:textId="6E6B59CE" w:rsidR="006C7E4C" w:rsidRDefault="006C7E4C" w:rsidP="008F1AFB">
      <w:pPr>
        <w:pStyle w:val="Exerciselist"/>
      </w:pPr>
      <w:r>
        <w:t xml:space="preserve">Write a DELETE statement that deletes the row you added to the Categories table in exercise 1. This statement should use the </w:t>
      </w:r>
      <w:proofErr w:type="spellStart"/>
      <w:r>
        <w:t>category_id</w:t>
      </w:r>
      <w:proofErr w:type="spellEnd"/>
      <w:r>
        <w:t xml:space="preserve"> column to identify the row.</w:t>
      </w:r>
      <w:r w:rsidR="008F1AFB">
        <w:br/>
      </w:r>
      <w:r w:rsidR="008F1AFB" w:rsidRPr="008F1AFB">
        <w:rPr>
          <w:b/>
          <w:color w:val="FF0000"/>
        </w:rPr>
        <w:t xml:space="preserve">DELETE FROM categories WHERE </w:t>
      </w:r>
      <w:proofErr w:type="spellStart"/>
      <w:r w:rsidR="008F1AFB" w:rsidRPr="008F1AFB">
        <w:rPr>
          <w:b/>
          <w:color w:val="FF0000"/>
        </w:rPr>
        <w:t>category_id</w:t>
      </w:r>
      <w:proofErr w:type="spellEnd"/>
      <w:r w:rsidR="008F1AFB" w:rsidRPr="008F1AFB">
        <w:rPr>
          <w:b/>
          <w:color w:val="FF0000"/>
        </w:rPr>
        <w:t xml:space="preserve"> = 2;</w:t>
      </w:r>
    </w:p>
    <w:p w14:paraId="1065E91E" w14:textId="77777777" w:rsidR="006C7E4C" w:rsidRDefault="006C7E4C" w:rsidP="006C7E4C">
      <w:pPr>
        <w:pStyle w:val="Exerciselist"/>
      </w:pPr>
      <w:r>
        <w:t>Write an INSERT statement that adds this row to the Products table:</w:t>
      </w:r>
    </w:p>
    <w:p w14:paraId="30ACCE9C" w14:textId="77777777" w:rsidR="006C7E4C" w:rsidRDefault="006C7E4C" w:rsidP="006C7E4C">
      <w:pPr>
        <w:pStyle w:val="Exerciseindented"/>
        <w:tabs>
          <w:tab w:val="left" w:pos="2520"/>
        </w:tabs>
      </w:pPr>
      <w:proofErr w:type="spellStart"/>
      <w:r>
        <w:t>product_id</w:t>
      </w:r>
      <w:proofErr w:type="spellEnd"/>
      <w:r>
        <w:t>:</w:t>
      </w:r>
      <w:r>
        <w:tab/>
        <w:t xml:space="preserve">The next automatically generated ID </w:t>
      </w:r>
      <w:r>
        <w:br/>
      </w:r>
      <w:proofErr w:type="spellStart"/>
      <w:r>
        <w:t>category_id</w:t>
      </w:r>
      <w:proofErr w:type="spellEnd"/>
      <w:r>
        <w:t>:</w:t>
      </w:r>
      <w:r>
        <w:tab/>
        <w:t>4</w:t>
      </w:r>
      <w:r>
        <w:br/>
      </w:r>
      <w:proofErr w:type="spellStart"/>
      <w:r>
        <w:t>product_code</w:t>
      </w:r>
      <w:proofErr w:type="spellEnd"/>
      <w:r>
        <w:t>:</w:t>
      </w:r>
      <w:r>
        <w:tab/>
        <w:t>dgx_640</w:t>
      </w:r>
      <w:r>
        <w:br/>
      </w:r>
      <w:proofErr w:type="spellStart"/>
      <w:r>
        <w:t>product_name</w:t>
      </w:r>
      <w:proofErr w:type="spellEnd"/>
      <w:r>
        <w:t>:</w:t>
      </w:r>
      <w:r>
        <w:tab/>
      </w:r>
      <w:r w:rsidRPr="00FA7A04">
        <w:t>Yamaha DGX 640 88-Key Digital Piano</w:t>
      </w:r>
      <w:r>
        <w:br/>
        <w:t>description:</w:t>
      </w:r>
      <w:r>
        <w:tab/>
        <w:t>Long description to come.</w:t>
      </w:r>
      <w:r>
        <w:br/>
      </w:r>
      <w:proofErr w:type="spellStart"/>
      <w:r>
        <w:t>list_price</w:t>
      </w:r>
      <w:proofErr w:type="spellEnd"/>
      <w:r>
        <w:t>:</w:t>
      </w:r>
      <w:r>
        <w:tab/>
        <w:t>799.99</w:t>
      </w:r>
      <w:r>
        <w:br/>
      </w:r>
      <w:proofErr w:type="spellStart"/>
      <w:r>
        <w:t>discount_percent</w:t>
      </w:r>
      <w:proofErr w:type="spellEnd"/>
      <w:r>
        <w:t>:</w:t>
      </w:r>
      <w:r>
        <w:tab/>
        <w:t>0</w:t>
      </w:r>
      <w:r>
        <w:br/>
      </w:r>
      <w:proofErr w:type="spellStart"/>
      <w:r>
        <w:t>date_added</w:t>
      </w:r>
      <w:proofErr w:type="spellEnd"/>
      <w:r>
        <w:t>:</w:t>
      </w:r>
      <w:r>
        <w:tab/>
        <w:t>Today’s date/time.</w:t>
      </w:r>
    </w:p>
    <w:p w14:paraId="1CCB2AFE" w14:textId="77777777" w:rsidR="008F1AFB" w:rsidRPr="008F1AFB" w:rsidRDefault="006C7E4C" w:rsidP="008F1AFB">
      <w:pPr>
        <w:pStyle w:val="Exerciseindented"/>
        <w:tabs>
          <w:tab w:val="left" w:pos="2520"/>
        </w:tabs>
        <w:rPr>
          <w:b/>
          <w:color w:val="FF0000"/>
        </w:rPr>
      </w:pPr>
      <w:r>
        <w:lastRenderedPageBreak/>
        <w:t>Use a column list for this statement.</w:t>
      </w:r>
      <w:r w:rsidR="008F1AFB">
        <w:br/>
      </w:r>
      <w:r w:rsidR="008F1AFB" w:rsidRPr="008F1AFB">
        <w:rPr>
          <w:b/>
          <w:color w:val="FF0000"/>
        </w:rPr>
        <w:t>INSERT INTO products (</w:t>
      </w:r>
      <w:proofErr w:type="spellStart"/>
      <w:r w:rsidR="008F1AFB" w:rsidRPr="008F1AFB">
        <w:rPr>
          <w:b/>
          <w:color w:val="FF0000"/>
        </w:rPr>
        <w:t>category_id</w:t>
      </w:r>
      <w:proofErr w:type="spellEnd"/>
      <w:r w:rsidR="008F1AFB" w:rsidRPr="008F1AFB">
        <w:rPr>
          <w:b/>
          <w:color w:val="FF0000"/>
        </w:rPr>
        <w:t xml:space="preserve">, </w:t>
      </w:r>
      <w:proofErr w:type="spellStart"/>
      <w:r w:rsidR="008F1AFB" w:rsidRPr="008F1AFB">
        <w:rPr>
          <w:b/>
          <w:color w:val="FF0000"/>
        </w:rPr>
        <w:t>product_code</w:t>
      </w:r>
      <w:proofErr w:type="spellEnd"/>
      <w:r w:rsidR="008F1AFB" w:rsidRPr="008F1AFB">
        <w:rPr>
          <w:b/>
          <w:color w:val="FF0000"/>
        </w:rPr>
        <w:t xml:space="preserve">, </w:t>
      </w:r>
      <w:proofErr w:type="spellStart"/>
      <w:r w:rsidR="008F1AFB" w:rsidRPr="008F1AFB">
        <w:rPr>
          <w:b/>
          <w:color w:val="FF0000"/>
        </w:rPr>
        <w:t>product_name</w:t>
      </w:r>
      <w:proofErr w:type="spellEnd"/>
      <w:r w:rsidR="008F1AFB" w:rsidRPr="008F1AFB">
        <w:rPr>
          <w:b/>
          <w:color w:val="FF0000"/>
        </w:rPr>
        <w:t xml:space="preserve">, description, </w:t>
      </w:r>
      <w:proofErr w:type="spellStart"/>
      <w:r w:rsidR="008F1AFB" w:rsidRPr="008F1AFB">
        <w:rPr>
          <w:b/>
          <w:color w:val="FF0000"/>
        </w:rPr>
        <w:t>list_price</w:t>
      </w:r>
      <w:proofErr w:type="spellEnd"/>
      <w:r w:rsidR="008F1AFB" w:rsidRPr="008F1AFB">
        <w:rPr>
          <w:b/>
          <w:color w:val="FF0000"/>
        </w:rPr>
        <w:t>,</w:t>
      </w:r>
    </w:p>
    <w:p w14:paraId="393D0FF1" w14:textId="77777777" w:rsidR="008F1AFB" w:rsidRPr="008F1AFB" w:rsidRDefault="008F1AFB" w:rsidP="008F1AFB">
      <w:pPr>
        <w:pStyle w:val="Exerciseindented"/>
        <w:tabs>
          <w:tab w:val="left" w:pos="2520"/>
        </w:tabs>
        <w:rPr>
          <w:b/>
          <w:color w:val="FF0000"/>
        </w:rPr>
      </w:pPr>
      <w:proofErr w:type="spellStart"/>
      <w:r w:rsidRPr="008F1AFB">
        <w:rPr>
          <w:b/>
          <w:color w:val="FF0000"/>
        </w:rPr>
        <w:t>discount_percent</w:t>
      </w:r>
      <w:proofErr w:type="spellEnd"/>
      <w:r w:rsidRPr="008F1AFB">
        <w:rPr>
          <w:b/>
          <w:color w:val="FF0000"/>
        </w:rPr>
        <w:t xml:space="preserve">, </w:t>
      </w:r>
      <w:proofErr w:type="spellStart"/>
      <w:r w:rsidRPr="008F1AFB">
        <w:rPr>
          <w:b/>
          <w:color w:val="FF0000"/>
        </w:rPr>
        <w:t>date_added</w:t>
      </w:r>
      <w:proofErr w:type="spellEnd"/>
      <w:r w:rsidRPr="008F1AFB">
        <w:rPr>
          <w:b/>
          <w:color w:val="FF0000"/>
        </w:rPr>
        <w:t>) VALUES (4, 'dgx_640','Yamaha DGX 640 88-Key Digital Piano',</w:t>
      </w:r>
    </w:p>
    <w:p w14:paraId="707EFEAD" w14:textId="769956D5" w:rsidR="006C7E4C" w:rsidRPr="008F1AFB" w:rsidRDefault="008F1AFB" w:rsidP="008F1AFB">
      <w:pPr>
        <w:pStyle w:val="Exerciseindented"/>
        <w:tabs>
          <w:tab w:val="left" w:pos="2520"/>
        </w:tabs>
        <w:rPr>
          <w:b/>
          <w:color w:val="FF0000"/>
        </w:rPr>
      </w:pPr>
      <w:r w:rsidRPr="008F1AFB">
        <w:rPr>
          <w:b/>
          <w:color w:val="FF0000"/>
        </w:rPr>
        <w:t xml:space="preserve"> 'Long description to come.'</w:t>
      </w:r>
      <w:proofErr w:type="gramStart"/>
      <w:r w:rsidRPr="008F1AFB">
        <w:rPr>
          <w:b/>
          <w:color w:val="FF0000"/>
        </w:rPr>
        <w:t>,799.99,0,CURRENT</w:t>
      </w:r>
      <w:proofErr w:type="gramEnd"/>
      <w:r w:rsidRPr="008F1AFB">
        <w:rPr>
          <w:b/>
          <w:color w:val="FF0000"/>
        </w:rPr>
        <w:t>_TIMESTAMP);</w:t>
      </w:r>
    </w:p>
    <w:p w14:paraId="0A4167FF" w14:textId="237499AD" w:rsidR="008F1AFB" w:rsidRDefault="008F1AFB" w:rsidP="006C7E4C">
      <w:pPr>
        <w:pStyle w:val="Exerciseindented"/>
        <w:tabs>
          <w:tab w:val="left" w:pos="2520"/>
        </w:tabs>
      </w:pPr>
      <w:r>
        <w:rPr>
          <w:noProof/>
        </w:rPr>
        <w:drawing>
          <wp:inline distT="0" distB="0" distL="0" distR="0" wp14:anchorId="4B38511F" wp14:editId="5DA45A5B">
            <wp:extent cx="5029200" cy="21101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9200" cy="2110105"/>
                    </a:xfrm>
                    <a:prstGeom prst="rect">
                      <a:avLst/>
                    </a:prstGeom>
                  </pic:spPr>
                </pic:pic>
              </a:graphicData>
            </a:graphic>
          </wp:inline>
        </w:drawing>
      </w:r>
    </w:p>
    <w:p w14:paraId="52FD220A" w14:textId="573BBDF0" w:rsidR="006C7E4C" w:rsidRDefault="006C7E4C" w:rsidP="006C7E4C">
      <w:pPr>
        <w:pStyle w:val="Exerciselist"/>
      </w:pPr>
      <w:r>
        <w:t xml:space="preserve">Write an UPDATE statement that modifies the product you added in exercise 4. This statement should change the </w:t>
      </w:r>
      <w:proofErr w:type="spellStart"/>
      <w:r>
        <w:t>discount_percent</w:t>
      </w:r>
      <w:proofErr w:type="spellEnd"/>
      <w:r>
        <w:t xml:space="preserve"> column from 0% to 35%.</w:t>
      </w:r>
    </w:p>
    <w:p w14:paraId="29F2881D" w14:textId="6DA41469" w:rsidR="008F1AFB" w:rsidRDefault="008F1AFB" w:rsidP="006C7E4C">
      <w:pPr>
        <w:pStyle w:val="Exerciselist"/>
      </w:pPr>
      <w:r>
        <w:rPr>
          <w:noProof/>
        </w:rPr>
        <w:drawing>
          <wp:inline distT="0" distB="0" distL="0" distR="0" wp14:anchorId="4AAFE778" wp14:editId="647D680D">
            <wp:extent cx="5029200" cy="20345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29200" cy="2034540"/>
                    </a:xfrm>
                    <a:prstGeom prst="rect">
                      <a:avLst/>
                    </a:prstGeom>
                  </pic:spPr>
                </pic:pic>
              </a:graphicData>
            </a:graphic>
          </wp:inline>
        </w:drawing>
      </w:r>
    </w:p>
    <w:p w14:paraId="540FC8C0" w14:textId="11748B5E" w:rsidR="006C7E4C" w:rsidRDefault="006C7E4C" w:rsidP="006C7E4C">
      <w:pPr>
        <w:pStyle w:val="Exerciselist"/>
      </w:pPr>
      <w:r>
        <w:t xml:space="preserve">Write a DELETE statement that deletes the </w:t>
      </w:r>
      <w:r w:rsidR="007F56A0">
        <w:t>Keyboards</w:t>
      </w:r>
      <w:r>
        <w:t xml:space="preserve"> </w:t>
      </w:r>
      <w:r w:rsidR="007F56A0">
        <w:t>c</w:t>
      </w:r>
      <w:r>
        <w:t>ategor</w:t>
      </w:r>
      <w:r w:rsidR="007F56A0">
        <w:t>y</w:t>
      </w:r>
      <w:r>
        <w:t>. When you execute this statement, it will produce an error since the category has related rows in the Products table. To fix that, precede the DELETE statement with another DELETE statement that deletes all products in this category. (Remember that to code two or more statements in a script, you must end each statement with a semicolon.)</w:t>
      </w:r>
    </w:p>
    <w:p w14:paraId="3F134A0C" w14:textId="2725BB40" w:rsidR="008F1AFB" w:rsidRPr="008F1AFB" w:rsidRDefault="008F1AFB" w:rsidP="008F1AFB">
      <w:pPr>
        <w:pStyle w:val="Exerciselist"/>
        <w:numPr>
          <w:ilvl w:val="0"/>
          <w:numId w:val="0"/>
        </w:numPr>
        <w:ind w:left="360"/>
        <w:rPr>
          <w:b/>
          <w:color w:val="FF0000"/>
        </w:rPr>
      </w:pPr>
      <w:r w:rsidRPr="008F1AFB">
        <w:rPr>
          <w:b/>
          <w:color w:val="FF0000"/>
        </w:rPr>
        <w:t xml:space="preserve">SELECT statement reveals the id for keyboards categories and then that id is used to execute delete statements. </w:t>
      </w:r>
    </w:p>
    <w:p w14:paraId="28EE79E5" w14:textId="6D2A832E" w:rsidR="008F1AFB" w:rsidRDefault="008F1AFB" w:rsidP="008F1AFB">
      <w:pPr>
        <w:pStyle w:val="Exerciselist"/>
        <w:numPr>
          <w:ilvl w:val="0"/>
          <w:numId w:val="0"/>
        </w:numPr>
        <w:ind w:left="360"/>
      </w:pPr>
      <w:r>
        <w:rPr>
          <w:noProof/>
        </w:rPr>
        <w:lastRenderedPageBreak/>
        <w:drawing>
          <wp:inline distT="0" distB="0" distL="0" distR="0" wp14:anchorId="12F76F8E" wp14:editId="52696F42">
            <wp:extent cx="5029200" cy="2519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29200" cy="2519045"/>
                    </a:xfrm>
                    <a:prstGeom prst="rect">
                      <a:avLst/>
                    </a:prstGeom>
                  </pic:spPr>
                </pic:pic>
              </a:graphicData>
            </a:graphic>
          </wp:inline>
        </w:drawing>
      </w:r>
    </w:p>
    <w:p w14:paraId="4510E005" w14:textId="77777777" w:rsidR="007435F4" w:rsidRPr="007435F4" w:rsidRDefault="007435F4" w:rsidP="007435F4">
      <w:pPr>
        <w:pStyle w:val="Exerciselist"/>
      </w:pPr>
      <w:r w:rsidRPr="007435F4">
        <w:t>Write an INSERT statement that adds this row to the Customers table:</w:t>
      </w:r>
    </w:p>
    <w:p w14:paraId="336F0917" w14:textId="77777777" w:rsidR="007435F4" w:rsidRPr="007435F4" w:rsidRDefault="007435F4" w:rsidP="007435F4">
      <w:pPr>
        <w:pStyle w:val="Exerciseindented"/>
        <w:tabs>
          <w:tab w:val="left" w:pos="2520"/>
          <w:tab w:val="left" w:pos="4320"/>
        </w:tabs>
      </w:pPr>
      <w:proofErr w:type="spellStart"/>
      <w:r w:rsidRPr="007435F4">
        <w:t>email_address</w:t>
      </w:r>
      <w:proofErr w:type="spellEnd"/>
      <w:r w:rsidRPr="007435F4">
        <w:t>:</w:t>
      </w:r>
      <w:r w:rsidRPr="007435F4">
        <w:tab/>
        <w:t>rick@raven.com</w:t>
      </w:r>
      <w:r w:rsidRPr="007435F4">
        <w:br/>
        <w:t>password:</w:t>
      </w:r>
      <w:r w:rsidRPr="007435F4">
        <w:tab/>
        <w:t>(empty string</w:t>
      </w:r>
      <w:proofErr w:type="gramStart"/>
      <w:r w:rsidRPr="007435F4">
        <w:t>)</w:t>
      </w:r>
      <w:proofErr w:type="gramEnd"/>
      <w:r w:rsidRPr="007435F4">
        <w:br/>
      </w:r>
      <w:proofErr w:type="spellStart"/>
      <w:r w:rsidRPr="007435F4">
        <w:t>first_name</w:t>
      </w:r>
      <w:proofErr w:type="spellEnd"/>
      <w:r w:rsidRPr="007435F4">
        <w:t>:</w:t>
      </w:r>
      <w:r w:rsidRPr="007435F4">
        <w:tab/>
        <w:t>Rick</w:t>
      </w:r>
      <w:r w:rsidRPr="007435F4">
        <w:br/>
      </w:r>
      <w:proofErr w:type="spellStart"/>
      <w:r w:rsidRPr="007435F4">
        <w:t>last_name</w:t>
      </w:r>
      <w:proofErr w:type="spellEnd"/>
      <w:r w:rsidRPr="007435F4">
        <w:t>:</w:t>
      </w:r>
      <w:r w:rsidRPr="007435F4">
        <w:tab/>
        <w:t>Raven</w:t>
      </w:r>
    </w:p>
    <w:p w14:paraId="45BC9910" w14:textId="790F0B12" w:rsidR="007435F4" w:rsidRPr="008F1AFB" w:rsidRDefault="007435F4" w:rsidP="008F1AFB">
      <w:pPr>
        <w:pStyle w:val="Exerciseindented"/>
        <w:tabs>
          <w:tab w:val="left" w:pos="2520"/>
          <w:tab w:val="left" w:pos="4320"/>
        </w:tabs>
      </w:pPr>
      <w:r w:rsidRPr="007435F4">
        <w:t>Use a column list for this statement.</w:t>
      </w:r>
      <w:r w:rsidR="008F1AFB">
        <w:br/>
      </w:r>
      <w:r w:rsidR="008F1AFB" w:rsidRPr="008F1AFB">
        <w:rPr>
          <w:b/>
          <w:color w:val="FF0000"/>
        </w:rPr>
        <w:t>INSERT INTO customers (</w:t>
      </w:r>
      <w:proofErr w:type="spellStart"/>
      <w:r w:rsidR="008F1AFB" w:rsidRPr="008F1AFB">
        <w:rPr>
          <w:b/>
          <w:color w:val="FF0000"/>
        </w:rPr>
        <w:t>email_address</w:t>
      </w:r>
      <w:proofErr w:type="spellEnd"/>
      <w:r w:rsidR="008F1AFB" w:rsidRPr="008F1AFB">
        <w:rPr>
          <w:b/>
          <w:color w:val="FF0000"/>
        </w:rPr>
        <w:t xml:space="preserve">, password, </w:t>
      </w:r>
      <w:proofErr w:type="spellStart"/>
      <w:r w:rsidR="008F1AFB" w:rsidRPr="008F1AFB">
        <w:rPr>
          <w:b/>
          <w:color w:val="FF0000"/>
        </w:rPr>
        <w:t>first_name</w:t>
      </w:r>
      <w:proofErr w:type="spellEnd"/>
      <w:r w:rsidR="008F1AFB" w:rsidRPr="008F1AFB">
        <w:rPr>
          <w:b/>
          <w:color w:val="FF0000"/>
        </w:rPr>
        <w:t xml:space="preserve">, </w:t>
      </w:r>
      <w:proofErr w:type="spellStart"/>
      <w:r w:rsidR="008F1AFB" w:rsidRPr="008F1AFB">
        <w:rPr>
          <w:b/>
          <w:color w:val="FF0000"/>
        </w:rPr>
        <w:t>last_name</w:t>
      </w:r>
      <w:proofErr w:type="spellEnd"/>
      <w:r w:rsidR="008F1AFB" w:rsidRPr="008F1AFB">
        <w:rPr>
          <w:b/>
          <w:color w:val="FF0000"/>
        </w:rPr>
        <w:t>) VALUES ('rick@raven.com', '', 'Rick', 'Raven');</w:t>
      </w:r>
    </w:p>
    <w:p w14:paraId="6F48CF41" w14:textId="11D63A87" w:rsidR="007435F4" w:rsidRPr="007435F4" w:rsidRDefault="007435F4" w:rsidP="00BF000A">
      <w:pPr>
        <w:pStyle w:val="Exerciselist"/>
      </w:pPr>
      <w:r w:rsidRPr="007435F4">
        <w:t>Write an UPDATE statement that modifies the Customers table. Change the password column to “secret” for the customer with an email address of rick@raven.com.</w:t>
      </w:r>
      <w:r w:rsidR="00BF000A">
        <w:br/>
      </w:r>
      <w:r w:rsidR="00BF000A" w:rsidRPr="00BF000A">
        <w:rPr>
          <w:b/>
          <w:color w:val="FF0000"/>
        </w:rPr>
        <w:t xml:space="preserve">UPDATE customers SET password = 'secret' WHERE </w:t>
      </w:r>
      <w:proofErr w:type="spellStart"/>
      <w:r w:rsidR="00BF000A" w:rsidRPr="00BF000A">
        <w:rPr>
          <w:b/>
          <w:color w:val="FF0000"/>
        </w:rPr>
        <w:t>email_address</w:t>
      </w:r>
      <w:proofErr w:type="spellEnd"/>
      <w:r w:rsidR="00BF000A" w:rsidRPr="00BF000A">
        <w:rPr>
          <w:b/>
          <w:color w:val="FF0000"/>
        </w:rPr>
        <w:t xml:space="preserve"> = 'rick@raven.com';</w:t>
      </w:r>
    </w:p>
    <w:p w14:paraId="5743E5A6" w14:textId="1B2BC148" w:rsidR="007435F4" w:rsidRPr="007435F4" w:rsidRDefault="007435F4" w:rsidP="00BF000A">
      <w:pPr>
        <w:pStyle w:val="Exerciselist"/>
      </w:pPr>
      <w:r w:rsidRPr="007435F4">
        <w:t>Write an UPDATE statement that modifies the Customers table. Change the password column to “reset” for every customer in the table. If you get an error due to safe-update mode, you can add a LIMIT clause to update the first 100 rows of the table. (This should update all rows in the table.)</w:t>
      </w:r>
      <w:r w:rsidR="00BF000A">
        <w:br/>
      </w:r>
      <w:r w:rsidR="00BF000A" w:rsidRPr="00BF000A">
        <w:rPr>
          <w:b/>
          <w:color w:val="FF0000"/>
        </w:rPr>
        <w:t>UPDATE customers SET password = 'reset';</w:t>
      </w:r>
    </w:p>
    <w:p w14:paraId="62CE0704" w14:textId="77777777" w:rsidR="007435F4" w:rsidRPr="007435F4" w:rsidRDefault="007435F4" w:rsidP="007435F4">
      <w:pPr>
        <w:pStyle w:val="Exerciselist"/>
      </w:pPr>
      <w:r w:rsidRPr="007435F4">
        <w:t xml:space="preserve">Open the script named </w:t>
      </w:r>
      <w:proofErr w:type="spellStart"/>
      <w:r w:rsidRPr="007435F4">
        <w:t>create_my_guitar_shop.sql</w:t>
      </w:r>
      <w:proofErr w:type="spellEnd"/>
      <w:r w:rsidRPr="007435F4">
        <w:t xml:space="preserve"> that’s in the </w:t>
      </w:r>
      <w:proofErr w:type="spellStart"/>
      <w:r w:rsidRPr="007435F4">
        <w:t>mgs_ex_starts</w:t>
      </w:r>
      <w:proofErr w:type="spellEnd"/>
      <w:r w:rsidRPr="007435F4">
        <w:t xml:space="preserve"> directory. Then, run this script. That should restore the data that’s in the database.</w:t>
      </w:r>
    </w:p>
    <w:p w14:paraId="7C9555E6" w14:textId="521D0BD5" w:rsidR="00482D58" w:rsidRDefault="00EB1646" w:rsidP="006C7E4C">
      <w:pPr>
        <w:pStyle w:val="Chapternumber"/>
      </w:pPr>
      <w:r>
        <w:lastRenderedPageBreak/>
        <w:t xml:space="preserve">Part </w:t>
      </w:r>
      <w:r w:rsidR="00FE1D13">
        <w:t>5</w:t>
      </w:r>
    </w:p>
    <w:p w14:paraId="080D44D4" w14:textId="77777777" w:rsidR="00BA66E5" w:rsidRDefault="00BA66E5" w:rsidP="0012535A">
      <w:pPr>
        <w:pStyle w:val="Chaptertitle"/>
      </w:pPr>
      <w:r>
        <w:t>How to code summary queries</w:t>
      </w:r>
    </w:p>
    <w:p w14:paraId="00163EA1" w14:textId="77777777" w:rsidR="00FD6BBF" w:rsidRDefault="00FD6BBF" w:rsidP="00A34184">
      <w:pPr>
        <w:pStyle w:val="Exerciseheading"/>
        <w:ind w:right="0"/>
      </w:pPr>
      <w:r>
        <w:t>Exercises</w:t>
      </w:r>
    </w:p>
    <w:p w14:paraId="706D5025" w14:textId="77777777" w:rsidR="00FD6BBF" w:rsidRDefault="00FD6BBF" w:rsidP="00A34184">
      <w:pPr>
        <w:pStyle w:val="Exerciselist"/>
        <w:numPr>
          <w:ilvl w:val="0"/>
          <w:numId w:val="23"/>
        </w:numPr>
      </w:pPr>
      <w:r>
        <w:t xml:space="preserve">Write a SELECT statement that returns </w:t>
      </w:r>
      <w:r w:rsidR="00790D13">
        <w:t xml:space="preserve">these </w:t>
      </w:r>
      <w:r w:rsidR="00D2611C">
        <w:t>columns</w:t>
      </w:r>
      <w:r>
        <w:t>:</w:t>
      </w:r>
    </w:p>
    <w:p w14:paraId="2CA89B59" w14:textId="77777777" w:rsidR="00FD6BBF" w:rsidRDefault="00FD6BBF" w:rsidP="00A34184">
      <w:pPr>
        <w:pStyle w:val="Exerciseindented2"/>
        <w:ind w:right="0"/>
      </w:pPr>
      <w:r>
        <w:t xml:space="preserve">The </w:t>
      </w:r>
      <w:r w:rsidR="009817CF">
        <w:t xml:space="preserve">count of the number of orders in </w:t>
      </w:r>
      <w:r>
        <w:t xml:space="preserve">the </w:t>
      </w:r>
      <w:r w:rsidR="009817CF">
        <w:t xml:space="preserve">Orders </w:t>
      </w:r>
      <w:r>
        <w:t>table</w:t>
      </w:r>
    </w:p>
    <w:p w14:paraId="5B5C68D7" w14:textId="79EF368A" w:rsidR="00FD6BBF" w:rsidRDefault="00FD6BBF" w:rsidP="00A34184">
      <w:pPr>
        <w:pStyle w:val="Exerciseindented2"/>
        <w:ind w:right="0"/>
      </w:pPr>
      <w:r>
        <w:t xml:space="preserve">The sum of the </w:t>
      </w:r>
      <w:proofErr w:type="spellStart"/>
      <w:r w:rsidR="009817CF">
        <w:t>tax_amount</w:t>
      </w:r>
      <w:proofErr w:type="spellEnd"/>
      <w:r w:rsidR="009817CF">
        <w:t xml:space="preserve"> </w:t>
      </w:r>
      <w:r>
        <w:t xml:space="preserve">columns in the </w:t>
      </w:r>
      <w:r w:rsidR="009817CF">
        <w:t>Orders table</w:t>
      </w:r>
    </w:p>
    <w:p w14:paraId="690C4D4F" w14:textId="617A36BF" w:rsidR="007059BD" w:rsidRDefault="007059BD" w:rsidP="007059BD">
      <w:pPr>
        <w:pStyle w:val="Exerciseindented2"/>
        <w:ind w:left="0" w:right="0"/>
      </w:pPr>
      <w:r>
        <w:rPr>
          <w:noProof/>
        </w:rPr>
        <w:drawing>
          <wp:inline distT="0" distB="0" distL="0" distR="0" wp14:anchorId="28933A98" wp14:editId="1B8FB138">
            <wp:extent cx="5029200" cy="25546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29200" cy="2554605"/>
                    </a:xfrm>
                    <a:prstGeom prst="rect">
                      <a:avLst/>
                    </a:prstGeom>
                  </pic:spPr>
                </pic:pic>
              </a:graphicData>
            </a:graphic>
          </wp:inline>
        </w:drawing>
      </w:r>
    </w:p>
    <w:p w14:paraId="032EF333" w14:textId="77777777" w:rsidR="00FD6BBF" w:rsidRDefault="00FD6BBF" w:rsidP="00A34184">
      <w:pPr>
        <w:pStyle w:val="Exerciselist"/>
      </w:pPr>
      <w:r>
        <w:t xml:space="preserve">Write a SELECT statement that returns one row for each </w:t>
      </w:r>
      <w:r w:rsidR="00386BD1">
        <w:t xml:space="preserve">category </w:t>
      </w:r>
      <w:r w:rsidR="006E0DB7">
        <w:t xml:space="preserve">that has products with </w:t>
      </w:r>
      <w:r w:rsidR="00F036A4">
        <w:t xml:space="preserve">these </w:t>
      </w:r>
      <w:r>
        <w:t>columns:</w:t>
      </w:r>
    </w:p>
    <w:p w14:paraId="3B349F01" w14:textId="77777777" w:rsidR="00FD6BBF" w:rsidRDefault="00FD6BBF" w:rsidP="00A34184">
      <w:pPr>
        <w:pStyle w:val="Exerciseindented2"/>
        <w:ind w:right="0"/>
      </w:pPr>
      <w:r>
        <w:t xml:space="preserve">The </w:t>
      </w:r>
      <w:proofErr w:type="spellStart"/>
      <w:r w:rsidR="009036B9">
        <w:t>category_name</w:t>
      </w:r>
      <w:proofErr w:type="spellEnd"/>
      <w:r>
        <w:t xml:space="preserve"> column from the </w:t>
      </w:r>
      <w:r w:rsidR="00A038F4">
        <w:t xml:space="preserve">Categories </w:t>
      </w:r>
      <w:r>
        <w:t>table</w:t>
      </w:r>
    </w:p>
    <w:p w14:paraId="6CC4BB09" w14:textId="77777777" w:rsidR="00FD6BBF" w:rsidRDefault="00FD6BBF" w:rsidP="00A34184">
      <w:pPr>
        <w:pStyle w:val="Exerciseindented2"/>
        <w:ind w:right="0"/>
      </w:pPr>
      <w:r>
        <w:t xml:space="preserve">The count of the </w:t>
      </w:r>
      <w:r w:rsidR="00260115">
        <w:t xml:space="preserve">products </w:t>
      </w:r>
      <w:r>
        <w:t xml:space="preserve">in the </w:t>
      </w:r>
      <w:r w:rsidR="00260115">
        <w:t xml:space="preserve">Products </w:t>
      </w:r>
      <w:r>
        <w:t>table</w:t>
      </w:r>
    </w:p>
    <w:p w14:paraId="524838A9" w14:textId="77777777" w:rsidR="00FD6BBF" w:rsidRDefault="00FD6BBF" w:rsidP="00A34184">
      <w:pPr>
        <w:pStyle w:val="Exerciseindented2"/>
        <w:ind w:right="0"/>
      </w:pPr>
      <w:r>
        <w:t xml:space="preserve">The </w:t>
      </w:r>
      <w:r w:rsidR="00CF5410">
        <w:t xml:space="preserve">list price of the most expensive product </w:t>
      </w:r>
      <w:r>
        <w:t xml:space="preserve">in the </w:t>
      </w:r>
      <w:r w:rsidR="00EF32E8">
        <w:t xml:space="preserve">Products </w:t>
      </w:r>
      <w:r>
        <w:t>table</w:t>
      </w:r>
    </w:p>
    <w:p w14:paraId="37B296EB" w14:textId="4C80BB66" w:rsidR="00FD6BBF" w:rsidRDefault="00FD6BBF" w:rsidP="00A34184">
      <w:pPr>
        <w:pStyle w:val="Exerciseindented"/>
      </w:pPr>
      <w:r>
        <w:t xml:space="preserve">Sort the result set so the </w:t>
      </w:r>
      <w:r w:rsidR="00055ACC">
        <w:t xml:space="preserve">category </w:t>
      </w:r>
      <w:r>
        <w:t xml:space="preserve">with the most </w:t>
      </w:r>
      <w:r w:rsidR="00055ACC">
        <w:t xml:space="preserve">products </w:t>
      </w:r>
      <w:r>
        <w:t>appears first.</w:t>
      </w:r>
    </w:p>
    <w:p w14:paraId="01A21498" w14:textId="3AA60646" w:rsidR="00C14A64" w:rsidRDefault="00C14A64" w:rsidP="00A34184">
      <w:pPr>
        <w:pStyle w:val="Exerciseindented"/>
      </w:pPr>
      <w:r>
        <w:rPr>
          <w:noProof/>
        </w:rPr>
        <w:lastRenderedPageBreak/>
        <w:drawing>
          <wp:inline distT="0" distB="0" distL="0" distR="0" wp14:anchorId="0E4B7C35" wp14:editId="00E8A964">
            <wp:extent cx="4686300" cy="2857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6300" cy="2857500"/>
                    </a:xfrm>
                    <a:prstGeom prst="rect">
                      <a:avLst/>
                    </a:prstGeom>
                  </pic:spPr>
                </pic:pic>
              </a:graphicData>
            </a:graphic>
          </wp:inline>
        </w:drawing>
      </w:r>
    </w:p>
    <w:p w14:paraId="595481F2" w14:textId="77777777" w:rsidR="00F316E3" w:rsidRDefault="00F316E3" w:rsidP="00A34184">
      <w:pPr>
        <w:pStyle w:val="Exerciselist"/>
        <w:tabs>
          <w:tab w:val="left" w:pos="1980"/>
        </w:tabs>
      </w:pPr>
      <w:r>
        <w:t xml:space="preserve">Write a SELECT statement that returns one row for each customer that </w:t>
      </w:r>
      <w:r w:rsidR="00E10641">
        <w:t xml:space="preserve">has orders with </w:t>
      </w:r>
      <w:r>
        <w:t>these columns:</w:t>
      </w:r>
    </w:p>
    <w:p w14:paraId="1A0A132F" w14:textId="77777777" w:rsidR="00F316E3" w:rsidRDefault="00F316E3" w:rsidP="004C71B6">
      <w:pPr>
        <w:pStyle w:val="Exerciseindented2"/>
        <w:ind w:right="720"/>
      </w:pPr>
      <w:r>
        <w:t xml:space="preserve">The </w:t>
      </w:r>
      <w:proofErr w:type="spellStart"/>
      <w:r>
        <w:t>email_address</w:t>
      </w:r>
      <w:proofErr w:type="spellEnd"/>
      <w:r>
        <w:t xml:space="preserve"> column from the Customers table</w:t>
      </w:r>
    </w:p>
    <w:p w14:paraId="0F8EA5A1" w14:textId="77777777" w:rsidR="00F316E3" w:rsidRDefault="00F316E3" w:rsidP="004C71B6">
      <w:pPr>
        <w:pStyle w:val="Exerciseindented2"/>
        <w:ind w:right="720"/>
      </w:pPr>
      <w:r>
        <w:t xml:space="preserve">The </w:t>
      </w:r>
      <w:r w:rsidR="00535D12">
        <w:t xml:space="preserve">sum of the item price </w:t>
      </w:r>
      <w:r w:rsidR="00D6665F">
        <w:t xml:space="preserve">in the </w:t>
      </w:r>
      <w:proofErr w:type="spellStart"/>
      <w:r w:rsidR="00D6665F">
        <w:t>Order_Items</w:t>
      </w:r>
      <w:proofErr w:type="spellEnd"/>
      <w:r w:rsidR="00D6665F">
        <w:t xml:space="preserve"> table </w:t>
      </w:r>
      <w:r w:rsidR="00535D12">
        <w:t>multiplied by the quanti</w:t>
      </w:r>
      <w:r w:rsidR="004C71B6">
        <w:t>t</w:t>
      </w:r>
      <w:r w:rsidR="00535D12">
        <w:t xml:space="preserve">y </w:t>
      </w:r>
      <w:r>
        <w:t xml:space="preserve">in the </w:t>
      </w:r>
      <w:proofErr w:type="spellStart"/>
      <w:r>
        <w:t>Order_Items</w:t>
      </w:r>
      <w:proofErr w:type="spellEnd"/>
      <w:r>
        <w:t xml:space="preserve"> table</w:t>
      </w:r>
    </w:p>
    <w:p w14:paraId="6E74C3C3" w14:textId="77777777" w:rsidR="00F316E3" w:rsidRDefault="00F316E3" w:rsidP="004C71B6">
      <w:pPr>
        <w:pStyle w:val="Exerciseindented2"/>
        <w:ind w:right="720"/>
      </w:pPr>
      <w:r>
        <w:t xml:space="preserve">The </w:t>
      </w:r>
      <w:r w:rsidR="00535D12">
        <w:t xml:space="preserve">sum </w:t>
      </w:r>
      <w:r>
        <w:t xml:space="preserve">of the </w:t>
      </w:r>
      <w:r w:rsidR="00D6665F">
        <w:t xml:space="preserve">discount </w:t>
      </w:r>
      <w:r>
        <w:t xml:space="preserve">amount column in the </w:t>
      </w:r>
      <w:proofErr w:type="spellStart"/>
      <w:r>
        <w:t>Order_Items</w:t>
      </w:r>
      <w:proofErr w:type="spellEnd"/>
      <w:r>
        <w:t xml:space="preserve"> table </w:t>
      </w:r>
      <w:r w:rsidR="00D6665F">
        <w:t>multiplied by the quanti</w:t>
      </w:r>
      <w:r w:rsidR="004C71B6">
        <w:t>t</w:t>
      </w:r>
      <w:r w:rsidR="00D6665F">
        <w:t xml:space="preserve">y in the </w:t>
      </w:r>
      <w:proofErr w:type="spellStart"/>
      <w:r w:rsidR="00D6665F">
        <w:t>Order_Items</w:t>
      </w:r>
      <w:proofErr w:type="spellEnd"/>
      <w:r w:rsidR="00D6665F">
        <w:t xml:space="preserve"> table</w:t>
      </w:r>
    </w:p>
    <w:p w14:paraId="2BF49062" w14:textId="77777777" w:rsidR="006A683F" w:rsidRPr="006A683F" w:rsidRDefault="00F316E3" w:rsidP="006A683F">
      <w:pPr>
        <w:pStyle w:val="Exerciseindented"/>
        <w:rPr>
          <w:b/>
          <w:i/>
        </w:rPr>
      </w:pPr>
      <w:r>
        <w:t>Sort the result set in descending sequence by the item price total for each customer.</w:t>
      </w:r>
      <w:r w:rsidR="006A683F">
        <w:br/>
      </w:r>
      <w:proofErr w:type="gramStart"/>
      <w:r w:rsidR="006A683F" w:rsidRPr="006A683F">
        <w:rPr>
          <w:b/>
          <w:i/>
        </w:rPr>
        <w:t>SELECT  SUM</w:t>
      </w:r>
      <w:proofErr w:type="gramEnd"/>
      <w:r w:rsidR="006A683F" w:rsidRPr="006A683F">
        <w:rPr>
          <w:b/>
          <w:i/>
        </w:rPr>
        <w:t>(</w:t>
      </w:r>
      <w:proofErr w:type="spellStart"/>
      <w:r w:rsidR="006A683F" w:rsidRPr="006A683F">
        <w:rPr>
          <w:b/>
          <w:i/>
        </w:rPr>
        <w:t>item_price</w:t>
      </w:r>
      <w:proofErr w:type="spellEnd"/>
      <w:r w:rsidR="006A683F" w:rsidRPr="006A683F">
        <w:rPr>
          <w:b/>
          <w:i/>
        </w:rPr>
        <w:t xml:space="preserve"> * quantity) AS </w:t>
      </w:r>
      <w:proofErr w:type="spellStart"/>
      <w:r w:rsidR="006A683F" w:rsidRPr="006A683F">
        <w:rPr>
          <w:b/>
          <w:i/>
        </w:rPr>
        <w:t>total_prices</w:t>
      </w:r>
      <w:proofErr w:type="spellEnd"/>
      <w:r w:rsidR="006A683F" w:rsidRPr="006A683F">
        <w:rPr>
          <w:b/>
          <w:i/>
        </w:rPr>
        <w:t xml:space="preserve">, </w:t>
      </w:r>
      <w:proofErr w:type="spellStart"/>
      <w:r w:rsidR="006A683F" w:rsidRPr="006A683F">
        <w:rPr>
          <w:b/>
          <w:i/>
        </w:rPr>
        <w:t>email_address</w:t>
      </w:r>
      <w:proofErr w:type="spellEnd"/>
      <w:r w:rsidR="006A683F" w:rsidRPr="006A683F">
        <w:rPr>
          <w:b/>
          <w:i/>
        </w:rPr>
        <w:t xml:space="preserve">, </w:t>
      </w:r>
    </w:p>
    <w:p w14:paraId="6053C715" w14:textId="77777777" w:rsidR="006A683F" w:rsidRPr="006A683F" w:rsidRDefault="006A683F" w:rsidP="006A683F">
      <w:pPr>
        <w:pStyle w:val="Exerciseindented"/>
        <w:rPr>
          <w:b/>
          <w:i/>
        </w:rPr>
      </w:pPr>
      <w:proofErr w:type="gramStart"/>
      <w:r w:rsidRPr="006A683F">
        <w:rPr>
          <w:b/>
          <w:i/>
        </w:rPr>
        <w:t>SUM(</w:t>
      </w:r>
      <w:proofErr w:type="spellStart"/>
      <w:proofErr w:type="gramEnd"/>
      <w:r w:rsidRPr="006A683F">
        <w:rPr>
          <w:b/>
          <w:i/>
        </w:rPr>
        <w:t>discount_amount</w:t>
      </w:r>
      <w:proofErr w:type="spellEnd"/>
      <w:r w:rsidRPr="006A683F">
        <w:rPr>
          <w:b/>
          <w:i/>
        </w:rPr>
        <w:t xml:space="preserve"> * quantity) AS </w:t>
      </w:r>
      <w:proofErr w:type="spellStart"/>
      <w:r w:rsidRPr="006A683F">
        <w:rPr>
          <w:b/>
          <w:i/>
        </w:rPr>
        <w:t>total_discounted</w:t>
      </w:r>
      <w:proofErr w:type="spellEnd"/>
    </w:p>
    <w:p w14:paraId="09095569" w14:textId="77777777" w:rsidR="006A683F" w:rsidRPr="006A683F" w:rsidRDefault="006A683F" w:rsidP="006A683F">
      <w:pPr>
        <w:pStyle w:val="Exerciseindented"/>
        <w:rPr>
          <w:b/>
          <w:i/>
        </w:rPr>
      </w:pPr>
      <w:r w:rsidRPr="006A683F">
        <w:rPr>
          <w:b/>
          <w:i/>
        </w:rPr>
        <w:t>FROM Customers c</w:t>
      </w:r>
    </w:p>
    <w:p w14:paraId="461E5C62" w14:textId="77777777" w:rsidR="006A683F" w:rsidRPr="006A683F" w:rsidRDefault="006A683F" w:rsidP="006A683F">
      <w:pPr>
        <w:pStyle w:val="Exerciseindented"/>
        <w:rPr>
          <w:b/>
          <w:i/>
        </w:rPr>
      </w:pPr>
      <w:r w:rsidRPr="006A683F">
        <w:rPr>
          <w:b/>
          <w:i/>
        </w:rPr>
        <w:t xml:space="preserve">JOIN orders as o ON </w:t>
      </w:r>
      <w:proofErr w:type="spellStart"/>
      <w:r w:rsidRPr="006A683F">
        <w:rPr>
          <w:b/>
          <w:i/>
        </w:rPr>
        <w:t>c.customer_id</w:t>
      </w:r>
      <w:proofErr w:type="spellEnd"/>
      <w:r w:rsidRPr="006A683F">
        <w:rPr>
          <w:b/>
          <w:i/>
        </w:rPr>
        <w:t xml:space="preserve"> = </w:t>
      </w:r>
      <w:proofErr w:type="spellStart"/>
      <w:r w:rsidRPr="006A683F">
        <w:rPr>
          <w:b/>
          <w:i/>
        </w:rPr>
        <w:t>o.customer_id</w:t>
      </w:r>
      <w:proofErr w:type="spellEnd"/>
    </w:p>
    <w:p w14:paraId="15CB0122" w14:textId="77777777" w:rsidR="006A683F" w:rsidRPr="006A683F" w:rsidRDefault="006A683F" w:rsidP="006A683F">
      <w:pPr>
        <w:pStyle w:val="Exerciseindented"/>
        <w:rPr>
          <w:b/>
          <w:i/>
        </w:rPr>
      </w:pPr>
      <w:r w:rsidRPr="006A683F">
        <w:rPr>
          <w:b/>
          <w:i/>
        </w:rPr>
        <w:t xml:space="preserve">JOIN </w:t>
      </w:r>
      <w:proofErr w:type="spellStart"/>
      <w:r w:rsidRPr="006A683F">
        <w:rPr>
          <w:b/>
          <w:i/>
        </w:rPr>
        <w:t>order_items</w:t>
      </w:r>
      <w:proofErr w:type="spellEnd"/>
      <w:r w:rsidRPr="006A683F">
        <w:rPr>
          <w:b/>
          <w:i/>
        </w:rPr>
        <w:t xml:space="preserve"> as oi ON </w:t>
      </w:r>
      <w:proofErr w:type="spellStart"/>
      <w:r w:rsidRPr="006A683F">
        <w:rPr>
          <w:b/>
          <w:i/>
        </w:rPr>
        <w:t>o.order_id</w:t>
      </w:r>
      <w:proofErr w:type="spellEnd"/>
      <w:r w:rsidRPr="006A683F">
        <w:rPr>
          <w:b/>
          <w:i/>
        </w:rPr>
        <w:t xml:space="preserve"> = </w:t>
      </w:r>
      <w:proofErr w:type="spellStart"/>
      <w:r w:rsidRPr="006A683F">
        <w:rPr>
          <w:b/>
          <w:i/>
        </w:rPr>
        <w:t>oi.order_id</w:t>
      </w:r>
      <w:proofErr w:type="spellEnd"/>
    </w:p>
    <w:p w14:paraId="27F72D8D" w14:textId="77777777" w:rsidR="006A683F" w:rsidRPr="006A683F" w:rsidRDefault="006A683F" w:rsidP="006A683F">
      <w:pPr>
        <w:pStyle w:val="Exerciseindented"/>
        <w:rPr>
          <w:b/>
          <w:i/>
        </w:rPr>
      </w:pPr>
      <w:r w:rsidRPr="006A683F">
        <w:rPr>
          <w:b/>
          <w:i/>
        </w:rPr>
        <w:t xml:space="preserve">GROUP BY </w:t>
      </w:r>
      <w:proofErr w:type="spellStart"/>
      <w:r w:rsidRPr="006A683F">
        <w:rPr>
          <w:b/>
          <w:i/>
        </w:rPr>
        <w:t>email_address</w:t>
      </w:r>
      <w:proofErr w:type="spellEnd"/>
    </w:p>
    <w:p w14:paraId="10870B7A" w14:textId="509B368A" w:rsidR="00F316E3" w:rsidRPr="006A683F" w:rsidRDefault="006A683F" w:rsidP="006A683F">
      <w:pPr>
        <w:pStyle w:val="Exerciseindented"/>
        <w:rPr>
          <w:b/>
          <w:i/>
        </w:rPr>
      </w:pPr>
      <w:r w:rsidRPr="006A683F">
        <w:rPr>
          <w:b/>
          <w:i/>
        </w:rPr>
        <w:t xml:space="preserve">ORDER BY </w:t>
      </w:r>
      <w:proofErr w:type="spellStart"/>
      <w:r w:rsidRPr="006A683F">
        <w:rPr>
          <w:b/>
          <w:i/>
        </w:rPr>
        <w:t>total_prices</w:t>
      </w:r>
      <w:proofErr w:type="spellEnd"/>
      <w:r w:rsidRPr="006A683F">
        <w:rPr>
          <w:b/>
          <w:i/>
        </w:rPr>
        <w:t xml:space="preserve"> DESC;</w:t>
      </w:r>
    </w:p>
    <w:p w14:paraId="34B02940" w14:textId="3F37DCDD" w:rsidR="00C14A64" w:rsidRDefault="00C14A64" w:rsidP="00A34184">
      <w:pPr>
        <w:pStyle w:val="Exerciseindented"/>
      </w:pPr>
      <w:r>
        <w:rPr>
          <w:noProof/>
        </w:rPr>
        <w:lastRenderedPageBreak/>
        <w:drawing>
          <wp:inline distT="0" distB="0" distL="0" distR="0" wp14:anchorId="5D20CFD1" wp14:editId="73B36FD2">
            <wp:extent cx="5029200" cy="20580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29200" cy="2058035"/>
                    </a:xfrm>
                    <a:prstGeom prst="rect">
                      <a:avLst/>
                    </a:prstGeom>
                  </pic:spPr>
                </pic:pic>
              </a:graphicData>
            </a:graphic>
          </wp:inline>
        </w:drawing>
      </w:r>
    </w:p>
    <w:p w14:paraId="27CFEFB5" w14:textId="77777777" w:rsidR="00FD6BBF" w:rsidRDefault="00FD6BBF" w:rsidP="00A34184">
      <w:pPr>
        <w:pStyle w:val="Exerciselist"/>
      </w:pPr>
      <w:r>
        <w:t xml:space="preserve">Write a SELECT statement that returns one row for each </w:t>
      </w:r>
      <w:r w:rsidR="0058589A">
        <w:t xml:space="preserve">customer that has orders with these </w:t>
      </w:r>
      <w:r>
        <w:t>columns:</w:t>
      </w:r>
    </w:p>
    <w:p w14:paraId="6F2BC8EB" w14:textId="77777777" w:rsidR="00FD6BBF" w:rsidRDefault="00FD6BBF" w:rsidP="00A34184">
      <w:pPr>
        <w:pStyle w:val="Exerciseindented2"/>
        <w:ind w:right="0"/>
      </w:pPr>
      <w:r>
        <w:t xml:space="preserve">The </w:t>
      </w:r>
      <w:proofErr w:type="spellStart"/>
      <w:r w:rsidR="00903FF9">
        <w:t>email_address</w:t>
      </w:r>
      <w:proofErr w:type="spellEnd"/>
      <w:r w:rsidR="00903FF9">
        <w:t xml:space="preserve"> </w:t>
      </w:r>
      <w:r w:rsidR="00EF5206">
        <w:t xml:space="preserve">column </w:t>
      </w:r>
      <w:r w:rsidR="00903FF9">
        <w:t xml:space="preserve">from the Customers </w:t>
      </w:r>
      <w:r>
        <w:t>table</w:t>
      </w:r>
    </w:p>
    <w:p w14:paraId="7DC7DB39" w14:textId="77777777" w:rsidR="00FD6BBF" w:rsidRDefault="00F3602A" w:rsidP="00A34184">
      <w:pPr>
        <w:pStyle w:val="Exerciseindented2"/>
        <w:ind w:right="0"/>
      </w:pPr>
      <w:r>
        <w:t xml:space="preserve">A </w:t>
      </w:r>
      <w:r w:rsidR="00FD6BBF">
        <w:t xml:space="preserve">count of the </w:t>
      </w:r>
      <w:r>
        <w:t>number of orders</w:t>
      </w:r>
    </w:p>
    <w:p w14:paraId="773223A6" w14:textId="77777777" w:rsidR="00FD6BBF" w:rsidRDefault="00625D80" w:rsidP="004C71B6">
      <w:pPr>
        <w:pStyle w:val="Exerciseindented2"/>
        <w:ind w:right="720"/>
      </w:pPr>
      <w:r>
        <w:t xml:space="preserve">The </w:t>
      </w:r>
      <w:r w:rsidR="001F17EC">
        <w:t>total amount for each order</w:t>
      </w:r>
      <w:r w:rsidR="00BB654F">
        <w:t xml:space="preserve"> (</w:t>
      </w:r>
      <w:r w:rsidR="00BB654F" w:rsidRPr="00BB654F">
        <w:rPr>
          <w:i/>
        </w:rPr>
        <w:t>Hint: First, subtract the discount amount from the price. Then, multiply by the quantity.</w:t>
      </w:r>
      <w:r w:rsidR="00BB654F">
        <w:t>)</w:t>
      </w:r>
    </w:p>
    <w:p w14:paraId="598E8094" w14:textId="31C0874D" w:rsidR="00FD6BBF" w:rsidRDefault="00FD6BBF" w:rsidP="00A34184">
      <w:pPr>
        <w:pStyle w:val="Exerciseindented"/>
      </w:pPr>
      <w:r>
        <w:t xml:space="preserve">Return only those rows where the </w:t>
      </w:r>
      <w:r w:rsidR="00F9620F">
        <w:t xml:space="preserve">customer has more than </w:t>
      </w:r>
      <w:r>
        <w:t>1</w:t>
      </w:r>
      <w:r w:rsidR="00F9620F">
        <w:t xml:space="preserve"> order</w:t>
      </w:r>
      <w:r>
        <w:t>.</w:t>
      </w:r>
    </w:p>
    <w:p w14:paraId="421360F3" w14:textId="77777777" w:rsidR="00C14A64" w:rsidRDefault="00C14A64" w:rsidP="00A34184">
      <w:pPr>
        <w:pStyle w:val="Exerciseindented"/>
      </w:pPr>
    </w:p>
    <w:p w14:paraId="56A9A86C" w14:textId="77777777" w:rsidR="006A683F" w:rsidRPr="006A683F" w:rsidRDefault="00FD6BBF" w:rsidP="006A683F">
      <w:pPr>
        <w:pStyle w:val="Exerciseindented"/>
        <w:rPr>
          <w:b/>
          <w:i/>
        </w:rPr>
      </w:pPr>
      <w:r>
        <w:t>Sort the result set in descending sequence by the sum of the line item amounts.</w:t>
      </w:r>
      <w:r w:rsidR="006A683F">
        <w:br/>
      </w:r>
      <w:r w:rsidR="006A683F" w:rsidRPr="006A683F">
        <w:rPr>
          <w:b/>
          <w:i/>
        </w:rPr>
        <w:t xml:space="preserve">SELECT </w:t>
      </w:r>
      <w:proofErr w:type="gramStart"/>
      <w:r w:rsidR="006A683F" w:rsidRPr="006A683F">
        <w:rPr>
          <w:b/>
          <w:i/>
        </w:rPr>
        <w:t>COUNT(</w:t>
      </w:r>
      <w:proofErr w:type="spellStart"/>
      <w:proofErr w:type="gramEnd"/>
      <w:r w:rsidR="006A683F" w:rsidRPr="006A683F">
        <w:rPr>
          <w:b/>
          <w:i/>
        </w:rPr>
        <w:t>o.order_id</w:t>
      </w:r>
      <w:proofErr w:type="spellEnd"/>
      <w:r w:rsidR="006A683F" w:rsidRPr="006A683F">
        <w:rPr>
          <w:b/>
          <w:i/>
        </w:rPr>
        <w:t xml:space="preserve">) AS </w:t>
      </w:r>
      <w:proofErr w:type="spellStart"/>
      <w:r w:rsidR="006A683F" w:rsidRPr="006A683F">
        <w:rPr>
          <w:b/>
          <w:i/>
        </w:rPr>
        <w:t>order_count</w:t>
      </w:r>
      <w:proofErr w:type="spellEnd"/>
      <w:r w:rsidR="006A683F" w:rsidRPr="006A683F">
        <w:rPr>
          <w:b/>
          <w:i/>
        </w:rPr>
        <w:t>,</w:t>
      </w:r>
    </w:p>
    <w:p w14:paraId="45AF1EDC" w14:textId="77777777" w:rsidR="006A683F" w:rsidRPr="006A683F" w:rsidRDefault="006A683F" w:rsidP="006A683F">
      <w:pPr>
        <w:pStyle w:val="Exerciseindented"/>
        <w:rPr>
          <w:b/>
          <w:i/>
        </w:rPr>
      </w:pPr>
      <w:proofErr w:type="gramStart"/>
      <w:r w:rsidRPr="006A683F">
        <w:rPr>
          <w:b/>
          <w:i/>
        </w:rPr>
        <w:t>SUM(</w:t>
      </w:r>
      <w:proofErr w:type="gramEnd"/>
      <w:r w:rsidRPr="006A683F">
        <w:rPr>
          <w:b/>
          <w:i/>
        </w:rPr>
        <w:t>(</w:t>
      </w:r>
      <w:proofErr w:type="spellStart"/>
      <w:r w:rsidRPr="006A683F">
        <w:rPr>
          <w:b/>
          <w:i/>
        </w:rPr>
        <w:t>item_price</w:t>
      </w:r>
      <w:proofErr w:type="spellEnd"/>
      <w:r w:rsidRPr="006A683F">
        <w:rPr>
          <w:b/>
          <w:i/>
        </w:rPr>
        <w:t xml:space="preserve"> - </w:t>
      </w:r>
      <w:proofErr w:type="spellStart"/>
      <w:r w:rsidRPr="006A683F">
        <w:rPr>
          <w:b/>
          <w:i/>
        </w:rPr>
        <w:t>discount_amount</w:t>
      </w:r>
      <w:proofErr w:type="spellEnd"/>
      <w:r w:rsidRPr="006A683F">
        <w:rPr>
          <w:b/>
          <w:i/>
        </w:rPr>
        <w:t xml:space="preserve">) * quantity) AS </w:t>
      </w:r>
      <w:proofErr w:type="spellStart"/>
      <w:r w:rsidRPr="006A683F">
        <w:rPr>
          <w:b/>
          <w:i/>
        </w:rPr>
        <w:t>order_total</w:t>
      </w:r>
      <w:proofErr w:type="spellEnd"/>
      <w:r w:rsidRPr="006A683F">
        <w:rPr>
          <w:b/>
          <w:i/>
        </w:rPr>
        <w:t xml:space="preserve">, </w:t>
      </w:r>
      <w:proofErr w:type="spellStart"/>
      <w:r w:rsidRPr="006A683F">
        <w:rPr>
          <w:b/>
          <w:i/>
        </w:rPr>
        <w:t>email_address</w:t>
      </w:r>
      <w:proofErr w:type="spellEnd"/>
    </w:p>
    <w:p w14:paraId="6A3FBFC7" w14:textId="77777777" w:rsidR="006A683F" w:rsidRPr="006A683F" w:rsidRDefault="006A683F" w:rsidP="006A683F">
      <w:pPr>
        <w:pStyle w:val="Exerciseindented"/>
        <w:rPr>
          <w:b/>
          <w:i/>
        </w:rPr>
      </w:pPr>
      <w:r w:rsidRPr="006A683F">
        <w:rPr>
          <w:b/>
          <w:i/>
        </w:rPr>
        <w:t>FROM customers as c</w:t>
      </w:r>
    </w:p>
    <w:p w14:paraId="2AAD17AD" w14:textId="77777777" w:rsidR="006A683F" w:rsidRPr="006A683F" w:rsidRDefault="006A683F" w:rsidP="006A683F">
      <w:pPr>
        <w:pStyle w:val="Exerciseindented"/>
        <w:rPr>
          <w:b/>
          <w:i/>
        </w:rPr>
      </w:pPr>
      <w:r w:rsidRPr="006A683F">
        <w:rPr>
          <w:b/>
          <w:i/>
        </w:rPr>
        <w:t xml:space="preserve">JOIN orders as o ON </w:t>
      </w:r>
      <w:proofErr w:type="spellStart"/>
      <w:r w:rsidRPr="006A683F">
        <w:rPr>
          <w:b/>
          <w:i/>
        </w:rPr>
        <w:t>c.customer_id</w:t>
      </w:r>
      <w:proofErr w:type="spellEnd"/>
      <w:r w:rsidRPr="006A683F">
        <w:rPr>
          <w:b/>
          <w:i/>
        </w:rPr>
        <w:t xml:space="preserve"> = </w:t>
      </w:r>
      <w:proofErr w:type="spellStart"/>
      <w:r w:rsidRPr="006A683F">
        <w:rPr>
          <w:b/>
          <w:i/>
        </w:rPr>
        <w:t>o.customer_id</w:t>
      </w:r>
      <w:proofErr w:type="spellEnd"/>
    </w:p>
    <w:p w14:paraId="4D720E48" w14:textId="77777777" w:rsidR="006A683F" w:rsidRPr="006A683F" w:rsidRDefault="006A683F" w:rsidP="006A683F">
      <w:pPr>
        <w:pStyle w:val="Exerciseindented"/>
        <w:rPr>
          <w:b/>
          <w:i/>
        </w:rPr>
      </w:pPr>
      <w:r w:rsidRPr="006A683F">
        <w:rPr>
          <w:b/>
          <w:i/>
        </w:rPr>
        <w:t xml:space="preserve">JOIN </w:t>
      </w:r>
      <w:proofErr w:type="spellStart"/>
      <w:r w:rsidRPr="006A683F">
        <w:rPr>
          <w:b/>
          <w:i/>
        </w:rPr>
        <w:t>order_items</w:t>
      </w:r>
      <w:proofErr w:type="spellEnd"/>
      <w:r w:rsidRPr="006A683F">
        <w:rPr>
          <w:b/>
          <w:i/>
        </w:rPr>
        <w:t xml:space="preserve"> as oi ON </w:t>
      </w:r>
      <w:proofErr w:type="spellStart"/>
      <w:r w:rsidRPr="006A683F">
        <w:rPr>
          <w:b/>
          <w:i/>
        </w:rPr>
        <w:t>o.order_id</w:t>
      </w:r>
      <w:proofErr w:type="spellEnd"/>
      <w:r w:rsidRPr="006A683F">
        <w:rPr>
          <w:b/>
          <w:i/>
        </w:rPr>
        <w:t xml:space="preserve"> = </w:t>
      </w:r>
      <w:proofErr w:type="spellStart"/>
      <w:r w:rsidRPr="006A683F">
        <w:rPr>
          <w:b/>
          <w:i/>
        </w:rPr>
        <w:t>oi.order_id</w:t>
      </w:r>
      <w:proofErr w:type="spellEnd"/>
    </w:p>
    <w:p w14:paraId="2B9AB01B" w14:textId="77777777" w:rsidR="006A683F" w:rsidRPr="006A683F" w:rsidRDefault="006A683F" w:rsidP="006A683F">
      <w:pPr>
        <w:pStyle w:val="Exerciseindented"/>
        <w:rPr>
          <w:b/>
          <w:i/>
        </w:rPr>
      </w:pPr>
      <w:r w:rsidRPr="006A683F">
        <w:rPr>
          <w:b/>
          <w:i/>
        </w:rPr>
        <w:t xml:space="preserve">GROUP BY </w:t>
      </w:r>
      <w:proofErr w:type="spellStart"/>
      <w:r w:rsidRPr="006A683F">
        <w:rPr>
          <w:b/>
          <w:i/>
        </w:rPr>
        <w:t>email_address</w:t>
      </w:r>
      <w:proofErr w:type="spellEnd"/>
    </w:p>
    <w:p w14:paraId="4AE78F8C" w14:textId="6862CE61" w:rsidR="00FD6BBF" w:rsidRPr="006A683F" w:rsidRDefault="006A683F" w:rsidP="006A683F">
      <w:pPr>
        <w:pStyle w:val="Exerciseindented"/>
        <w:rPr>
          <w:b/>
          <w:i/>
        </w:rPr>
      </w:pPr>
      <w:r w:rsidRPr="006A683F">
        <w:rPr>
          <w:b/>
          <w:i/>
        </w:rPr>
        <w:t xml:space="preserve">ORDER BY </w:t>
      </w:r>
      <w:proofErr w:type="spellStart"/>
      <w:r w:rsidRPr="006A683F">
        <w:rPr>
          <w:b/>
          <w:i/>
        </w:rPr>
        <w:t>order_total</w:t>
      </w:r>
      <w:proofErr w:type="spellEnd"/>
      <w:r w:rsidRPr="006A683F">
        <w:rPr>
          <w:b/>
          <w:i/>
        </w:rPr>
        <w:t xml:space="preserve"> DESC;</w:t>
      </w:r>
    </w:p>
    <w:p w14:paraId="6AEBF6F6" w14:textId="4CCEEDED" w:rsidR="00C14A64" w:rsidRDefault="00C14A64" w:rsidP="00A34184">
      <w:pPr>
        <w:pStyle w:val="Exerciseindented"/>
      </w:pPr>
      <w:r>
        <w:rPr>
          <w:noProof/>
        </w:rPr>
        <w:drawing>
          <wp:inline distT="0" distB="0" distL="0" distR="0" wp14:anchorId="398A6AE0" wp14:editId="7B128639">
            <wp:extent cx="5029200" cy="19297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29200" cy="1929765"/>
                    </a:xfrm>
                    <a:prstGeom prst="rect">
                      <a:avLst/>
                    </a:prstGeom>
                  </pic:spPr>
                </pic:pic>
              </a:graphicData>
            </a:graphic>
          </wp:inline>
        </w:drawing>
      </w:r>
    </w:p>
    <w:p w14:paraId="307AC946" w14:textId="57759E8D" w:rsidR="00FD6BBF" w:rsidRDefault="00FD6BBF" w:rsidP="00A34184">
      <w:pPr>
        <w:pStyle w:val="Exerciselist"/>
      </w:pPr>
      <w:r>
        <w:t xml:space="preserve">Modify the solution to exercise 4 so it </w:t>
      </w:r>
      <w:r w:rsidR="000316A7">
        <w:t>only counts and totals line items that have a</w:t>
      </w:r>
      <w:r w:rsidR="006D28DD">
        <w:t>n</w:t>
      </w:r>
      <w:r w:rsidR="000316A7">
        <w:t xml:space="preserve"> </w:t>
      </w:r>
      <w:proofErr w:type="spellStart"/>
      <w:r w:rsidR="000316A7">
        <w:t>item</w:t>
      </w:r>
      <w:r w:rsidR="0007236E">
        <w:t>_price</w:t>
      </w:r>
      <w:proofErr w:type="spellEnd"/>
      <w:r w:rsidR="000316A7">
        <w:t xml:space="preserve"> value that’s greater than 400</w:t>
      </w:r>
      <w:r w:rsidR="004A2355">
        <w:t>.</w:t>
      </w:r>
    </w:p>
    <w:p w14:paraId="3B5B4B60" w14:textId="77777777" w:rsidR="006A683F" w:rsidRPr="006A683F" w:rsidRDefault="006A683F" w:rsidP="006A683F">
      <w:pPr>
        <w:pStyle w:val="Exerciselist"/>
        <w:numPr>
          <w:ilvl w:val="0"/>
          <w:numId w:val="0"/>
        </w:numPr>
        <w:rPr>
          <w:b/>
          <w:i/>
        </w:rPr>
      </w:pPr>
      <w:r w:rsidRPr="006A683F">
        <w:rPr>
          <w:b/>
          <w:i/>
        </w:rPr>
        <w:lastRenderedPageBreak/>
        <w:t xml:space="preserve">SELECT </w:t>
      </w:r>
      <w:proofErr w:type="gramStart"/>
      <w:r w:rsidRPr="006A683F">
        <w:rPr>
          <w:b/>
          <w:i/>
        </w:rPr>
        <w:t>COUNT(</w:t>
      </w:r>
      <w:proofErr w:type="spellStart"/>
      <w:proofErr w:type="gramEnd"/>
      <w:r w:rsidRPr="006A683F">
        <w:rPr>
          <w:b/>
          <w:i/>
        </w:rPr>
        <w:t>o.order_id</w:t>
      </w:r>
      <w:proofErr w:type="spellEnd"/>
      <w:r w:rsidRPr="006A683F">
        <w:rPr>
          <w:b/>
          <w:i/>
        </w:rPr>
        <w:t xml:space="preserve">) AS </w:t>
      </w:r>
      <w:proofErr w:type="spellStart"/>
      <w:r w:rsidRPr="006A683F">
        <w:rPr>
          <w:b/>
          <w:i/>
        </w:rPr>
        <w:t>order_count</w:t>
      </w:r>
      <w:proofErr w:type="spellEnd"/>
      <w:r w:rsidRPr="006A683F">
        <w:rPr>
          <w:b/>
          <w:i/>
        </w:rPr>
        <w:t>,</w:t>
      </w:r>
    </w:p>
    <w:p w14:paraId="38677F50" w14:textId="77777777" w:rsidR="006A683F" w:rsidRPr="006A683F" w:rsidRDefault="006A683F" w:rsidP="006A683F">
      <w:pPr>
        <w:pStyle w:val="Exerciselist"/>
        <w:numPr>
          <w:ilvl w:val="0"/>
          <w:numId w:val="0"/>
        </w:numPr>
        <w:rPr>
          <w:b/>
          <w:i/>
        </w:rPr>
      </w:pPr>
      <w:proofErr w:type="gramStart"/>
      <w:r w:rsidRPr="006A683F">
        <w:rPr>
          <w:b/>
          <w:i/>
        </w:rPr>
        <w:t>SUM(</w:t>
      </w:r>
      <w:proofErr w:type="gramEnd"/>
      <w:r w:rsidRPr="006A683F">
        <w:rPr>
          <w:b/>
          <w:i/>
        </w:rPr>
        <w:t>(</w:t>
      </w:r>
      <w:proofErr w:type="spellStart"/>
      <w:r w:rsidRPr="006A683F">
        <w:rPr>
          <w:b/>
          <w:i/>
        </w:rPr>
        <w:t>item_price</w:t>
      </w:r>
      <w:proofErr w:type="spellEnd"/>
      <w:r w:rsidRPr="006A683F">
        <w:rPr>
          <w:b/>
          <w:i/>
        </w:rPr>
        <w:t xml:space="preserve"> - </w:t>
      </w:r>
      <w:proofErr w:type="spellStart"/>
      <w:r w:rsidRPr="006A683F">
        <w:rPr>
          <w:b/>
          <w:i/>
        </w:rPr>
        <w:t>discount_amount</w:t>
      </w:r>
      <w:proofErr w:type="spellEnd"/>
      <w:r w:rsidRPr="006A683F">
        <w:rPr>
          <w:b/>
          <w:i/>
        </w:rPr>
        <w:t xml:space="preserve">) * quantity) AS </w:t>
      </w:r>
      <w:proofErr w:type="spellStart"/>
      <w:r w:rsidRPr="006A683F">
        <w:rPr>
          <w:b/>
          <w:i/>
        </w:rPr>
        <w:t>order_total</w:t>
      </w:r>
      <w:proofErr w:type="spellEnd"/>
      <w:r w:rsidRPr="006A683F">
        <w:rPr>
          <w:b/>
          <w:i/>
        </w:rPr>
        <w:t xml:space="preserve">, </w:t>
      </w:r>
      <w:proofErr w:type="spellStart"/>
      <w:r w:rsidRPr="006A683F">
        <w:rPr>
          <w:b/>
          <w:i/>
        </w:rPr>
        <w:t>email_address</w:t>
      </w:r>
      <w:proofErr w:type="spellEnd"/>
    </w:p>
    <w:p w14:paraId="758BE6F1" w14:textId="77777777" w:rsidR="006A683F" w:rsidRPr="006A683F" w:rsidRDefault="006A683F" w:rsidP="006A683F">
      <w:pPr>
        <w:pStyle w:val="Exerciselist"/>
        <w:numPr>
          <w:ilvl w:val="0"/>
          <w:numId w:val="0"/>
        </w:numPr>
        <w:rPr>
          <w:b/>
          <w:i/>
        </w:rPr>
      </w:pPr>
      <w:r w:rsidRPr="006A683F">
        <w:rPr>
          <w:b/>
          <w:i/>
        </w:rPr>
        <w:t>FROM customers as c</w:t>
      </w:r>
    </w:p>
    <w:p w14:paraId="1327A550" w14:textId="77777777" w:rsidR="006A683F" w:rsidRPr="006A683F" w:rsidRDefault="006A683F" w:rsidP="006A683F">
      <w:pPr>
        <w:pStyle w:val="Exerciselist"/>
        <w:numPr>
          <w:ilvl w:val="0"/>
          <w:numId w:val="0"/>
        </w:numPr>
        <w:rPr>
          <w:b/>
          <w:i/>
        </w:rPr>
      </w:pPr>
      <w:r w:rsidRPr="006A683F">
        <w:rPr>
          <w:b/>
          <w:i/>
        </w:rPr>
        <w:t xml:space="preserve">JOIN orders as o ON </w:t>
      </w:r>
      <w:proofErr w:type="spellStart"/>
      <w:r w:rsidRPr="006A683F">
        <w:rPr>
          <w:b/>
          <w:i/>
        </w:rPr>
        <w:t>c.customer_id</w:t>
      </w:r>
      <w:proofErr w:type="spellEnd"/>
      <w:r w:rsidRPr="006A683F">
        <w:rPr>
          <w:b/>
          <w:i/>
        </w:rPr>
        <w:t xml:space="preserve"> = </w:t>
      </w:r>
      <w:proofErr w:type="spellStart"/>
      <w:r w:rsidRPr="006A683F">
        <w:rPr>
          <w:b/>
          <w:i/>
        </w:rPr>
        <w:t>o.customer_id</w:t>
      </w:r>
      <w:proofErr w:type="spellEnd"/>
    </w:p>
    <w:p w14:paraId="72FDA7FB" w14:textId="77777777" w:rsidR="006A683F" w:rsidRPr="006A683F" w:rsidRDefault="006A683F" w:rsidP="006A683F">
      <w:pPr>
        <w:pStyle w:val="Exerciselist"/>
        <w:numPr>
          <w:ilvl w:val="0"/>
          <w:numId w:val="0"/>
        </w:numPr>
        <w:rPr>
          <w:b/>
          <w:i/>
        </w:rPr>
      </w:pPr>
      <w:r w:rsidRPr="006A683F">
        <w:rPr>
          <w:b/>
          <w:i/>
        </w:rPr>
        <w:t xml:space="preserve">JOIN </w:t>
      </w:r>
      <w:proofErr w:type="spellStart"/>
      <w:r w:rsidRPr="006A683F">
        <w:rPr>
          <w:b/>
          <w:i/>
        </w:rPr>
        <w:t>order_items</w:t>
      </w:r>
      <w:proofErr w:type="spellEnd"/>
      <w:r w:rsidRPr="006A683F">
        <w:rPr>
          <w:b/>
          <w:i/>
        </w:rPr>
        <w:t xml:space="preserve"> as oi ON </w:t>
      </w:r>
      <w:proofErr w:type="spellStart"/>
      <w:r w:rsidRPr="006A683F">
        <w:rPr>
          <w:b/>
          <w:i/>
        </w:rPr>
        <w:t>o.order_id</w:t>
      </w:r>
      <w:proofErr w:type="spellEnd"/>
      <w:r w:rsidRPr="006A683F">
        <w:rPr>
          <w:b/>
          <w:i/>
        </w:rPr>
        <w:t xml:space="preserve"> = </w:t>
      </w:r>
      <w:proofErr w:type="spellStart"/>
      <w:r w:rsidRPr="006A683F">
        <w:rPr>
          <w:b/>
          <w:i/>
        </w:rPr>
        <w:t>oi.order_id</w:t>
      </w:r>
      <w:proofErr w:type="spellEnd"/>
    </w:p>
    <w:p w14:paraId="082231B0" w14:textId="77777777" w:rsidR="006A683F" w:rsidRPr="006A683F" w:rsidRDefault="006A683F" w:rsidP="006A683F">
      <w:pPr>
        <w:pStyle w:val="Exerciselist"/>
        <w:numPr>
          <w:ilvl w:val="0"/>
          <w:numId w:val="0"/>
        </w:numPr>
        <w:rPr>
          <w:b/>
          <w:i/>
        </w:rPr>
      </w:pPr>
      <w:r w:rsidRPr="006A683F">
        <w:rPr>
          <w:b/>
          <w:i/>
        </w:rPr>
        <w:t xml:space="preserve">WHERE </w:t>
      </w:r>
      <w:proofErr w:type="spellStart"/>
      <w:r w:rsidRPr="006A683F">
        <w:rPr>
          <w:b/>
          <w:i/>
        </w:rPr>
        <w:t>item_price</w:t>
      </w:r>
      <w:proofErr w:type="spellEnd"/>
      <w:r w:rsidRPr="006A683F">
        <w:rPr>
          <w:b/>
          <w:i/>
        </w:rPr>
        <w:t xml:space="preserve"> &gt; 400</w:t>
      </w:r>
    </w:p>
    <w:p w14:paraId="22D8D6D3" w14:textId="77777777" w:rsidR="006A683F" w:rsidRPr="006A683F" w:rsidRDefault="006A683F" w:rsidP="006A683F">
      <w:pPr>
        <w:pStyle w:val="Exerciselist"/>
        <w:numPr>
          <w:ilvl w:val="0"/>
          <w:numId w:val="0"/>
        </w:numPr>
        <w:rPr>
          <w:b/>
          <w:i/>
        </w:rPr>
      </w:pPr>
      <w:r w:rsidRPr="006A683F">
        <w:rPr>
          <w:b/>
          <w:i/>
        </w:rPr>
        <w:t xml:space="preserve">GROUP BY </w:t>
      </w:r>
      <w:proofErr w:type="spellStart"/>
      <w:r w:rsidRPr="006A683F">
        <w:rPr>
          <w:b/>
          <w:i/>
        </w:rPr>
        <w:t>email_address</w:t>
      </w:r>
      <w:proofErr w:type="spellEnd"/>
    </w:p>
    <w:p w14:paraId="56505F6A" w14:textId="73B624BB" w:rsidR="006A683F" w:rsidRPr="006A683F" w:rsidRDefault="006A683F" w:rsidP="006A683F">
      <w:pPr>
        <w:pStyle w:val="Exerciselist"/>
        <w:numPr>
          <w:ilvl w:val="0"/>
          <w:numId w:val="0"/>
        </w:numPr>
        <w:rPr>
          <w:b/>
          <w:i/>
        </w:rPr>
      </w:pPr>
      <w:r w:rsidRPr="006A683F">
        <w:rPr>
          <w:b/>
          <w:i/>
        </w:rPr>
        <w:t xml:space="preserve">ORDER BY </w:t>
      </w:r>
      <w:proofErr w:type="spellStart"/>
      <w:r w:rsidRPr="006A683F">
        <w:rPr>
          <w:b/>
          <w:i/>
        </w:rPr>
        <w:t>order_total</w:t>
      </w:r>
      <w:proofErr w:type="spellEnd"/>
      <w:r w:rsidRPr="006A683F">
        <w:rPr>
          <w:b/>
          <w:i/>
        </w:rPr>
        <w:t xml:space="preserve"> DESC;</w:t>
      </w:r>
    </w:p>
    <w:p w14:paraId="284B2531" w14:textId="1AA1BC47" w:rsidR="00921F67" w:rsidRDefault="00921F67" w:rsidP="00A34184">
      <w:pPr>
        <w:pStyle w:val="Exerciselist"/>
      </w:pPr>
      <w:r>
        <w:rPr>
          <w:noProof/>
        </w:rPr>
        <w:drawing>
          <wp:inline distT="0" distB="0" distL="0" distR="0" wp14:anchorId="49C09F39" wp14:editId="7DA926B8">
            <wp:extent cx="4781550" cy="2190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81550" cy="2190750"/>
                    </a:xfrm>
                    <a:prstGeom prst="rect">
                      <a:avLst/>
                    </a:prstGeom>
                  </pic:spPr>
                </pic:pic>
              </a:graphicData>
            </a:graphic>
          </wp:inline>
        </w:drawing>
      </w:r>
    </w:p>
    <w:p w14:paraId="71884CFB" w14:textId="77777777" w:rsidR="00FD6BBF" w:rsidRDefault="00540A02" w:rsidP="00A34184">
      <w:pPr>
        <w:pStyle w:val="Exerciselist"/>
      </w:pPr>
      <w:r>
        <w:br w:type="page"/>
      </w:r>
      <w:r w:rsidR="00FD6BBF">
        <w:lastRenderedPageBreak/>
        <w:t xml:space="preserve">Write a SELECT statement that answers this question: What is the total amount </w:t>
      </w:r>
      <w:r w:rsidR="00E26AE0">
        <w:t>order</w:t>
      </w:r>
      <w:r w:rsidR="00055A0E">
        <w:t>e</w:t>
      </w:r>
      <w:r w:rsidR="00FD6BBF">
        <w:t xml:space="preserve">d for each </w:t>
      </w:r>
      <w:r w:rsidR="00055A0E">
        <w:t>product</w:t>
      </w:r>
      <w:r w:rsidR="00FD6BBF">
        <w:t>? Return these columns:</w:t>
      </w:r>
    </w:p>
    <w:p w14:paraId="14FE2F20" w14:textId="77777777" w:rsidR="00FD6BBF" w:rsidRDefault="00FD6BBF" w:rsidP="00A34184">
      <w:pPr>
        <w:pStyle w:val="Exerciseindented2"/>
        <w:ind w:right="0"/>
      </w:pPr>
      <w:r>
        <w:t xml:space="preserve">The </w:t>
      </w:r>
      <w:proofErr w:type="spellStart"/>
      <w:r w:rsidR="00E41076">
        <w:t>product</w:t>
      </w:r>
      <w:r w:rsidR="00EF5206">
        <w:t>_</w:t>
      </w:r>
      <w:r w:rsidR="00E41076">
        <w:t>name</w:t>
      </w:r>
      <w:proofErr w:type="spellEnd"/>
      <w:r w:rsidR="00E41076">
        <w:t xml:space="preserve"> </w:t>
      </w:r>
      <w:r w:rsidR="00EF5206">
        <w:t xml:space="preserve">column </w:t>
      </w:r>
      <w:r>
        <w:t xml:space="preserve">from the </w:t>
      </w:r>
      <w:r w:rsidR="00E41076">
        <w:t>Product</w:t>
      </w:r>
      <w:r>
        <w:t>s table</w:t>
      </w:r>
    </w:p>
    <w:p w14:paraId="76628E80" w14:textId="77777777" w:rsidR="00FD6BBF" w:rsidRDefault="00BE646F" w:rsidP="004C71B6">
      <w:pPr>
        <w:pStyle w:val="Exerciseindented2"/>
        <w:ind w:right="720"/>
      </w:pPr>
      <w:r>
        <w:t xml:space="preserve">The </w:t>
      </w:r>
      <w:r w:rsidR="00F33C94">
        <w:t xml:space="preserve">total amount for each </w:t>
      </w:r>
      <w:r w:rsidR="00FA3E2C">
        <w:t xml:space="preserve">product </w:t>
      </w:r>
      <w:r w:rsidR="00F33C94">
        <w:t xml:space="preserve">in </w:t>
      </w:r>
      <w:r w:rsidR="00FD6BBF">
        <w:t xml:space="preserve">the </w:t>
      </w:r>
      <w:proofErr w:type="spellStart"/>
      <w:r w:rsidR="00E26AE0">
        <w:t>Order</w:t>
      </w:r>
      <w:r w:rsidR="00FD6BBF">
        <w:t>_Items</w:t>
      </w:r>
      <w:proofErr w:type="spellEnd"/>
      <w:r w:rsidR="00FD6BBF">
        <w:t xml:space="preserve"> </w:t>
      </w:r>
      <w:r w:rsidR="001E477A">
        <w:t xml:space="preserve">table </w:t>
      </w:r>
      <w:r>
        <w:t>(</w:t>
      </w:r>
      <w:r w:rsidR="00F33C94" w:rsidRPr="00F33C94">
        <w:rPr>
          <w:i/>
        </w:rPr>
        <w:t xml:space="preserve">Hint: You can calculate the total amount by subtracting </w:t>
      </w:r>
      <w:r w:rsidRPr="00F33C94">
        <w:rPr>
          <w:i/>
        </w:rPr>
        <w:t xml:space="preserve">the discount amount from the item price and then </w:t>
      </w:r>
      <w:r w:rsidR="00F33C94" w:rsidRPr="00F33C94">
        <w:rPr>
          <w:i/>
        </w:rPr>
        <w:t xml:space="preserve">multiplying it </w:t>
      </w:r>
      <w:r w:rsidRPr="00F33C94">
        <w:rPr>
          <w:i/>
        </w:rPr>
        <w:t>by the quant</w:t>
      </w:r>
      <w:r w:rsidR="00556B88">
        <w:rPr>
          <w:i/>
        </w:rPr>
        <w:t>it</w:t>
      </w:r>
      <w:r w:rsidRPr="00F33C94">
        <w:rPr>
          <w:i/>
        </w:rPr>
        <w:t>y</w:t>
      </w:r>
      <w:r>
        <w:t>)</w:t>
      </w:r>
    </w:p>
    <w:p w14:paraId="3E01C753" w14:textId="77777777" w:rsidR="00FD6BBF" w:rsidRDefault="00FD6BBF" w:rsidP="00A34184">
      <w:pPr>
        <w:pStyle w:val="Exerciseindented"/>
      </w:pPr>
      <w:r>
        <w:t>Use the WITH ROLLUP operator to include a row that gives the grand total.</w:t>
      </w:r>
    </w:p>
    <w:p w14:paraId="65489AAF" w14:textId="69DEE324" w:rsidR="00FD6BBF" w:rsidRDefault="00FD6BBF" w:rsidP="00A34184">
      <w:pPr>
        <w:pStyle w:val="Exerciseindented"/>
        <w:rPr>
          <w:i/>
        </w:rPr>
      </w:pPr>
      <w:r w:rsidRPr="009D76A6">
        <w:rPr>
          <w:i/>
        </w:rPr>
        <w:t xml:space="preserve">Note: </w:t>
      </w:r>
      <w:r>
        <w:rPr>
          <w:i/>
        </w:rPr>
        <w:t>Once you add the WITH ROLLUP operator, y</w:t>
      </w:r>
      <w:r w:rsidRPr="009D76A6">
        <w:rPr>
          <w:i/>
        </w:rPr>
        <w:t xml:space="preserve">ou may need to use MySQL Workbench’s Execute SQL Script </w:t>
      </w:r>
      <w:r>
        <w:rPr>
          <w:i/>
        </w:rPr>
        <w:t>button</w:t>
      </w:r>
      <w:r w:rsidRPr="009D76A6">
        <w:rPr>
          <w:i/>
        </w:rPr>
        <w:t xml:space="preserve"> </w:t>
      </w:r>
      <w:r>
        <w:rPr>
          <w:i/>
        </w:rPr>
        <w:t xml:space="preserve">instead of its Execute Current Statement button </w:t>
      </w:r>
      <w:r w:rsidRPr="009D76A6">
        <w:rPr>
          <w:i/>
        </w:rPr>
        <w:t>to execute this statement.</w:t>
      </w:r>
    </w:p>
    <w:p w14:paraId="2C5A75BB" w14:textId="77777777" w:rsidR="006A683F" w:rsidRPr="006A683F" w:rsidRDefault="006A683F" w:rsidP="006A683F">
      <w:pPr>
        <w:pStyle w:val="Exerciseindented"/>
        <w:rPr>
          <w:b/>
          <w:i/>
        </w:rPr>
      </w:pPr>
      <w:r w:rsidRPr="006A683F">
        <w:rPr>
          <w:b/>
          <w:i/>
        </w:rPr>
        <w:t xml:space="preserve">SELECT </w:t>
      </w:r>
      <w:proofErr w:type="spellStart"/>
      <w:r w:rsidRPr="006A683F">
        <w:rPr>
          <w:b/>
          <w:i/>
        </w:rPr>
        <w:t>product_name</w:t>
      </w:r>
      <w:proofErr w:type="spellEnd"/>
      <w:proofErr w:type="gramStart"/>
      <w:r w:rsidRPr="006A683F">
        <w:rPr>
          <w:b/>
          <w:i/>
        </w:rPr>
        <w:t>,  SUM</w:t>
      </w:r>
      <w:proofErr w:type="gramEnd"/>
      <w:r w:rsidRPr="006A683F">
        <w:rPr>
          <w:b/>
          <w:i/>
        </w:rPr>
        <w:t>((</w:t>
      </w:r>
      <w:proofErr w:type="spellStart"/>
      <w:r w:rsidRPr="006A683F">
        <w:rPr>
          <w:b/>
          <w:i/>
        </w:rPr>
        <w:t>item_price</w:t>
      </w:r>
      <w:proofErr w:type="spellEnd"/>
      <w:r w:rsidRPr="006A683F">
        <w:rPr>
          <w:b/>
          <w:i/>
        </w:rPr>
        <w:t xml:space="preserve"> - </w:t>
      </w:r>
      <w:proofErr w:type="spellStart"/>
      <w:r w:rsidRPr="006A683F">
        <w:rPr>
          <w:b/>
          <w:i/>
        </w:rPr>
        <w:t>discount_amount</w:t>
      </w:r>
      <w:proofErr w:type="spellEnd"/>
      <w:r w:rsidRPr="006A683F">
        <w:rPr>
          <w:b/>
          <w:i/>
        </w:rPr>
        <w:t xml:space="preserve">) * quantity) AS </w:t>
      </w:r>
      <w:proofErr w:type="spellStart"/>
      <w:r w:rsidRPr="006A683F">
        <w:rPr>
          <w:b/>
          <w:i/>
        </w:rPr>
        <w:t>total_product</w:t>
      </w:r>
      <w:proofErr w:type="spellEnd"/>
    </w:p>
    <w:p w14:paraId="25635BD4" w14:textId="77777777" w:rsidR="006A683F" w:rsidRPr="006A683F" w:rsidRDefault="006A683F" w:rsidP="006A683F">
      <w:pPr>
        <w:pStyle w:val="Exerciseindented"/>
        <w:rPr>
          <w:b/>
          <w:i/>
        </w:rPr>
      </w:pPr>
      <w:r w:rsidRPr="006A683F">
        <w:rPr>
          <w:b/>
          <w:i/>
        </w:rPr>
        <w:t>FROM products as p</w:t>
      </w:r>
    </w:p>
    <w:p w14:paraId="6FC6A622" w14:textId="77777777" w:rsidR="006A683F" w:rsidRPr="006A683F" w:rsidRDefault="006A683F" w:rsidP="006A683F">
      <w:pPr>
        <w:pStyle w:val="Exerciseindented"/>
        <w:rPr>
          <w:b/>
          <w:i/>
        </w:rPr>
      </w:pPr>
      <w:r w:rsidRPr="006A683F">
        <w:rPr>
          <w:b/>
          <w:i/>
        </w:rPr>
        <w:t xml:space="preserve">JOIN </w:t>
      </w:r>
      <w:proofErr w:type="spellStart"/>
      <w:r w:rsidRPr="006A683F">
        <w:rPr>
          <w:b/>
          <w:i/>
        </w:rPr>
        <w:t>order_items</w:t>
      </w:r>
      <w:proofErr w:type="spellEnd"/>
      <w:r w:rsidRPr="006A683F">
        <w:rPr>
          <w:b/>
          <w:i/>
        </w:rPr>
        <w:t xml:space="preserve"> as oi ON </w:t>
      </w:r>
      <w:proofErr w:type="spellStart"/>
      <w:r w:rsidRPr="006A683F">
        <w:rPr>
          <w:b/>
          <w:i/>
        </w:rPr>
        <w:t>p.product_id</w:t>
      </w:r>
      <w:proofErr w:type="spellEnd"/>
      <w:r w:rsidRPr="006A683F">
        <w:rPr>
          <w:b/>
          <w:i/>
        </w:rPr>
        <w:t xml:space="preserve"> = </w:t>
      </w:r>
      <w:proofErr w:type="spellStart"/>
      <w:r w:rsidRPr="006A683F">
        <w:rPr>
          <w:b/>
          <w:i/>
        </w:rPr>
        <w:t>oi.product_id</w:t>
      </w:r>
      <w:proofErr w:type="spellEnd"/>
    </w:p>
    <w:p w14:paraId="26BCCEDF" w14:textId="32E0698D" w:rsidR="006A683F" w:rsidRPr="006A683F" w:rsidRDefault="006A683F" w:rsidP="006A683F">
      <w:pPr>
        <w:pStyle w:val="Exerciseindented"/>
        <w:rPr>
          <w:b/>
          <w:i/>
        </w:rPr>
      </w:pPr>
      <w:r w:rsidRPr="006A683F">
        <w:rPr>
          <w:b/>
          <w:i/>
        </w:rPr>
        <w:t xml:space="preserve">GROUP BY </w:t>
      </w:r>
      <w:proofErr w:type="spellStart"/>
      <w:r w:rsidRPr="006A683F">
        <w:rPr>
          <w:b/>
          <w:i/>
        </w:rPr>
        <w:t>product_name</w:t>
      </w:r>
      <w:proofErr w:type="spellEnd"/>
      <w:r w:rsidRPr="006A683F">
        <w:rPr>
          <w:b/>
          <w:i/>
        </w:rPr>
        <w:t xml:space="preserve"> WITH ROLLUP;</w:t>
      </w:r>
    </w:p>
    <w:p w14:paraId="3F9AE739" w14:textId="54B34A60" w:rsidR="00921F67" w:rsidRDefault="00921F67" w:rsidP="00A34184">
      <w:pPr>
        <w:pStyle w:val="Exerciseindented"/>
      </w:pPr>
      <w:r>
        <w:rPr>
          <w:noProof/>
        </w:rPr>
        <w:drawing>
          <wp:inline distT="0" distB="0" distL="0" distR="0" wp14:anchorId="7D393590" wp14:editId="16C8DCB6">
            <wp:extent cx="3533775" cy="2581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33775" cy="2581275"/>
                    </a:xfrm>
                    <a:prstGeom prst="rect">
                      <a:avLst/>
                    </a:prstGeom>
                  </pic:spPr>
                </pic:pic>
              </a:graphicData>
            </a:graphic>
          </wp:inline>
        </w:drawing>
      </w:r>
    </w:p>
    <w:p w14:paraId="2D631C1E" w14:textId="77777777" w:rsidR="00FD6BBF" w:rsidRDefault="00FD6BBF" w:rsidP="00A34184">
      <w:pPr>
        <w:pStyle w:val="Exerciselist"/>
      </w:pPr>
      <w:r>
        <w:t xml:space="preserve">Write a SELECT statement that answers this question: Which </w:t>
      </w:r>
      <w:r w:rsidR="0003588E">
        <w:t>customer</w:t>
      </w:r>
      <w:r>
        <w:t xml:space="preserve">s </w:t>
      </w:r>
      <w:r w:rsidR="002F0547">
        <w:t>have ordered more than one product</w:t>
      </w:r>
      <w:r>
        <w:t>? Return these columns:</w:t>
      </w:r>
    </w:p>
    <w:p w14:paraId="4E3A7DFE" w14:textId="77777777" w:rsidR="00FD6BBF" w:rsidRDefault="00FD6BBF" w:rsidP="00A34184">
      <w:pPr>
        <w:pStyle w:val="Exerciseindented2"/>
        <w:ind w:right="0"/>
      </w:pPr>
      <w:r>
        <w:t xml:space="preserve">The </w:t>
      </w:r>
      <w:proofErr w:type="spellStart"/>
      <w:r w:rsidR="00630A7E">
        <w:t>email</w:t>
      </w:r>
      <w:r w:rsidR="00EF5206">
        <w:t>_</w:t>
      </w:r>
      <w:r w:rsidR="00630A7E">
        <w:t>address</w:t>
      </w:r>
      <w:proofErr w:type="spellEnd"/>
      <w:r w:rsidR="00630A7E">
        <w:t xml:space="preserve"> </w:t>
      </w:r>
      <w:r w:rsidR="00EF5206">
        <w:t xml:space="preserve">column </w:t>
      </w:r>
      <w:r>
        <w:t xml:space="preserve">from the </w:t>
      </w:r>
      <w:r w:rsidR="0032428B">
        <w:t>Customers table</w:t>
      </w:r>
    </w:p>
    <w:p w14:paraId="350063F9" w14:textId="77777777" w:rsidR="00FD6BBF" w:rsidRDefault="00FD6BBF" w:rsidP="00A34184">
      <w:pPr>
        <w:pStyle w:val="Exerciseindented2"/>
        <w:ind w:right="0"/>
      </w:pPr>
      <w:r>
        <w:t xml:space="preserve">The count of distinct </w:t>
      </w:r>
      <w:r w:rsidR="003E7879">
        <w:t xml:space="preserve">products </w:t>
      </w:r>
      <w:r w:rsidR="00097706">
        <w:t xml:space="preserve">from the </w:t>
      </w:r>
      <w:r w:rsidR="0003588E">
        <w:t>customer</w:t>
      </w:r>
      <w:r>
        <w:t xml:space="preserve">’s </w:t>
      </w:r>
      <w:r w:rsidR="00E26AE0">
        <w:t>order</w:t>
      </w:r>
      <w:r>
        <w:t>s</w:t>
      </w:r>
    </w:p>
    <w:p w14:paraId="0F96CB04" w14:textId="77777777" w:rsidR="006A683F" w:rsidRPr="006A683F" w:rsidRDefault="00466069" w:rsidP="006A683F">
      <w:pPr>
        <w:pStyle w:val="Exerciseindented"/>
        <w:rPr>
          <w:b/>
          <w:i/>
        </w:rPr>
      </w:pPr>
      <w:r>
        <w:t xml:space="preserve">Sort the result set in ascending sequence by the </w:t>
      </w:r>
      <w:proofErr w:type="spellStart"/>
      <w:r>
        <w:t>email_address</w:t>
      </w:r>
      <w:proofErr w:type="spellEnd"/>
      <w:r>
        <w:t xml:space="preserve"> column.</w:t>
      </w:r>
      <w:r w:rsidR="006A683F">
        <w:br/>
      </w:r>
      <w:r w:rsidR="006A683F" w:rsidRPr="006A683F">
        <w:rPr>
          <w:b/>
          <w:i/>
        </w:rPr>
        <w:t xml:space="preserve">SELECT </w:t>
      </w:r>
      <w:proofErr w:type="spellStart"/>
      <w:r w:rsidR="006A683F" w:rsidRPr="006A683F">
        <w:rPr>
          <w:b/>
          <w:i/>
        </w:rPr>
        <w:t>email_address</w:t>
      </w:r>
      <w:proofErr w:type="spellEnd"/>
      <w:r w:rsidR="006A683F" w:rsidRPr="006A683F">
        <w:rPr>
          <w:b/>
          <w:i/>
        </w:rPr>
        <w:t xml:space="preserve">, </w:t>
      </w:r>
      <w:proofErr w:type="gramStart"/>
      <w:r w:rsidR="006A683F" w:rsidRPr="006A683F">
        <w:rPr>
          <w:b/>
          <w:i/>
        </w:rPr>
        <w:t>COUNT(</w:t>
      </w:r>
      <w:proofErr w:type="gramEnd"/>
      <w:r w:rsidR="006A683F" w:rsidRPr="006A683F">
        <w:rPr>
          <w:b/>
          <w:i/>
        </w:rPr>
        <w:t xml:space="preserve">DISTINCT </w:t>
      </w:r>
      <w:proofErr w:type="spellStart"/>
      <w:r w:rsidR="006A683F" w:rsidRPr="006A683F">
        <w:rPr>
          <w:b/>
          <w:i/>
        </w:rPr>
        <w:t>oi.product_id</w:t>
      </w:r>
      <w:proofErr w:type="spellEnd"/>
      <w:r w:rsidR="006A683F" w:rsidRPr="006A683F">
        <w:rPr>
          <w:b/>
          <w:i/>
        </w:rPr>
        <w:t xml:space="preserve">) AS </w:t>
      </w:r>
      <w:proofErr w:type="spellStart"/>
      <w:r w:rsidR="006A683F" w:rsidRPr="006A683F">
        <w:rPr>
          <w:b/>
          <w:i/>
        </w:rPr>
        <w:t>count_product</w:t>
      </w:r>
      <w:proofErr w:type="spellEnd"/>
    </w:p>
    <w:p w14:paraId="26F708C9" w14:textId="77777777" w:rsidR="006A683F" w:rsidRPr="006A683F" w:rsidRDefault="006A683F" w:rsidP="006A683F">
      <w:pPr>
        <w:pStyle w:val="Exerciseindented"/>
        <w:rPr>
          <w:b/>
          <w:i/>
        </w:rPr>
      </w:pPr>
      <w:r w:rsidRPr="006A683F">
        <w:rPr>
          <w:b/>
          <w:i/>
        </w:rPr>
        <w:t>FROM customers as c</w:t>
      </w:r>
    </w:p>
    <w:p w14:paraId="6E18C090" w14:textId="77777777" w:rsidR="006A683F" w:rsidRPr="006A683F" w:rsidRDefault="006A683F" w:rsidP="006A683F">
      <w:pPr>
        <w:pStyle w:val="Exerciseindented"/>
        <w:rPr>
          <w:b/>
          <w:i/>
        </w:rPr>
      </w:pPr>
      <w:r w:rsidRPr="006A683F">
        <w:rPr>
          <w:b/>
          <w:i/>
        </w:rPr>
        <w:t xml:space="preserve">JOIN orders as o ON </w:t>
      </w:r>
      <w:proofErr w:type="spellStart"/>
      <w:r w:rsidRPr="006A683F">
        <w:rPr>
          <w:b/>
          <w:i/>
        </w:rPr>
        <w:t>c.customer_id</w:t>
      </w:r>
      <w:proofErr w:type="spellEnd"/>
      <w:r w:rsidRPr="006A683F">
        <w:rPr>
          <w:b/>
          <w:i/>
        </w:rPr>
        <w:t xml:space="preserve"> = </w:t>
      </w:r>
      <w:proofErr w:type="spellStart"/>
      <w:r w:rsidRPr="006A683F">
        <w:rPr>
          <w:b/>
          <w:i/>
        </w:rPr>
        <w:t>o.customer_id</w:t>
      </w:r>
      <w:proofErr w:type="spellEnd"/>
    </w:p>
    <w:p w14:paraId="46A04155" w14:textId="77777777" w:rsidR="006A683F" w:rsidRPr="006A683F" w:rsidRDefault="006A683F" w:rsidP="006A683F">
      <w:pPr>
        <w:pStyle w:val="Exerciseindented"/>
        <w:rPr>
          <w:b/>
          <w:i/>
        </w:rPr>
      </w:pPr>
      <w:r w:rsidRPr="006A683F">
        <w:rPr>
          <w:b/>
          <w:i/>
        </w:rPr>
        <w:t xml:space="preserve">JOIN </w:t>
      </w:r>
      <w:proofErr w:type="spellStart"/>
      <w:r w:rsidRPr="006A683F">
        <w:rPr>
          <w:b/>
          <w:i/>
        </w:rPr>
        <w:t>order_items</w:t>
      </w:r>
      <w:proofErr w:type="spellEnd"/>
      <w:r w:rsidRPr="006A683F">
        <w:rPr>
          <w:b/>
          <w:i/>
        </w:rPr>
        <w:t xml:space="preserve"> as oi ON </w:t>
      </w:r>
      <w:proofErr w:type="spellStart"/>
      <w:r w:rsidRPr="006A683F">
        <w:rPr>
          <w:b/>
          <w:i/>
        </w:rPr>
        <w:t>o.order_id</w:t>
      </w:r>
      <w:proofErr w:type="spellEnd"/>
      <w:r w:rsidRPr="006A683F">
        <w:rPr>
          <w:b/>
          <w:i/>
        </w:rPr>
        <w:t xml:space="preserve"> = </w:t>
      </w:r>
      <w:proofErr w:type="spellStart"/>
      <w:r w:rsidRPr="006A683F">
        <w:rPr>
          <w:b/>
          <w:i/>
        </w:rPr>
        <w:t>oi.order_id</w:t>
      </w:r>
      <w:proofErr w:type="spellEnd"/>
    </w:p>
    <w:p w14:paraId="0CF73ED0" w14:textId="77777777" w:rsidR="006A683F" w:rsidRPr="006A683F" w:rsidRDefault="006A683F" w:rsidP="006A683F">
      <w:pPr>
        <w:pStyle w:val="Exerciseindented"/>
        <w:rPr>
          <w:b/>
          <w:i/>
        </w:rPr>
      </w:pPr>
      <w:r w:rsidRPr="006A683F">
        <w:rPr>
          <w:b/>
          <w:i/>
        </w:rPr>
        <w:t xml:space="preserve">GROUP BY </w:t>
      </w:r>
      <w:proofErr w:type="spellStart"/>
      <w:r w:rsidRPr="006A683F">
        <w:rPr>
          <w:b/>
          <w:i/>
        </w:rPr>
        <w:t>email_address</w:t>
      </w:r>
      <w:proofErr w:type="spellEnd"/>
    </w:p>
    <w:p w14:paraId="04315861" w14:textId="77777777" w:rsidR="006A683F" w:rsidRPr="006A683F" w:rsidRDefault="006A683F" w:rsidP="006A683F">
      <w:pPr>
        <w:pStyle w:val="Exerciseindented"/>
        <w:rPr>
          <w:b/>
          <w:i/>
        </w:rPr>
      </w:pPr>
      <w:r w:rsidRPr="006A683F">
        <w:rPr>
          <w:b/>
          <w:i/>
        </w:rPr>
        <w:t xml:space="preserve">HAVING </w:t>
      </w:r>
      <w:proofErr w:type="gramStart"/>
      <w:r w:rsidRPr="006A683F">
        <w:rPr>
          <w:b/>
          <w:i/>
        </w:rPr>
        <w:t>COUNT(</w:t>
      </w:r>
      <w:proofErr w:type="gramEnd"/>
      <w:r w:rsidRPr="006A683F">
        <w:rPr>
          <w:b/>
          <w:i/>
        </w:rPr>
        <w:t xml:space="preserve">DISTINCT </w:t>
      </w:r>
      <w:proofErr w:type="spellStart"/>
      <w:r w:rsidRPr="006A683F">
        <w:rPr>
          <w:b/>
          <w:i/>
        </w:rPr>
        <w:t>oi.product_id</w:t>
      </w:r>
      <w:proofErr w:type="spellEnd"/>
      <w:r w:rsidRPr="006A683F">
        <w:rPr>
          <w:b/>
          <w:i/>
        </w:rPr>
        <w:t>) &gt; 1</w:t>
      </w:r>
    </w:p>
    <w:p w14:paraId="718AA582" w14:textId="74183828" w:rsidR="00466069" w:rsidRPr="006A683F" w:rsidRDefault="006A683F" w:rsidP="006A683F">
      <w:pPr>
        <w:pStyle w:val="Exerciseindented"/>
        <w:rPr>
          <w:b/>
          <w:i/>
        </w:rPr>
      </w:pPr>
      <w:r w:rsidRPr="006A683F">
        <w:rPr>
          <w:b/>
          <w:i/>
        </w:rPr>
        <w:lastRenderedPageBreak/>
        <w:t xml:space="preserve">ORDER BY </w:t>
      </w:r>
      <w:proofErr w:type="spellStart"/>
      <w:r w:rsidRPr="006A683F">
        <w:rPr>
          <w:b/>
          <w:i/>
        </w:rPr>
        <w:t>email_address</w:t>
      </w:r>
      <w:proofErr w:type="spellEnd"/>
      <w:r w:rsidRPr="006A683F">
        <w:rPr>
          <w:b/>
          <w:i/>
        </w:rPr>
        <w:t xml:space="preserve"> ASC;</w:t>
      </w:r>
    </w:p>
    <w:p w14:paraId="4D70BCF3" w14:textId="35FDCF26" w:rsidR="00A04A3D" w:rsidRDefault="00A04A3D" w:rsidP="00466069">
      <w:pPr>
        <w:pStyle w:val="Exerciseindented"/>
      </w:pPr>
      <w:r>
        <w:rPr>
          <w:noProof/>
        </w:rPr>
        <w:drawing>
          <wp:inline distT="0" distB="0" distL="0" distR="0" wp14:anchorId="6500A863" wp14:editId="6548D805">
            <wp:extent cx="3943350" cy="17430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43350" cy="1743075"/>
                    </a:xfrm>
                    <a:prstGeom prst="rect">
                      <a:avLst/>
                    </a:prstGeom>
                  </pic:spPr>
                </pic:pic>
              </a:graphicData>
            </a:graphic>
          </wp:inline>
        </w:drawing>
      </w:r>
    </w:p>
    <w:p w14:paraId="6B08141B" w14:textId="7C907A5A" w:rsidR="00EF5206" w:rsidRPr="00FD2334" w:rsidRDefault="00EF5206" w:rsidP="00EF5206">
      <w:pPr>
        <w:pStyle w:val="Exerciselist"/>
      </w:pPr>
      <w:r w:rsidRPr="00FD2334">
        <w:t xml:space="preserve">Write a SELECT statement that </w:t>
      </w:r>
      <w:r w:rsidR="0054403A">
        <w:t>answers this question: What is the total quantity purchased for each product within each category?</w:t>
      </w:r>
      <w:r w:rsidR="00FD2334" w:rsidRPr="00FD2334">
        <w:t xml:space="preserve"> Return</w:t>
      </w:r>
      <w:r w:rsidRPr="00FD2334">
        <w:t xml:space="preserve"> these columns:</w:t>
      </w:r>
    </w:p>
    <w:p w14:paraId="2FF8490B" w14:textId="1BFD9DC4" w:rsidR="00EF5206" w:rsidRPr="00FD2334" w:rsidRDefault="00EF5206" w:rsidP="00EF5206">
      <w:pPr>
        <w:pStyle w:val="Exerciselist"/>
        <w:numPr>
          <w:ilvl w:val="0"/>
          <w:numId w:val="0"/>
        </w:numPr>
        <w:ind w:left="720"/>
      </w:pPr>
      <w:r w:rsidRPr="00FD2334">
        <w:t xml:space="preserve">The </w:t>
      </w:r>
      <w:proofErr w:type="spellStart"/>
      <w:r w:rsidRPr="00FD2334">
        <w:t>category_name</w:t>
      </w:r>
      <w:proofErr w:type="spellEnd"/>
      <w:r w:rsidRPr="00FD2334">
        <w:t xml:space="preserve"> </w:t>
      </w:r>
      <w:r w:rsidR="00DD2FE6">
        <w:t xml:space="preserve">column </w:t>
      </w:r>
      <w:r w:rsidRPr="00FD2334">
        <w:t>from the category table</w:t>
      </w:r>
    </w:p>
    <w:p w14:paraId="631700F0" w14:textId="6B9A2BDC" w:rsidR="00EF5206" w:rsidRPr="00FD2334" w:rsidRDefault="00EF5206" w:rsidP="00EF5206">
      <w:pPr>
        <w:pStyle w:val="Exerciselist"/>
        <w:numPr>
          <w:ilvl w:val="0"/>
          <w:numId w:val="0"/>
        </w:numPr>
        <w:ind w:left="720"/>
      </w:pPr>
      <w:r w:rsidRPr="00FD2334">
        <w:t xml:space="preserve">The </w:t>
      </w:r>
      <w:proofErr w:type="spellStart"/>
      <w:r w:rsidRPr="00FD2334">
        <w:t>product_name</w:t>
      </w:r>
      <w:proofErr w:type="spellEnd"/>
      <w:r w:rsidRPr="00FD2334">
        <w:t xml:space="preserve"> </w:t>
      </w:r>
      <w:r w:rsidR="00DD2FE6">
        <w:t xml:space="preserve">column </w:t>
      </w:r>
      <w:r w:rsidRPr="00FD2334">
        <w:t>from the products table</w:t>
      </w:r>
    </w:p>
    <w:p w14:paraId="048BDE25" w14:textId="7E2FC1B6" w:rsidR="00EF5206" w:rsidRPr="00FD2334" w:rsidRDefault="00EF5206" w:rsidP="00EF5206">
      <w:pPr>
        <w:pStyle w:val="Exerciselist"/>
        <w:numPr>
          <w:ilvl w:val="0"/>
          <w:numId w:val="0"/>
        </w:numPr>
        <w:ind w:left="720"/>
        <w:rPr>
          <w:i/>
        </w:rPr>
      </w:pPr>
      <w:r w:rsidRPr="00FD2334">
        <w:t xml:space="preserve">The </w:t>
      </w:r>
      <w:r w:rsidR="00DD2FE6">
        <w:t>total</w:t>
      </w:r>
      <w:r w:rsidR="00150C07" w:rsidRPr="00FD2334">
        <w:t xml:space="preserve"> </w:t>
      </w:r>
      <w:r w:rsidRPr="00FD2334">
        <w:t>quantity purchased for each product</w:t>
      </w:r>
      <w:r w:rsidR="00DD2FE6">
        <w:t xml:space="preserve"> with orders in the </w:t>
      </w:r>
      <w:proofErr w:type="spellStart"/>
      <w:r w:rsidR="00DD2FE6">
        <w:t>Order_Items</w:t>
      </w:r>
      <w:proofErr w:type="spellEnd"/>
      <w:r w:rsidR="00DD2FE6">
        <w:t xml:space="preserve"> table</w:t>
      </w:r>
    </w:p>
    <w:p w14:paraId="04D5D496" w14:textId="77777777" w:rsidR="00EF5206" w:rsidRPr="00FD2334" w:rsidRDefault="00EF5206" w:rsidP="00EF5206">
      <w:pPr>
        <w:pStyle w:val="Exerciselist"/>
        <w:numPr>
          <w:ilvl w:val="0"/>
          <w:numId w:val="0"/>
        </w:numPr>
        <w:ind w:left="360"/>
      </w:pPr>
      <w:r w:rsidRPr="00FD2334">
        <w:t>Use the WITH ROLLUP operator to include rows that give a summary for each category name as well as a row that gives the grand total.</w:t>
      </w:r>
    </w:p>
    <w:p w14:paraId="1A49393D" w14:textId="770A7C43" w:rsidR="00EF5206" w:rsidRDefault="00EF5206" w:rsidP="00EF5206">
      <w:pPr>
        <w:pStyle w:val="Exerciselist"/>
        <w:numPr>
          <w:ilvl w:val="0"/>
          <w:numId w:val="0"/>
        </w:numPr>
        <w:ind w:left="360"/>
      </w:pPr>
      <w:r w:rsidRPr="00FD2334">
        <w:t xml:space="preserve">Use the IF and GROUPING functions to replace null values </w:t>
      </w:r>
      <w:r w:rsidR="00DD2FE6">
        <w:t xml:space="preserve">in the </w:t>
      </w:r>
      <w:proofErr w:type="spellStart"/>
      <w:r w:rsidR="00DD2FE6">
        <w:t>category_name</w:t>
      </w:r>
      <w:proofErr w:type="spellEnd"/>
      <w:r w:rsidR="00DD2FE6">
        <w:t xml:space="preserve"> and </w:t>
      </w:r>
      <w:proofErr w:type="spellStart"/>
      <w:r w:rsidR="00DD2FE6">
        <w:t>product_name</w:t>
      </w:r>
      <w:proofErr w:type="spellEnd"/>
      <w:r w:rsidR="00DD2FE6">
        <w:t xml:space="preserve"> columns </w:t>
      </w:r>
      <w:r w:rsidRPr="00FD2334">
        <w:t>with literal</w:t>
      </w:r>
      <w:r w:rsidR="00DD2FE6">
        <w:t xml:space="preserve"> value</w:t>
      </w:r>
      <w:r w:rsidRPr="00FD2334">
        <w:t>s</w:t>
      </w:r>
      <w:r w:rsidR="00DD2FE6">
        <w:t xml:space="preserve"> if they’re for summary rows</w:t>
      </w:r>
      <w:r w:rsidRPr="00FD2334">
        <w:t xml:space="preserve">. </w:t>
      </w:r>
      <w:r w:rsidR="006A683F">
        <w:br/>
      </w:r>
    </w:p>
    <w:p w14:paraId="4102CCB4" w14:textId="77777777" w:rsidR="006A683F" w:rsidRPr="006A683F" w:rsidRDefault="006A683F" w:rsidP="006A683F">
      <w:pPr>
        <w:pStyle w:val="Exerciselist"/>
        <w:numPr>
          <w:ilvl w:val="0"/>
          <w:numId w:val="0"/>
        </w:numPr>
        <w:ind w:left="360"/>
        <w:rPr>
          <w:b/>
          <w:i/>
        </w:rPr>
      </w:pPr>
      <w:r w:rsidRPr="006A683F">
        <w:rPr>
          <w:b/>
          <w:i/>
        </w:rPr>
        <w:t xml:space="preserve">SELECT </w:t>
      </w:r>
      <w:proofErr w:type="spellStart"/>
      <w:r w:rsidRPr="006A683F">
        <w:rPr>
          <w:b/>
          <w:i/>
        </w:rPr>
        <w:t>category_name</w:t>
      </w:r>
      <w:proofErr w:type="spellEnd"/>
      <w:r w:rsidRPr="006A683F">
        <w:rPr>
          <w:b/>
          <w:i/>
        </w:rPr>
        <w:t xml:space="preserve">, </w:t>
      </w:r>
      <w:proofErr w:type="spellStart"/>
      <w:r w:rsidRPr="006A683F">
        <w:rPr>
          <w:b/>
          <w:i/>
        </w:rPr>
        <w:t>product_name</w:t>
      </w:r>
      <w:proofErr w:type="spellEnd"/>
      <w:r w:rsidRPr="006A683F">
        <w:rPr>
          <w:b/>
          <w:i/>
        </w:rPr>
        <w:t xml:space="preserve">, </w:t>
      </w:r>
      <w:proofErr w:type="gramStart"/>
      <w:r w:rsidRPr="006A683F">
        <w:rPr>
          <w:b/>
          <w:i/>
        </w:rPr>
        <w:t>COUNT(</w:t>
      </w:r>
      <w:proofErr w:type="gramEnd"/>
      <w:r w:rsidRPr="006A683F">
        <w:rPr>
          <w:b/>
          <w:i/>
        </w:rPr>
        <w:t xml:space="preserve">quantity) as </w:t>
      </w:r>
      <w:proofErr w:type="spellStart"/>
      <w:r w:rsidRPr="006A683F">
        <w:rPr>
          <w:b/>
          <w:i/>
        </w:rPr>
        <w:t>total_count</w:t>
      </w:r>
      <w:proofErr w:type="spellEnd"/>
    </w:p>
    <w:p w14:paraId="2373DB27" w14:textId="77777777" w:rsidR="006A683F" w:rsidRPr="006A683F" w:rsidRDefault="006A683F" w:rsidP="006A683F">
      <w:pPr>
        <w:pStyle w:val="Exerciselist"/>
        <w:numPr>
          <w:ilvl w:val="0"/>
          <w:numId w:val="0"/>
        </w:numPr>
        <w:ind w:left="360"/>
        <w:rPr>
          <w:b/>
          <w:i/>
        </w:rPr>
      </w:pPr>
      <w:proofErr w:type="gramStart"/>
      <w:r w:rsidRPr="006A683F">
        <w:rPr>
          <w:b/>
          <w:i/>
        </w:rPr>
        <w:t>FROM  products</w:t>
      </w:r>
      <w:proofErr w:type="gramEnd"/>
      <w:r w:rsidRPr="006A683F">
        <w:rPr>
          <w:b/>
          <w:i/>
        </w:rPr>
        <w:t xml:space="preserve"> as p </w:t>
      </w:r>
    </w:p>
    <w:p w14:paraId="2EAB1EC4" w14:textId="77777777" w:rsidR="006A683F" w:rsidRPr="006A683F" w:rsidRDefault="006A683F" w:rsidP="006A683F">
      <w:pPr>
        <w:pStyle w:val="Exerciselist"/>
        <w:numPr>
          <w:ilvl w:val="0"/>
          <w:numId w:val="0"/>
        </w:numPr>
        <w:ind w:left="360"/>
        <w:rPr>
          <w:b/>
          <w:i/>
        </w:rPr>
      </w:pPr>
      <w:r w:rsidRPr="006A683F">
        <w:rPr>
          <w:b/>
          <w:i/>
        </w:rPr>
        <w:t xml:space="preserve">JOIN </w:t>
      </w:r>
      <w:proofErr w:type="spellStart"/>
      <w:r w:rsidRPr="006A683F">
        <w:rPr>
          <w:b/>
          <w:i/>
        </w:rPr>
        <w:t>order_items</w:t>
      </w:r>
      <w:proofErr w:type="spellEnd"/>
      <w:r w:rsidRPr="006A683F">
        <w:rPr>
          <w:b/>
          <w:i/>
        </w:rPr>
        <w:t xml:space="preserve"> as oi ON </w:t>
      </w:r>
      <w:proofErr w:type="spellStart"/>
      <w:r w:rsidRPr="006A683F">
        <w:rPr>
          <w:b/>
          <w:i/>
        </w:rPr>
        <w:t>p.product_id</w:t>
      </w:r>
      <w:proofErr w:type="spellEnd"/>
      <w:r w:rsidRPr="006A683F">
        <w:rPr>
          <w:b/>
          <w:i/>
        </w:rPr>
        <w:t xml:space="preserve"> = </w:t>
      </w:r>
      <w:proofErr w:type="spellStart"/>
      <w:r w:rsidRPr="006A683F">
        <w:rPr>
          <w:b/>
          <w:i/>
        </w:rPr>
        <w:t>oi.product_id</w:t>
      </w:r>
      <w:proofErr w:type="spellEnd"/>
    </w:p>
    <w:p w14:paraId="75C8167F" w14:textId="77777777" w:rsidR="006A683F" w:rsidRPr="006A683F" w:rsidRDefault="006A683F" w:rsidP="006A683F">
      <w:pPr>
        <w:pStyle w:val="Exerciselist"/>
        <w:numPr>
          <w:ilvl w:val="0"/>
          <w:numId w:val="0"/>
        </w:numPr>
        <w:ind w:left="360"/>
        <w:rPr>
          <w:b/>
          <w:i/>
        </w:rPr>
      </w:pPr>
      <w:r w:rsidRPr="006A683F">
        <w:rPr>
          <w:b/>
          <w:i/>
        </w:rPr>
        <w:t xml:space="preserve">JOIN categories as c ON </w:t>
      </w:r>
      <w:proofErr w:type="spellStart"/>
      <w:r w:rsidRPr="006A683F">
        <w:rPr>
          <w:b/>
          <w:i/>
        </w:rPr>
        <w:t>c.category_id</w:t>
      </w:r>
      <w:proofErr w:type="spellEnd"/>
      <w:r w:rsidRPr="006A683F">
        <w:rPr>
          <w:b/>
          <w:i/>
        </w:rPr>
        <w:t xml:space="preserve"> = </w:t>
      </w:r>
      <w:proofErr w:type="spellStart"/>
      <w:r w:rsidRPr="006A683F">
        <w:rPr>
          <w:b/>
          <w:i/>
        </w:rPr>
        <w:t>p.category_id</w:t>
      </w:r>
      <w:proofErr w:type="spellEnd"/>
      <w:r w:rsidRPr="006A683F">
        <w:rPr>
          <w:b/>
          <w:i/>
        </w:rPr>
        <w:t xml:space="preserve"> </w:t>
      </w:r>
    </w:p>
    <w:p w14:paraId="1814096A" w14:textId="77777777" w:rsidR="006A683F" w:rsidRPr="006A683F" w:rsidRDefault="006A683F" w:rsidP="006A683F">
      <w:pPr>
        <w:pStyle w:val="Exerciselist"/>
        <w:numPr>
          <w:ilvl w:val="0"/>
          <w:numId w:val="0"/>
        </w:numPr>
        <w:ind w:left="360"/>
        <w:rPr>
          <w:b/>
          <w:i/>
        </w:rPr>
      </w:pPr>
      <w:r w:rsidRPr="006A683F">
        <w:rPr>
          <w:b/>
          <w:i/>
        </w:rPr>
        <w:t xml:space="preserve">WHERE </w:t>
      </w:r>
      <w:proofErr w:type="spellStart"/>
      <w:r w:rsidRPr="006A683F">
        <w:rPr>
          <w:b/>
          <w:i/>
        </w:rPr>
        <w:t>category_name</w:t>
      </w:r>
      <w:proofErr w:type="spellEnd"/>
      <w:r w:rsidRPr="006A683F">
        <w:rPr>
          <w:b/>
          <w:i/>
        </w:rPr>
        <w:t xml:space="preserve"> IS NOT NULL</w:t>
      </w:r>
    </w:p>
    <w:p w14:paraId="53B9E3F9" w14:textId="77777777" w:rsidR="006A683F" w:rsidRPr="006A683F" w:rsidRDefault="006A683F" w:rsidP="006A683F">
      <w:pPr>
        <w:pStyle w:val="Exerciselist"/>
        <w:numPr>
          <w:ilvl w:val="0"/>
          <w:numId w:val="0"/>
        </w:numPr>
        <w:ind w:left="360"/>
        <w:rPr>
          <w:b/>
          <w:i/>
        </w:rPr>
      </w:pPr>
      <w:r w:rsidRPr="006A683F">
        <w:rPr>
          <w:b/>
          <w:i/>
        </w:rPr>
        <w:t xml:space="preserve">OR </w:t>
      </w:r>
      <w:proofErr w:type="spellStart"/>
      <w:r w:rsidRPr="006A683F">
        <w:rPr>
          <w:b/>
          <w:i/>
        </w:rPr>
        <w:t>product_</w:t>
      </w:r>
      <w:proofErr w:type="gramStart"/>
      <w:r w:rsidRPr="006A683F">
        <w:rPr>
          <w:b/>
          <w:i/>
        </w:rPr>
        <w:t>name</w:t>
      </w:r>
      <w:proofErr w:type="spellEnd"/>
      <w:r w:rsidRPr="006A683F">
        <w:rPr>
          <w:b/>
          <w:i/>
        </w:rPr>
        <w:t xml:space="preserve">  IS</w:t>
      </w:r>
      <w:proofErr w:type="gramEnd"/>
      <w:r w:rsidRPr="006A683F">
        <w:rPr>
          <w:b/>
          <w:i/>
        </w:rPr>
        <w:t xml:space="preserve"> NOT NULL</w:t>
      </w:r>
    </w:p>
    <w:p w14:paraId="684E0E73" w14:textId="1D6BB7B4" w:rsidR="006A683F" w:rsidRPr="006A683F" w:rsidRDefault="006A683F" w:rsidP="006A683F">
      <w:pPr>
        <w:pStyle w:val="Exerciselist"/>
        <w:numPr>
          <w:ilvl w:val="0"/>
          <w:numId w:val="0"/>
        </w:numPr>
        <w:ind w:left="360"/>
        <w:rPr>
          <w:b/>
          <w:i/>
        </w:rPr>
      </w:pPr>
      <w:r w:rsidRPr="006A683F">
        <w:rPr>
          <w:b/>
          <w:i/>
        </w:rPr>
        <w:t xml:space="preserve">GROUP BY </w:t>
      </w:r>
      <w:proofErr w:type="spellStart"/>
      <w:r w:rsidRPr="006A683F">
        <w:rPr>
          <w:b/>
          <w:i/>
        </w:rPr>
        <w:t>product_name</w:t>
      </w:r>
      <w:proofErr w:type="spellEnd"/>
      <w:r w:rsidRPr="006A683F">
        <w:rPr>
          <w:b/>
          <w:i/>
        </w:rPr>
        <w:t xml:space="preserve"> WITH ROLLUP;</w:t>
      </w:r>
    </w:p>
    <w:p w14:paraId="72F4C6D4" w14:textId="78932AC3" w:rsidR="006A683F" w:rsidRPr="00FD2334" w:rsidRDefault="006A683F" w:rsidP="00EF5206">
      <w:pPr>
        <w:pStyle w:val="Exerciselist"/>
        <w:numPr>
          <w:ilvl w:val="0"/>
          <w:numId w:val="0"/>
        </w:numPr>
        <w:ind w:left="360"/>
      </w:pPr>
      <w:r>
        <w:rPr>
          <w:noProof/>
        </w:rPr>
        <w:drawing>
          <wp:inline distT="0" distB="0" distL="0" distR="0" wp14:anchorId="40DC741D" wp14:editId="645F42BE">
            <wp:extent cx="4371975" cy="1485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71975" cy="1485900"/>
                    </a:xfrm>
                    <a:prstGeom prst="rect">
                      <a:avLst/>
                    </a:prstGeom>
                  </pic:spPr>
                </pic:pic>
              </a:graphicData>
            </a:graphic>
          </wp:inline>
        </w:drawing>
      </w:r>
    </w:p>
    <w:p w14:paraId="6BE6FFFC" w14:textId="77777777" w:rsidR="002E59CC" w:rsidRPr="001E477A" w:rsidRDefault="002E59CC" w:rsidP="002E59CC">
      <w:pPr>
        <w:pStyle w:val="Exerciselist"/>
      </w:pPr>
      <w:r w:rsidRPr="001E477A">
        <w:t xml:space="preserve">Write a SELECT statement that </w:t>
      </w:r>
      <w:r w:rsidR="00BE46AE" w:rsidRPr="001E477A">
        <w:t>use</w:t>
      </w:r>
      <w:r w:rsidR="002B2FA1">
        <w:t>s</w:t>
      </w:r>
      <w:r w:rsidR="00E11B09">
        <w:t xml:space="preserve"> an</w:t>
      </w:r>
      <w:r w:rsidR="00BE46AE" w:rsidRPr="001E477A">
        <w:t xml:space="preserve"> aggregate window function </w:t>
      </w:r>
      <w:r w:rsidR="001E477A" w:rsidRPr="001E477A">
        <w:t>to get the total amount of each order. Return</w:t>
      </w:r>
      <w:r w:rsidRPr="001E477A">
        <w:t xml:space="preserve"> these columns:</w:t>
      </w:r>
    </w:p>
    <w:p w14:paraId="17F7591D" w14:textId="77777777" w:rsidR="002E59CC" w:rsidRPr="001E477A" w:rsidRDefault="002E59CC" w:rsidP="002E59CC">
      <w:pPr>
        <w:pStyle w:val="Exerciselist"/>
        <w:numPr>
          <w:ilvl w:val="0"/>
          <w:numId w:val="0"/>
        </w:numPr>
        <w:ind w:left="720"/>
      </w:pPr>
      <w:r w:rsidRPr="001E477A">
        <w:t xml:space="preserve">The </w:t>
      </w:r>
      <w:proofErr w:type="spellStart"/>
      <w:r w:rsidRPr="001E477A">
        <w:t>order_id</w:t>
      </w:r>
      <w:proofErr w:type="spellEnd"/>
      <w:r w:rsidRPr="001E477A">
        <w:t xml:space="preserve"> </w:t>
      </w:r>
      <w:r w:rsidR="00E11B09">
        <w:t xml:space="preserve">column </w:t>
      </w:r>
      <w:r w:rsidRPr="001E477A">
        <w:t xml:space="preserve">from the </w:t>
      </w:r>
      <w:proofErr w:type="spellStart"/>
      <w:r w:rsidR="001E477A" w:rsidRPr="001E477A">
        <w:t>O</w:t>
      </w:r>
      <w:r w:rsidRPr="001E477A">
        <w:t>rder</w:t>
      </w:r>
      <w:r w:rsidR="001E477A" w:rsidRPr="001E477A">
        <w:t>_I</w:t>
      </w:r>
      <w:r w:rsidRPr="001E477A">
        <w:t>tems</w:t>
      </w:r>
      <w:proofErr w:type="spellEnd"/>
      <w:r w:rsidRPr="001E477A">
        <w:t xml:space="preserve"> table</w:t>
      </w:r>
    </w:p>
    <w:p w14:paraId="07227D0A" w14:textId="6FE59F0C" w:rsidR="002E59CC" w:rsidRPr="001E477A" w:rsidRDefault="002E59CC" w:rsidP="002E59CC">
      <w:pPr>
        <w:pStyle w:val="Exerciselist"/>
        <w:numPr>
          <w:ilvl w:val="0"/>
          <w:numId w:val="0"/>
        </w:numPr>
        <w:ind w:left="720"/>
      </w:pPr>
      <w:r w:rsidRPr="001E477A">
        <w:lastRenderedPageBreak/>
        <w:t xml:space="preserve">The </w:t>
      </w:r>
      <w:r w:rsidR="002138E5">
        <w:t xml:space="preserve">total </w:t>
      </w:r>
      <w:r w:rsidR="00E11B09">
        <w:t>amount for each order item</w:t>
      </w:r>
      <w:r w:rsidRPr="001E477A">
        <w:t xml:space="preserve"> </w:t>
      </w:r>
      <w:r w:rsidR="00E11B09">
        <w:t xml:space="preserve">in the </w:t>
      </w:r>
      <w:proofErr w:type="spellStart"/>
      <w:r w:rsidR="00E11B09">
        <w:t>Order_Items</w:t>
      </w:r>
      <w:proofErr w:type="spellEnd"/>
      <w:r w:rsidR="00E11B09">
        <w:t xml:space="preserve"> table</w:t>
      </w:r>
      <w:r w:rsidR="00FD2334">
        <w:t xml:space="preserve"> </w:t>
      </w:r>
      <w:r w:rsidR="00FD2334" w:rsidRPr="001E477A">
        <w:t>(</w:t>
      </w:r>
      <w:r w:rsidR="00FD2334" w:rsidRPr="001E477A">
        <w:rPr>
          <w:i/>
        </w:rPr>
        <w:t>Hint: You can calculate the total amount by subtracting the discount amount from the item price and then multiplying it by the quantity</w:t>
      </w:r>
      <w:r w:rsidR="00FD2334" w:rsidRPr="001E477A">
        <w:t>)</w:t>
      </w:r>
    </w:p>
    <w:p w14:paraId="51239165" w14:textId="036CB40F" w:rsidR="002E59CC" w:rsidRDefault="00042816" w:rsidP="002E59CC">
      <w:pPr>
        <w:pStyle w:val="Exerciseindented2"/>
        <w:ind w:right="720"/>
      </w:pPr>
      <w:r>
        <w:t>The total amount for each order</w:t>
      </w:r>
    </w:p>
    <w:p w14:paraId="68258BAF" w14:textId="1487B471" w:rsidR="00042816" w:rsidRDefault="00042816" w:rsidP="00042816">
      <w:pPr>
        <w:pStyle w:val="Exerciseindented"/>
      </w:pPr>
      <w:r>
        <w:t xml:space="preserve">Sort the result set </w:t>
      </w:r>
      <w:r w:rsidR="004B57BF">
        <w:t xml:space="preserve">in ascending sequence </w:t>
      </w:r>
      <w:r>
        <w:t xml:space="preserve">by the </w:t>
      </w:r>
      <w:proofErr w:type="spellStart"/>
      <w:r>
        <w:t>order_id</w:t>
      </w:r>
      <w:proofErr w:type="spellEnd"/>
      <w:r>
        <w:t xml:space="preserve"> column.</w:t>
      </w:r>
    </w:p>
    <w:p w14:paraId="1D662D83" w14:textId="77777777" w:rsidR="00231724" w:rsidRPr="00231724" w:rsidRDefault="00231724" w:rsidP="00231724">
      <w:pPr>
        <w:pStyle w:val="Exerciseindented"/>
        <w:rPr>
          <w:b/>
          <w:i/>
          <w:noProof/>
        </w:rPr>
      </w:pPr>
      <w:r w:rsidRPr="00231724">
        <w:rPr>
          <w:b/>
          <w:i/>
          <w:noProof/>
        </w:rPr>
        <w:t xml:space="preserve">SELECT order_id,  SUM((item_price - discount_amount) * quantity) as totalamount, SUM(Quantity) OVER (ORDER BY order_id ASEC)as total_amount_of_orders </w:t>
      </w:r>
    </w:p>
    <w:p w14:paraId="73ECBF39" w14:textId="77777777" w:rsidR="00231724" w:rsidRPr="00231724" w:rsidRDefault="00231724" w:rsidP="00231724">
      <w:pPr>
        <w:pStyle w:val="Exerciseindented"/>
        <w:rPr>
          <w:b/>
          <w:i/>
          <w:noProof/>
        </w:rPr>
      </w:pPr>
      <w:r w:rsidRPr="00231724">
        <w:rPr>
          <w:b/>
          <w:i/>
          <w:noProof/>
        </w:rPr>
        <w:t xml:space="preserve">FROM order_items </w:t>
      </w:r>
    </w:p>
    <w:p w14:paraId="105DB05C" w14:textId="5C70D63B" w:rsidR="00231724" w:rsidRPr="00231724" w:rsidRDefault="00231724" w:rsidP="00231724">
      <w:pPr>
        <w:pStyle w:val="Exerciseindented"/>
        <w:rPr>
          <w:b/>
          <w:i/>
          <w:noProof/>
        </w:rPr>
      </w:pPr>
      <w:r w:rsidRPr="00231724">
        <w:rPr>
          <w:b/>
          <w:i/>
          <w:noProof/>
        </w:rPr>
        <w:t>GROUP BY order_id;</w:t>
      </w:r>
    </w:p>
    <w:p w14:paraId="3522069A" w14:textId="7239040F" w:rsidR="006A683F" w:rsidRDefault="006A683F" w:rsidP="00042816">
      <w:pPr>
        <w:pStyle w:val="Exerciseindented"/>
      </w:pPr>
      <w:r>
        <w:rPr>
          <w:noProof/>
        </w:rPr>
        <w:drawing>
          <wp:inline distT="0" distB="0" distL="0" distR="0" wp14:anchorId="787FEA3A" wp14:editId="2FD340E0">
            <wp:extent cx="5029200" cy="11671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34310"/>
                    <a:stretch/>
                  </pic:blipFill>
                  <pic:spPr bwMode="auto">
                    <a:xfrm>
                      <a:off x="0" y="0"/>
                      <a:ext cx="5029200" cy="1167130"/>
                    </a:xfrm>
                    <a:prstGeom prst="rect">
                      <a:avLst/>
                    </a:prstGeom>
                    <a:ln>
                      <a:noFill/>
                    </a:ln>
                    <a:extLst>
                      <a:ext uri="{53640926-AAD7-44D8-BBD7-CCE9431645EC}">
                        <a14:shadowObscured xmlns:a14="http://schemas.microsoft.com/office/drawing/2010/main"/>
                      </a:ext>
                    </a:extLst>
                  </pic:spPr>
                </pic:pic>
              </a:graphicData>
            </a:graphic>
          </wp:inline>
        </w:drawing>
      </w:r>
    </w:p>
    <w:p w14:paraId="5C8DA256" w14:textId="77777777" w:rsidR="002B2FA1" w:rsidRDefault="002E59CC" w:rsidP="002E59CC">
      <w:pPr>
        <w:pStyle w:val="Exerciselist"/>
      </w:pPr>
      <w:r w:rsidRPr="00E11B09">
        <w:t xml:space="preserve">Modify the solution to exercise 9 </w:t>
      </w:r>
      <w:r w:rsidR="00A91E74" w:rsidRPr="00E11B09">
        <w:t>so the column that contains the total amount for each order contains a cumulative total</w:t>
      </w:r>
      <w:r w:rsidR="00E11B09" w:rsidRPr="00E11B09">
        <w:t xml:space="preserve"> by item amount</w:t>
      </w:r>
      <w:r w:rsidR="002B2FA1">
        <w:t>.</w:t>
      </w:r>
    </w:p>
    <w:p w14:paraId="4099A47E" w14:textId="05C6DF51" w:rsidR="002B2FA1" w:rsidRDefault="002B2FA1" w:rsidP="002B2FA1">
      <w:pPr>
        <w:pStyle w:val="Exerciseindented"/>
      </w:pPr>
      <w:r>
        <w:t>Add another column to the SELECT statement that uses an aggregate window function to get the average item amount for each order.</w:t>
      </w:r>
    </w:p>
    <w:p w14:paraId="36F9AE02" w14:textId="7254BF81" w:rsidR="00F82711" w:rsidRPr="006A683F" w:rsidRDefault="002B2FA1" w:rsidP="00F82711">
      <w:pPr>
        <w:pStyle w:val="Exerciselist"/>
        <w:numPr>
          <w:ilvl w:val="0"/>
          <w:numId w:val="0"/>
        </w:numPr>
        <w:ind w:left="360"/>
        <w:rPr>
          <w:b/>
          <w:i/>
        </w:rPr>
      </w:pPr>
      <w:r>
        <w:t>M</w:t>
      </w:r>
      <w:r w:rsidR="00A91E74" w:rsidRPr="00E11B09">
        <w:t>odify the SELECT statement so it uses</w:t>
      </w:r>
      <w:r w:rsidR="002E59CC" w:rsidRPr="00E11B09">
        <w:t xml:space="preserve"> a named window</w:t>
      </w:r>
      <w:r w:rsidR="00A91E74" w:rsidRPr="00E11B09">
        <w:t xml:space="preserve"> for the two aggregate functions</w:t>
      </w:r>
      <w:r w:rsidR="002E59CC" w:rsidRPr="00E11B09">
        <w:t xml:space="preserve">. </w:t>
      </w:r>
      <w:r w:rsidR="00F82711">
        <w:br/>
      </w:r>
    </w:p>
    <w:p w14:paraId="61097FB9" w14:textId="77777777" w:rsidR="00B02226" w:rsidRPr="00B02226" w:rsidRDefault="00B02226" w:rsidP="00B02226">
      <w:pPr>
        <w:pStyle w:val="Exerciseindented"/>
        <w:rPr>
          <w:b/>
          <w:i/>
        </w:rPr>
      </w:pPr>
      <w:r w:rsidRPr="00B02226">
        <w:rPr>
          <w:b/>
          <w:i/>
        </w:rPr>
        <w:t xml:space="preserve">SELECT </w:t>
      </w:r>
      <w:proofErr w:type="spellStart"/>
      <w:r w:rsidRPr="00B02226">
        <w:rPr>
          <w:b/>
          <w:i/>
        </w:rPr>
        <w:t>category_name</w:t>
      </w:r>
      <w:proofErr w:type="spellEnd"/>
      <w:r w:rsidRPr="00B02226">
        <w:rPr>
          <w:b/>
          <w:i/>
        </w:rPr>
        <w:t xml:space="preserve">, </w:t>
      </w:r>
      <w:proofErr w:type="spellStart"/>
      <w:r w:rsidRPr="00B02226">
        <w:rPr>
          <w:b/>
          <w:i/>
        </w:rPr>
        <w:t>product_name</w:t>
      </w:r>
      <w:proofErr w:type="spellEnd"/>
      <w:r w:rsidRPr="00B02226">
        <w:rPr>
          <w:b/>
          <w:i/>
        </w:rPr>
        <w:t xml:space="preserve">, </w:t>
      </w:r>
      <w:proofErr w:type="gramStart"/>
      <w:r w:rsidRPr="00B02226">
        <w:rPr>
          <w:b/>
          <w:i/>
        </w:rPr>
        <w:t>COUNT(</w:t>
      </w:r>
      <w:proofErr w:type="gramEnd"/>
      <w:r w:rsidRPr="00B02226">
        <w:rPr>
          <w:b/>
          <w:i/>
        </w:rPr>
        <w:t xml:space="preserve">quantity) OVER() as </w:t>
      </w:r>
      <w:proofErr w:type="spellStart"/>
      <w:r w:rsidRPr="00B02226">
        <w:rPr>
          <w:b/>
          <w:i/>
        </w:rPr>
        <w:t>total_count</w:t>
      </w:r>
      <w:proofErr w:type="spellEnd"/>
    </w:p>
    <w:p w14:paraId="4475B5E5" w14:textId="77777777" w:rsidR="00B02226" w:rsidRPr="00B02226" w:rsidRDefault="00B02226" w:rsidP="00B02226">
      <w:pPr>
        <w:pStyle w:val="Exerciseindented"/>
        <w:rPr>
          <w:b/>
          <w:i/>
        </w:rPr>
      </w:pPr>
      <w:proofErr w:type="gramStart"/>
      <w:r w:rsidRPr="00B02226">
        <w:rPr>
          <w:b/>
          <w:i/>
        </w:rPr>
        <w:t>FROM  products</w:t>
      </w:r>
      <w:proofErr w:type="gramEnd"/>
      <w:r w:rsidRPr="00B02226">
        <w:rPr>
          <w:b/>
          <w:i/>
        </w:rPr>
        <w:t xml:space="preserve"> as p </w:t>
      </w:r>
    </w:p>
    <w:p w14:paraId="72CFFC49" w14:textId="77777777" w:rsidR="00B02226" w:rsidRPr="00B02226" w:rsidRDefault="00B02226" w:rsidP="00B02226">
      <w:pPr>
        <w:pStyle w:val="Exerciseindented"/>
        <w:rPr>
          <w:b/>
          <w:i/>
        </w:rPr>
      </w:pPr>
      <w:r w:rsidRPr="00B02226">
        <w:rPr>
          <w:b/>
          <w:i/>
        </w:rPr>
        <w:t xml:space="preserve">JOIN </w:t>
      </w:r>
      <w:proofErr w:type="spellStart"/>
      <w:r w:rsidRPr="00B02226">
        <w:rPr>
          <w:b/>
          <w:i/>
        </w:rPr>
        <w:t>order_items</w:t>
      </w:r>
      <w:proofErr w:type="spellEnd"/>
      <w:r w:rsidRPr="00B02226">
        <w:rPr>
          <w:b/>
          <w:i/>
        </w:rPr>
        <w:t xml:space="preserve"> as oi ON </w:t>
      </w:r>
      <w:proofErr w:type="spellStart"/>
      <w:r w:rsidRPr="00B02226">
        <w:rPr>
          <w:b/>
          <w:i/>
        </w:rPr>
        <w:t>p.product_id</w:t>
      </w:r>
      <w:proofErr w:type="spellEnd"/>
      <w:r w:rsidRPr="00B02226">
        <w:rPr>
          <w:b/>
          <w:i/>
        </w:rPr>
        <w:t xml:space="preserve"> = </w:t>
      </w:r>
      <w:proofErr w:type="spellStart"/>
      <w:r w:rsidRPr="00B02226">
        <w:rPr>
          <w:b/>
          <w:i/>
        </w:rPr>
        <w:t>oi.product_id</w:t>
      </w:r>
      <w:proofErr w:type="spellEnd"/>
    </w:p>
    <w:p w14:paraId="300E8484" w14:textId="77777777" w:rsidR="00B02226" w:rsidRPr="00B02226" w:rsidRDefault="00B02226" w:rsidP="00B02226">
      <w:pPr>
        <w:pStyle w:val="Exerciseindented"/>
        <w:rPr>
          <w:b/>
          <w:i/>
        </w:rPr>
      </w:pPr>
      <w:r w:rsidRPr="00B02226">
        <w:rPr>
          <w:b/>
          <w:i/>
        </w:rPr>
        <w:t xml:space="preserve">JOIN categories as c ON </w:t>
      </w:r>
      <w:proofErr w:type="spellStart"/>
      <w:r w:rsidRPr="00B02226">
        <w:rPr>
          <w:b/>
          <w:i/>
        </w:rPr>
        <w:t>c.category_id</w:t>
      </w:r>
      <w:proofErr w:type="spellEnd"/>
      <w:r w:rsidRPr="00B02226">
        <w:rPr>
          <w:b/>
          <w:i/>
        </w:rPr>
        <w:t xml:space="preserve"> = </w:t>
      </w:r>
      <w:proofErr w:type="spellStart"/>
      <w:r w:rsidRPr="00B02226">
        <w:rPr>
          <w:b/>
          <w:i/>
        </w:rPr>
        <w:t>p.category_id</w:t>
      </w:r>
      <w:proofErr w:type="spellEnd"/>
      <w:r w:rsidRPr="00B02226">
        <w:rPr>
          <w:b/>
          <w:i/>
        </w:rPr>
        <w:t xml:space="preserve"> </w:t>
      </w:r>
    </w:p>
    <w:p w14:paraId="37FE8981" w14:textId="77777777" w:rsidR="00B02226" w:rsidRPr="00B02226" w:rsidRDefault="00B02226" w:rsidP="00B02226">
      <w:pPr>
        <w:pStyle w:val="Exerciseindented"/>
        <w:rPr>
          <w:b/>
          <w:i/>
        </w:rPr>
      </w:pPr>
      <w:r w:rsidRPr="00B02226">
        <w:rPr>
          <w:b/>
          <w:i/>
        </w:rPr>
        <w:t xml:space="preserve">WHERE </w:t>
      </w:r>
      <w:proofErr w:type="spellStart"/>
      <w:r w:rsidRPr="00B02226">
        <w:rPr>
          <w:b/>
          <w:i/>
        </w:rPr>
        <w:t>category_name</w:t>
      </w:r>
      <w:proofErr w:type="spellEnd"/>
      <w:r w:rsidRPr="00B02226">
        <w:rPr>
          <w:b/>
          <w:i/>
        </w:rPr>
        <w:t xml:space="preserve"> IS NOT NULL</w:t>
      </w:r>
    </w:p>
    <w:p w14:paraId="61485B26" w14:textId="3AEDF3A1" w:rsidR="002E59CC" w:rsidRPr="00B02226" w:rsidRDefault="00B02226" w:rsidP="00B02226">
      <w:pPr>
        <w:pStyle w:val="Exerciseindented"/>
        <w:rPr>
          <w:b/>
          <w:i/>
        </w:rPr>
      </w:pPr>
      <w:r w:rsidRPr="00B02226">
        <w:rPr>
          <w:b/>
          <w:i/>
        </w:rPr>
        <w:t xml:space="preserve">OR </w:t>
      </w:r>
      <w:proofErr w:type="spellStart"/>
      <w:r w:rsidRPr="00B02226">
        <w:rPr>
          <w:b/>
          <w:i/>
        </w:rPr>
        <w:t>product_</w:t>
      </w:r>
      <w:proofErr w:type="gramStart"/>
      <w:r w:rsidRPr="00B02226">
        <w:rPr>
          <w:b/>
          <w:i/>
        </w:rPr>
        <w:t>name</w:t>
      </w:r>
      <w:proofErr w:type="spellEnd"/>
      <w:r w:rsidRPr="00B02226">
        <w:rPr>
          <w:b/>
          <w:i/>
        </w:rPr>
        <w:t xml:space="preserve">  IS</w:t>
      </w:r>
      <w:proofErr w:type="gramEnd"/>
      <w:r w:rsidRPr="00B02226">
        <w:rPr>
          <w:b/>
          <w:i/>
        </w:rPr>
        <w:t xml:space="preserve"> NOT NULL;</w:t>
      </w:r>
    </w:p>
    <w:p w14:paraId="3063BC90" w14:textId="73910B6C" w:rsidR="00C47274" w:rsidRPr="0031675B" w:rsidRDefault="003D6BB3" w:rsidP="002E59CC">
      <w:pPr>
        <w:pStyle w:val="Exerciselist"/>
      </w:pPr>
      <w:r>
        <w:br w:type="page"/>
      </w:r>
      <w:r w:rsidR="002E59CC" w:rsidRPr="0031675B">
        <w:lastRenderedPageBreak/>
        <w:t xml:space="preserve">Write a SELECT </w:t>
      </w:r>
      <w:r w:rsidR="002B2FA1" w:rsidRPr="0031675B">
        <w:t xml:space="preserve">statement </w:t>
      </w:r>
      <w:r w:rsidR="002E59CC" w:rsidRPr="0031675B">
        <w:t xml:space="preserve">that </w:t>
      </w:r>
      <w:r w:rsidR="00C47274" w:rsidRPr="0031675B">
        <w:t>uses aggregate window function</w:t>
      </w:r>
      <w:r w:rsidR="00663FFC" w:rsidRPr="0031675B">
        <w:t>s</w:t>
      </w:r>
      <w:r w:rsidR="00C47274" w:rsidRPr="0031675B">
        <w:t xml:space="preserve"> to </w:t>
      </w:r>
      <w:r w:rsidR="00663FFC" w:rsidRPr="0031675B">
        <w:t xml:space="preserve">calculate the order total for each customer and the order total for each customer by date. </w:t>
      </w:r>
      <w:r w:rsidR="00C47274" w:rsidRPr="0031675B">
        <w:t>Return these columns:</w:t>
      </w:r>
    </w:p>
    <w:p w14:paraId="7795D53E" w14:textId="5711FD6E" w:rsidR="00C47274" w:rsidRPr="0031675B" w:rsidRDefault="00C47274" w:rsidP="00C47274">
      <w:pPr>
        <w:pStyle w:val="Exerciselist"/>
        <w:numPr>
          <w:ilvl w:val="0"/>
          <w:numId w:val="0"/>
        </w:numPr>
        <w:ind w:left="720"/>
      </w:pPr>
      <w:r w:rsidRPr="0031675B">
        <w:t xml:space="preserve">The </w:t>
      </w:r>
      <w:proofErr w:type="spellStart"/>
      <w:r w:rsidRPr="0031675B">
        <w:t>customer_id</w:t>
      </w:r>
      <w:proofErr w:type="spellEnd"/>
      <w:r w:rsidRPr="0031675B">
        <w:t xml:space="preserve"> column from the Orders table</w:t>
      </w:r>
    </w:p>
    <w:p w14:paraId="34DB2B1E" w14:textId="3AC108F6" w:rsidR="00C47274" w:rsidRPr="0031675B" w:rsidRDefault="00C47274" w:rsidP="00C47274">
      <w:pPr>
        <w:pStyle w:val="Exerciselist"/>
        <w:numPr>
          <w:ilvl w:val="0"/>
          <w:numId w:val="0"/>
        </w:numPr>
        <w:ind w:left="720"/>
      </w:pPr>
      <w:r w:rsidRPr="0031675B">
        <w:t xml:space="preserve">The </w:t>
      </w:r>
      <w:proofErr w:type="spellStart"/>
      <w:r w:rsidRPr="0031675B">
        <w:t>order_date</w:t>
      </w:r>
      <w:proofErr w:type="spellEnd"/>
      <w:r w:rsidRPr="0031675B">
        <w:t xml:space="preserve"> column from the Orders table</w:t>
      </w:r>
    </w:p>
    <w:p w14:paraId="68345580" w14:textId="768C8B0A" w:rsidR="00C47274" w:rsidRPr="0031675B" w:rsidRDefault="00C47274" w:rsidP="00C47274">
      <w:pPr>
        <w:pStyle w:val="Exerciselist"/>
        <w:numPr>
          <w:ilvl w:val="0"/>
          <w:numId w:val="0"/>
        </w:numPr>
        <w:ind w:left="720"/>
      </w:pPr>
      <w:r w:rsidRPr="0031675B">
        <w:t xml:space="preserve">The total amount for each order item in the </w:t>
      </w:r>
      <w:proofErr w:type="spellStart"/>
      <w:r w:rsidRPr="0031675B">
        <w:t>Order_Items</w:t>
      </w:r>
      <w:proofErr w:type="spellEnd"/>
      <w:r w:rsidRPr="0031675B">
        <w:t xml:space="preserve"> table</w:t>
      </w:r>
    </w:p>
    <w:p w14:paraId="1A8189B4" w14:textId="04A8897D" w:rsidR="00C47274" w:rsidRPr="0031675B" w:rsidRDefault="0007042B" w:rsidP="00C47274">
      <w:pPr>
        <w:pStyle w:val="Exerciselist"/>
        <w:numPr>
          <w:ilvl w:val="0"/>
          <w:numId w:val="0"/>
        </w:numPr>
        <w:ind w:left="720"/>
      </w:pPr>
      <w:r w:rsidRPr="0031675B">
        <w:t xml:space="preserve">The </w:t>
      </w:r>
      <w:r w:rsidR="00EE096D" w:rsidRPr="0031675B">
        <w:t>sum</w:t>
      </w:r>
      <w:r w:rsidRPr="0031675B">
        <w:t xml:space="preserve"> of the order totals for each customer</w:t>
      </w:r>
    </w:p>
    <w:p w14:paraId="12B9FDF6" w14:textId="56E88C24" w:rsidR="00663FFC" w:rsidRDefault="00663FFC" w:rsidP="00663FFC">
      <w:pPr>
        <w:pStyle w:val="Exerciselist"/>
        <w:numPr>
          <w:ilvl w:val="0"/>
          <w:numId w:val="0"/>
        </w:numPr>
        <w:ind w:left="720"/>
        <w:rPr>
          <w:i/>
        </w:rPr>
      </w:pPr>
      <w:r w:rsidRPr="0031675B">
        <w:t xml:space="preserve">The sum of the order totals for each customer by date </w:t>
      </w:r>
      <w:r w:rsidRPr="0031675B">
        <w:rPr>
          <w:i/>
        </w:rPr>
        <w:t xml:space="preserve">(Hint: </w:t>
      </w:r>
      <w:r w:rsidR="003F0A59">
        <w:rPr>
          <w:i/>
        </w:rPr>
        <w:t>Y</w:t>
      </w:r>
      <w:r w:rsidR="0031675B" w:rsidRPr="0031675B">
        <w:rPr>
          <w:i/>
        </w:rPr>
        <w:t>ou can create a peer group</w:t>
      </w:r>
      <w:r w:rsidR="003F0A59">
        <w:rPr>
          <w:i/>
        </w:rPr>
        <w:t xml:space="preserve"> to get these values</w:t>
      </w:r>
      <w:r w:rsidR="0031675B" w:rsidRPr="0031675B">
        <w:rPr>
          <w:i/>
        </w:rPr>
        <w:t>)</w:t>
      </w:r>
    </w:p>
    <w:p w14:paraId="3255318C" w14:textId="3E23C804" w:rsidR="00B02226" w:rsidRPr="00B02226" w:rsidRDefault="00B02226" w:rsidP="00B02226">
      <w:pPr>
        <w:pStyle w:val="Exerciselist"/>
        <w:numPr>
          <w:ilvl w:val="0"/>
          <w:numId w:val="0"/>
        </w:numPr>
        <w:ind w:left="720"/>
        <w:rPr>
          <w:b/>
          <w:i/>
        </w:rPr>
      </w:pPr>
    </w:p>
    <w:p w14:paraId="2A00ADBD" w14:textId="77777777" w:rsidR="00B02226" w:rsidRPr="00B02226" w:rsidRDefault="00B02226" w:rsidP="00B02226">
      <w:pPr>
        <w:pStyle w:val="Exerciselist"/>
        <w:numPr>
          <w:ilvl w:val="0"/>
          <w:numId w:val="0"/>
        </w:numPr>
        <w:ind w:left="360"/>
        <w:rPr>
          <w:b/>
          <w:i/>
        </w:rPr>
      </w:pPr>
      <w:r w:rsidRPr="00B02226">
        <w:rPr>
          <w:b/>
          <w:i/>
        </w:rPr>
        <w:t xml:space="preserve">SELECT </w:t>
      </w:r>
      <w:proofErr w:type="spellStart"/>
      <w:r w:rsidRPr="00B02226">
        <w:rPr>
          <w:b/>
          <w:i/>
        </w:rPr>
        <w:t>o.customer_id</w:t>
      </w:r>
      <w:proofErr w:type="spellEnd"/>
      <w:r w:rsidRPr="00B02226">
        <w:rPr>
          <w:b/>
          <w:i/>
        </w:rPr>
        <w:t xml:space="preserve">, </w:t>
      </w:r>
      <w:proofErr w:type="spellStart"/>
      <w:r w:rsidRPr="00B02226">
        <w:rPr>
          <w:b/>
          <w:i/>
        </w:rPr>
        <w:t>o.order_date</w:t>
      </w:r>
      <w:proofErr w:type="spellEnd"/>
      <w:r w:rsidRPr="00B02226">
        <w:rPr>
          <w:b/>
          <w:i/>
        </w:rPr>
        <w:t xml:space="preserve">, </w:t>
      </w:r>
      <w:proofErr w:type="gramStart"/>
      <w:r w:rsidRPr="00B02226">
        <w:rPr>
          <w:b/>
          <w:i/>
        </w:rPr>
        <w:t>SUM(</w:t>
      </w:r>
      <w:proofErr w:type="spellStart"/>
      <w:proofErr w:type="gramEnd"/>
      <w:r w:rsidRPr="00B02226">
        <w:rPr>
          <w:b/>
          <w:i/>
        </w:rPr>
        <w:t>oi.item_price</w:t>
      </w:r>
      <w:proofErr w:type="spellEnd"/>
      <w:r w:rsidRPr="00B02226">
        <w:rPr>
          <w:b/>
          <w:i/>
        </w:rPr>
        <w:t>), SUM(</w:t>
      </w:r>
      <w:proofErr w:type="spellStart"/>
      <w:r w:rsidRPr="00B02226">
        <w:rPr>
          <w:b/>
          <w:i/>
        </w:rPr>
        <w:t>oi.quantity</w:t>
      </w:r>
      <w:proofErr w:type="spellEnd"/>
      <w:r w:rsidRPr="00B02226">
        <w:rPr>
          <w:b/>
          <w:i/>
        </w:rPr>
        <w:t xml:space="preserve">) </w:t>
      </w:r>
    </w:p>
    <w:p w14:paraId="7715FED4" w14:textId="77777777" w:rsidR="00B02226" w:rsidRPr="00B02226" w:rsidRDefault="00B02226" w:rsidP="00B02226">
      <w:pPr>
        <w:pStyle w:val="Exerciselist"/>
        <w:numPr>
          <w:ilvl w:val="0"/>
          <w:numId w:val="0"/>
        </w:numPr>
        <w:ind w:left="360"/>
        <w:rPr>
          <w:b/>
          <w:i/>
        </w:rPr>
      </w:pPr>
      <w:r w:rsidRPr="00B02226">
        <w:rPr>
          <w:b/>
          <w:i/>
        </w:rPr>
        <w:t xml:space="preserve">OVER (partition by </w:t>
      </w:r>
      <w:proofErr w:type="spellStart"/>
      <w:r w:rsidRPr="00B02226">
        <w:rPr>
          <w:b/>
          <w:i/>
        </w:rPr>
        <w:t>c.customer_id</w:t>
      </w:r>
      <w:proofErr w:type="spellEnd"/>
      <w:r w:rsidRPr="00B02226">
        <w:rPr>
          <w:b/>
          <w:i/>
        </w:rPr>
        <w:t xml:space="preserve">), </w:t>
      </w:r>
      <w:proofErr w:type="gramStart"/>
      <w:r w:rsidRPr="00B02226">
        <w:rPr>
          <w:b/>
          <w:i/>
        </w:rPr>
        <w:t>SUM(</w:t>
      </w:r>
      <w:proofErr w:type="spellStart"/>
      <w:proofErr w:type="gramEnd"/>
      <w:r w:rsidRPr="00B02226">
        <w:rPr>
          <w:b/>
          <w:i/>
        </w:rPr>
        <w:t>oi.quantity</w:t>
      </w:r>
      <w:proofErr w:type="spellEnd"/>
      <w:r w:rsidRPr="00B02226">
        <w:rPr>
          <w:b/>
          <w:i/>
        </w:rPr>
        <w:t xml:space="preserve">) OVER (order by </w:t>
      </w:r>
      <w:proofErr w:type="spellStart"/>
      <w:r w:rsidRPr="00B02226">
        <w:rPr>
          <w:b/>
          <w:i/>
        </w:rPr>
        <w:t>o.order_date</w:t>
      </w:r>
      <w:proofErr w:type="spellEnd"/>
      <w:r w:rsidRPr="00B02226">
        <w:rPr>
          <w:b/>
          <w:i/>
        </w:rPr>
        <w:t>)</w:t>
      </w:r>
    </w:p>
    <w:p w14:paraId="21DDFCAF" w14:textId="77777777" w:rsidR="00B02226" w:rsidRPr="00B02226" w:rsidRDefault="00B02226" w:rsidP="00B02226">
      <w:pPr>
        <w:pStyle w:val="Exerciselist"/>
        <w:numPr>
          <w:ilvl w:val="0"/>
          <w:numId w:val="0"/>
        </w:numPr>
        <w:ind w:left="360"/>
        <w:rPr>
          <w:b/>
          <w:i/>
        </w:rPr>
      </w:pPr>
      <w:r w:rsidRPr="00B02226">
        <w:rPr>
          <w:b/>
          <w:i/>
        </w:rPr>
        <w:t xml:space="preserve">FROM </w:t>
      </w:r>
      <w:proofErr w:type="spellStart"/>
      <w:r w:rsidRPr="00B02226">
        <w:rPr>
          <w:b/>
          <w:i/>
        </w:rPr>
        <w:t>order_ite</w:t>
      </w:r>
      <w:bookmarkStart w:id="0" w:name="_GoBack"/>
      <w:bookmarkEnd w:id="0"/>
      <w:r w:rsidRPr="00B02226">
        <w:rPr>
          <w:b/>
          <w:i/>
        </w:rPr>
        <w:t>ms</w:t>
      </w:r>
      <w:proofErr w:type="spellEnd"/>
      <w:r w:rsidRPr="00B02226">
        <w:rPr>
          <w:b/>
          <w:i/>
        </w:rPr>
        <w:t xml:space="preserve"> as o JOIN orders as o ON </w:t>
      </w:r>
      <w:proofErr w:type="spellStart"/>
      <w:r w:rsidRPr="00B02226">
        <w:rPr>
          <w:b/>
          <w:i/>
        </w:rPr>
        <w:t>o.order_id</w:t>
      </w:r>
      <w:proofErr w:type="spellEnd"/>
      <w:r w:rsidRPr="00B02226">
        <w:rPr>
          <w:b/>
          <w:i/>
        </w:rPr>
        <w:t xml:space="preserve"> = </w:t>
      </w:r>
      <w:proofErr w:type="spellStart"/>
      <w:r w:rsidRPr="00B02226">
        <w:rPr>
          <w:b/>
          <w:i/>
        </w:rPr>
        <w:t>oi.order_id</w:t>
      </w:r>
      <w:proofErr w:type="spellEnd"/>
    </w:p>
    <w:p w14:paraId="7DBD2075" w14:textId="5C338E2E" w:rsidR="00B02226" w:rsidRPr="00B02226" w:rsidRDefault="00B02226" w:rsidP="00B02226">
      <w:pPr>
        <w:pStyle w:val="Exerciselist"/>
        <w:numPr>
          <w:ilvl w:val="0"/>
          <w:numId w:val="0"/>
        </w:numPr>
        <w:ind w:left="1080"/>
        <w:rPr>
          <w:b/>
          <w:i/>
        </w:rPr>
      </w:pPr>
      <w:r w:rsidRPr="00B02226">
        <w:rPr>
          <w:b/>
          <w:i/>
        </w:rPr>
        <w:t xml:space="preserve">JOIN products as p ON </w:t>
      </w:r>
      <w:proofErr w:type="spellStart"/>
      <w:r w:rsidRPr="00B02226">
        <w:rPr>
          <w:b/>
          <w:i/>
        </w:rPr>
        <w:t>p.customer_id</w:t>
      </w:r>
      <w:proofErr w:type="spellEnd"/>
      <w:r w:rsidRPr="00B02226">
        <w:rPr>
          <w:b/>
          <w:i/>
        </w:rPr>
        <w:t xml:space="preserve"> = </w:t>
      </w:r>
      <w:proofErr w:type="spellStart"/>
      <w:r w:rsidRPr="00B02226">
        <w:rPr>
          <w:b/>
          <w:i/>
        </w:rPr>
        <w:t>o.customer_id</w:t>
      </w:r>
      <w:proofErr w:type="spellEnd"/>
      <w:r w:rsidRPr="00B02226">
        <w:rPr>
          <w:b/>
          <w:i/>
        </w:rPr>
        <w:t>;</w:t>
      </w:r>
    </w:p>
    <w:p w14:paraId="405E2E71" w14:textId="031391AD" w:rsidR="00482D58" w:rsidRDefault="003C1D8D" w:rsidP="0012535A">
      <w:pPr>
        <w:pStyle w:val="Chapternumber"/>
      </w:pPr>
      <w:r>
        <w:lastRenderedPageBreak/>
        <w:t xml:space="preserve">Part </w:t>
      </w:r>
      <w:r w:rsidR="008B63D5">
        <w:t>6</w:t>
      </w:r>
    </w:p>
    <w:p w14:paraId="78288B2D" w14:textId="77777777" w:rsidR="00BA66E5" w:rsidRDefault="00BA66E5" w:rsidP="0012535A">
      <w:pPr>
        <w:pStyle w:val="Chaptertitle"/>
      </w:pPr>
      <w:r>
        <w:t>How to code subqueries</w:t>
      </w:r>
    </w:p>
    <w:p w14:paraId="46702D4A" w14:textId="77777777" w:rsidR="00590C0D" w:rsidRPr="00863C65" w:rsidRDefault="00590C0D" w:rsidP="00A34184">
      <w:pPr>
        <w:pStyle w:val="Exerciseheading"/>
        <w:ind w:right="0"/>
      </w:pPr>
      <w:r>
        <w:t>Exercises</w:t>
      </w:r>
    </w:p>
    <w:p w14:paraId="5886581B" w14:textId="77777777" w:rsidR="00590C0D" w:rsidRDefault="00590C0D" w:rsidP="00A34184">
      <w:pPr>
        <w:pStyle w:val="Exerciselist"/>
        <w:numPr>
          <w:ilvl w:val="0"/>
          <w:numId w:val="24"/>
        </w:numPr>
      </w:pPr>
      <w:r>
        <w:t>Write a SELECT statement that returns the same result set as this SELECT statement, but don’t use a join. Instead, use a subquery in a WHERE clause that uses the IN keyword.</w:t>
      </w:r>
    </w:p>
    <w:p w14:paraId="34EEF70D" w14:textId="77777777" w:rsidR="004611E1" w:rsidRDefault="004611E1" w:rsidP="00A34184">
      <w:pPr>
        <w:pStyle w:val="Exercisecode"/>
      </w:pPr>
      <w:r>
        <w:t xml:space="preserve">SELECT DISTINCT </w:t>
      </w:r>
      <w:proofErr w:type="spellStart"/>
      <w:r>
        <w:t>category_name</w:t>
      </w:r>
      <w:proofErr w:type="spellEnd"/>
    </w:p>
    <w:p w14:paraId="4E886F22" w14:textId="77777777" w:rsidR="004611E1" w:rsidRDefault="004611E1" w:rsidP="00A34184">
      <w:pPr>
        <w:pStyle w:val="Exercisecode"/>
      </w:pPr>
      <w:r>
        <w:t>FROM categories c JOIN products p</w:t>
      </w:r>
    </w:p>
    <w:p w14:paraId="631C5B25" w14:textId="77777777" w:rsidR="00590C0D" w:rsidRDefault="004611E1" w:rsidP="00A34184">
      <w:pPr>
        <w:pStyle w:val="Exercisecode"/>
      </w:pPr>
      <w:r>
        <w:t xml:space="preserve">  ON </w:t>
      </w:r>
      <w:proofErr w:type="spellStart"/>
      <w:r>
        <w:t>c.category_id</w:t>
      </w:r>
      <w:proofErr w:type="spellEnd"/>
      <w:r>
        <w:t xml:space="preserve"> = </w:t>
      </w:r>
      <w:proofErr w:type="spellStart"/>
      <w:r>
        <w:t>p.category_id</w:t>
      </w:r>
      <w:proofErr w:type="spellEnd"/>
    </w:p>
    <w:p w14:paraId="51E17494" w14:textId="0281701C" w:rsidR="00590C0D" w:rsidRDefault="004611E1" w:rsidP="00A34184">
      <w:pPr>
        <w:pStyle w:val="Exercisecodelast"/>
      </w:pPr>
      <w:r>
        <w:t xml:space="preserve">ORDER BY </w:t>
      </w:r>
      <w:proofErr w:type="spellStart"/>
      <w:r>
        <w:t>category_name</w:t>
      </w:r>
      <w:proofErr w:type="spellEnd"/>
    </w:p>
    <w:p w14:paraId="3AB69E31" w14:textId="045A2419" w:rsidR="00F82711" w:rsidRDefault="00F82711" w:rsidP="00A34184">
      <w:pPr>
        <w:pStyle w:val="Exercisecodelast"/>
      </w:pPr>
      <w:r>
        <w:rPr>
          <w:noProof/>
        </w:rPr>
        <w:drawing>
          <wp:inline distT="0" distB="0" distL="0" distR="0" wp14:anchorId="112781D7" wp14:editId="6887B232">
            <wp:extent cx="5029200" cy="31946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29200" cy="3194685"/>
                    </a:xfrm>
                    <a:prstGeom prst="rect">
                      <a:avLst/>
                    </a:prstGeom>
                  </pic:spPr>
                </pic:pic>
              </a:graphicData>
            </a:graphic>
          </wp:inline>
        </w:drawing>
      </w:r>
    </w:p>
    <w:p w14:paraId="51423F4F" w14:textId="77777777" w:rsidR="00590C0D" w:rsidRDefault="00590C0D" w:rsidP="00A34184">
      <w:pPr>
        <w:pStyle w:val="Exerciselist"/>
      </w:pPr>
      <w:r>
        <w:t xml:space="preserve">Write a SELECT statement that answers this question: Which </w:t>
      </w:r>
      <w:r w:rsidR="0048795A">
        <w:t xml:space="preserve">products </w:t>
      </w:r>
      <w:r>
        <w:t xml:space="preserve">have a </w:t>
      </w:r>
      <w:r w:rsidR="0048795A">
        <w:t xml:space="preserve">list price </w:t>
      </w:r>
      <w:r>
        <w:t xml:space="preserve">that’s greater than the average </w:t>
      </w:r>
      <w:r w:rsidR="0048795A">
        <w:t xml:space="preserve">list price </w:t>
      </w:r>
      <w:r>
        <w:t xml:space="preserve">for all </w:t>
      </w:r>
      <w:r w:rsidR="0048795A">
        <w:t>products</w:t>
      </w:r>
      <w:r>
        <w:t>?</w:t>
      </w:r>
    </w:p>
    <w:p w14:paraId="7583A8F7" w14:textId="77777777" w:rsidR="00590C0D" w:rsidRDefault="00590C0D" w:rsidP="00A34184">
      <w:pPr>
        <w:pStyle w:val="Exerciseindented"/>
      </w:pPr>
      <w:r>
        <w:t xml:space="preserve">Return the </w:t>
      </w:r>
      <w:proofErr w:type="spellStart"/>
      <w:r w:rsidR="0048795A">
        <w:t>product_name</w:t>
      </w:r>
      <w:proofErr w:type="spellEnd"/>
      <w:r w:rsidR="0048795A">
        <w:t xml:space="preserve"> </w:t>
      </w:r>
      <w:r>
        <w:t xml:space="preserve">and </w:t>
      </w:r>
      <w:proofErr w:type="spellStart"/>
      <w:r w:rsidR="0048795A">
        <w:t>list_price</w:t>
      </w:r>
      <w:proofErr w:type="spellEnd"/>
      <w:r w:rsidR="0048795A">
        <w:t xml:space="preserve"> </w:t>
      </w:r>
      <w:r>
        <w:t xml:space="preserve">columns for each </w:t>
      </w:r>
      <w:r w:rsidR="0048795A">
        <w:t>product</w:t>
      </w:r>
      <w:r>
        <w:t>.</w:t>
      </w:r>
    </w:p>
    <w:p w14:paraId="56F601D1" w14:textId="12821F48" w:rsidR="00590C0D" w:rsidRDefault="00590C0D" w:rsidP="00A34184">
      <w:pPr>
        <w:pStyle w:val="Exerciseindented"/>
      </w:pPr>
      <w:r>
        <w:lastRenderedPageBreak/>
        <w:t>Sort the result</w:t>
      </w:r>
      <w:r w:rsidR="00401CA0">
        <w:t xml:space="preserve"> </w:t>
      </w:r>
      <w:r>
        <w:t>s</w:t>
      </w:r>
      <w:r w:rsidR="00401CA0">
        <w:t>et</w:t>
      </w:r>
      <w:r>
        <w:t xml:space="preserve"> by the </w:t>
      </w:r>
      <w:proofErr w:type="spellStart"/>
      <w:r w:rsidR="00101DA2">
        <w:t>list_price</w:t>
      </w:r>
      <w:proofErr w:type="spellEnd"/>
      <w:r w:rsidR="00101DA2">
        <w:t xml:space="preserve"> </w:t>
      </w:r>
      <w:r>
        <w:t xml:space="preserve">column in descending </w:t>
      </w:r>
      <w:r w:rsidR="00A9302F">
        <w:t>sequence</w:t>
      </w:r>
      <w:r>
        <w:t>.</w:t>
      </w:r>
      <w:r w:rsidR="00F82711">
        <w:br/>
      </w:r>
      <w:r w:rsidR="00F82711">
        <w:rPr>
          <w:noProof/>
        </w:rPr>
        <w:drawing>
          <wp:inline distT="0" distB="0" distL="0" distR="0" wp14:anchorId="24F6C129" wp14:editId="58EEA49D">
            <wp:extent cx="5029200" cy="21291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29200" cy="2129155"/>
                    </a:xfrm>
                    <a:prstGeom prst="rect">
                      <a:avLst/>
                    </a:prstGeom>
                  </pic:spPr>
                </pic:pic>
              </a:graphicData>
            </a:graphic>
          </wp:inline>
        </w:drawing>
      </w:r>
    </w:p>
    <w:p w14:paraId="36B092F5" w14:textId="77777777" w:rsidR="00590C0D" w:rsidRDefault="00590C0D" w:rsidP="00A34184">
      <w:pPr>
        <w:pStyle w:val="Exerciselist"/>
      </w:pPr>
      <w:r>
        <w:t xml:space="preserve">Write a SELECT statement that returns </w:t>
      </w:r>
      <w:r w:rsidR="009C5252">
        <w:t xml:space="preserve">the </w:t>
      </w:r>
      <w:proofErr w:type="spellStart"/>
      <w:r w:rsidR="009C5252">
        <w:t>category_name</w:t>
      </w:r>
      <w:proofErr w:type="spellEnd"/>
      <w:r w:rsidR="009C5252">
        <w:t xml:space="preserve"> </w:t>
      </w:r>
      <w:r>
        <w:t xml:space="preserve">column from the </w:t>
      </w:r>
      <w:r w:rsidR="009C5252">
        <w:t xml:space="preserve">Categories </w:t>
      </w:r>
      <w:r>
        <w:t>table.</w:t>
      </w:r>
    </w:p>
    <w:p w14:paraId="2F02874A" w14:textId="5E204CDE" w:rsidR="00590C0D" w:rsidRDefault="00590C0D" w:rsidP="00A34184">
      <w:pPr>
        <w:pStyle w:val="Exerciseindented"/>
      </w:pPr>
      <w:r>
        <w:t xml:space="preserve">Return one row for each </w:t>
      </w:r>
      <w:r w:rsidR="009C5252">
        <w:t xml:space="preserve">category </w:t>
      </w:r>
      <w:r>
        <w:t xml:space="preserve">that has never been assigned to any </w:t>
      </w:r>
      <w:r w:rsidR="009C5252">
        <w:t xml:space="preserve">product </w:t>
      </w:r>
      <w:r>
        <w:t xml:space="preserve">in the </w:t>
      </w:r>
      <w:r w:rsidR="009C5252">
        <w:t xml:space="preserve">Products </w:t>
      </w:r>
      <w:r>
        <w:t>table. To do that, use a subquery introduced with the NOT EXISTS operator.</w:t>
      </w:r>
    </w:p>
    <w:p w14:paraId="1831CE92" w14:textId="44B85F72" w:rsidR="00F82711" w:rsidRDefault="00F82711" w:rsidP="00A34184">
      <w:pPr>
        <w:pStyle w:val="Exerciseindented"/>
      </w:pPr>
      <w:r>
        <w:rPr>
          <w:noProof/>
        </w:rPr>
        <w:drawing>
          <wp:inline distT="0" distB="0" distL="0" distR="0" wp14:anchorId="70326F41" wp14:editId="59E2FE75">
            <wp:extent cx="4953000" cy="2447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53000" cy="2447925"/>
                    </a:xfrm>
                    <a:prstGeom prst="rect">
                      <a:avLst/>
                    </a:prstGeom>
                  </pic:spPr>
                </pic:pic>
              </a:graphicData>
            </a:graphic>
          </wp:inline>
        </w:drawing>
      </w:r>
    </w:p>
    <w:p w14:paraId="0F0CE3E6" w14:textId="77777777" w:rsidR="00590C0D" w:rsidRDefault="00590C0D" w:rsidP="00A34184">
      <w:pPr>
        <w:pStyle w:val="Exerciselist"/>
      </w:pPr>
      <w:r>
        <w:t xml:space="preserve">Write a SELECT statement that returns </w:t>
      </w:r>
      <w:r w:rsidR="00DD3E34">
        <w:t xml:space="preserve">three </w:t>
      </w:r>
      <w:r>
        <w:t xml:space="preserve">columns: </w:t>
      </w:r>
      <w:proofErr w:type="spellStart"/>
      <w:r w:rsidR="00DD3E34">
        <w:t>email_address</w:t>
      </w:r>
      <w:proofErr w:type="spellEnd"/>
      <w:r w:rsidR="00DD3E34">
        <w:t xml:space="preserve">, </w:t>
      </w:r>
      <w:proofErr w:type="spellStart"/>
      <w:r w:rsidR="00DD3E34">
        <w:t>order_id</w:t>
      </w:r>
      <w:proofErr w:type="spellEnd"/>
      <w:r w:rsidR="00863C65">
        <w:t>,</w:t>
      </w:r>
      <w:r>
        <w:t xml:space="preserve"> and the </w:t>
      </w:r>
      <w:r w:rsidR="00E26AE0">
        <w:t>order</w:t>
      </w:r>
      <w:r>
        <w:t xml:space="preserve"> </w:t>
      </w:r>
      <w:r w:rsidR="003E3906">
        <w:t xml:space="preserve">total </w:t>
      </w:r>
      <w:r>
        <w:t xml:space="preserve">for each </w:t>
      </w:r>
      <w:r w:rsidR="0003588E">
        <w:t>customer</w:t>
      </w:r>
      <w:r>
        <w:t xml:space="preserve">. To do this, you can group the result set by the </w:t>
      </w:r>
      <w:proofErr w:type="spellStart"/>
      <w:r w:rsidR="00C75B5F">
        <w:t>email_address</w:t>
      </w:r>
      <w:proofErr w:type="spellEnd"/>
      <w:r w:rsidR="00C75B5F">
        <w:t xml:space="preserve"> and </w:t>
      </w:r>
      <w:proofErr w:type="spellStart"/>
      <w:r w:rsidR="00C75B5F">
        <w:t>order_id</w:t>
      </w:r>
      <w:proofErr w:type="spellEnd"/>
      <w:r w:rsidR="00C75B5F">
        <w:t xml:space="preserve"> </w:t>
      </w:r>
      <w:r>
        <w:t>column</w:t>
      </w:r>
      <w:r w:rsidR="00C75B5F">
        <w:t>s</w:t>
      </w:r>
      <w:r>
        <w:t>.</w:t>
      </w:r>
      <w:r w:rsidR="00695A9A">
        <w:t xml:space="preserve"> In addition, you must calculate the order total from the columns in the </w:t>
      </w:r>
      <w:proofErr w:type="spellStart"/>
      <w:r w:rsidR="00C35FA3">
        <w:t>Order_</w:t>
      </w:r>
      <w:r w:rsidR="00695A9A">
        <w:t>Items</w:t>
      </w:r>
      <w:proofErr w:type="spellEnd"/>
      <w:r w:rsidR="00695A9A">
        <w:t xml:space="preserve"> table.</w:t>
      </w:r>
    </w:p>
    <w:p w14:paraId="7C8FA300" w14:textId="51D22897" w:rsidR="00590C0D" w:rsidRDefault="00590C0D" w:rsidP="00A34184">
      <w:pPr>
        <w:pStyle w:val="Exerciseindented"/>
      </w:pPr>
      <w:r>
        <w:t xml:space="preserve">Write a second SELECT statement that uses the first SELECT statement in </w:t>
      </w:r>
      <w:proofErr w:type="gramStart"/>
      <w:r>
        <w:t>its</w:t>
      </w:r>
      <w:proofErr w:type="gramEnd"/>
      <w:r>
        <w:t xml:space="preserve"> FROM clause. The main query should return </w:t>
      </w:r>
      <w:r w:rsidR="001B6F9F">
        <w:t xml:space="preserve">two </w:t>
      </w:r>
      <w:r w:rsidR="00C17C12">
        <w:t>columns</w:t>
      </w:r>
      <w:r w:rsidR="001B6F9F">
        <w:t xml:space="preserve">: the customer’s email address and </w:t>
      </w:r>
      <w:r>
        <w:t xml:space="preserve">the largest </w:t>
      </w:r>
      <w:r w:rsidR="00E26AE0">
        <w:t>order</w:t>
      </w:r>
      <w:r>
        <w:t xml:space="preserve"> for </w:t>
      </w:r>
      <w:r w:rsidR="001B6F9F">
        <w:t xml:space="preserve">that </w:t>
      </w:r>
      <w:r w:rsidR="0003588E">
        <w:t>customer</w:t>
      </w:r>
      <w:r>
        <w:t>.</w:t>
      </w:r>
      <w:r w:rsidR="00C17C12">
        <w:t xml:space="preserve"> To do this, you can group the result set by the </w:t>
      </w:r>
      <w:proofErr w:type="spellStart"/>
      <w:r w:rsidR="00C17C12">
        <w:t>email_address</w:t>
      </w:r>
      <w:proofErr w:type="spellEnd"/>
      <w:r w:rsidR="00C17C12">
        <w:t>.</w:t>
      </w:r>
      <w:r w:rsidR="00401CA0">
        <w:t xml:space="preserve"> Sort the result set by the </w:t>
      </w:r>
      <w:r w:rsidR="002A5F40">
        <w:t>largest order in descending sequence.</w:t>
      </w:r>
    </w:p>
    <w:p w14:paraId="066C1A3A" w14:textId="6BC26166" w:rsidR="00F26C17" w:rsidRDefault="00F26C17" w:rsidP="00A34184">
      <w:pPr>
        <w:pStyle w:val="Exerciseindented"/>
      </w:pPr>
      <w:r>
        <w:rPr>
          <w:noProof/>
        </w:rPr>
        <w:lastRenderedPageBreak/>
        <w:drawing>
          <wp:inline distT="0" distB="0" distL="0" distR="0" wp14:anchorId="1B1F770D" wp14:editId="4BCAB0C0">
            <wp:extent cx="5029200" cy="251079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29200" cy="2510790"/>
                    </a:xfrm>
                    <a:prstGeom prst="rect">
                      <a:avLst/>
                    </a:prstGeom>
                  </pic:spPr>
                </pic:pic>
              </a:graphicData>
            </a:graphic>
          </wp:inline>
        </w:drawing>
      </w:r>
    </w:p>
    <w:p w14:paraId="2D6D3CE6" w14:textId="77777777" w:rsidR="00590C0D" w:rsidRDefault="00590C0D" w:rsidP="00A34184">
      <w:pPr>
        <w:pStyle w:val="Exerciselist"/>
      </w:pPr>
      <w:r>
        <w:t>Write a SELECT statement that returns the name</w:t>
      </w:r>
      <w:r w:rsidR="00E05A5C">
        <w:t xml:space="preserve"> and discount percent </w:t>
      </w:r>
      <w:r>
        <w:t xml:space="preserve">of each </w:t>
      </w:r>
      <w:r w:rsidR="00E05A5C">
        <w:t xml:space="preserve">product that has a </w:t>
      </w:r>
      <w:r>
        <w:t xml:space="preserve">unique </w:t>
      </w:r>
      <w:r w:rsidR="00E05A5C">
        <w:t>discount percent</w:t>
      </w:r>
      <w:r>
        <w:t xml:space="preserve">. In other words, don’t include </w:t>
      </w:r>
      <w:r w:rsidR="00E05A5C">
        <w:t xml:space="preserve">products </w:t>
      </w:r>
      <w:r>
        <w:t xml:space="preserve">that have </w:t>
      </w:r>
      <w:r w:rsidR="00E05A5C">
        <w:t xml:space="preserve">the same discount percent as </w:t>
      </w:r>
      <w:r>
        <w:t xml:space="preserve">another </w:t>
      </w:r>
      <w:r w:rsidR="00E05A5C">
        <w:t>product.</w:t>
      </w:r>
    </w:p>
    <w:p w14:paraId="52C60DCF" w14:textId="1C18BFB3" w:rsidR="00590C0D" w:rsidRDefault="00590C0D" w:rsidP="00A34184">
      <w:pPr>
        <w:pStyle w:val="Exerciseindented"/>
      </w:pPr>
      <w:r>
        <w:t>Sort the result</w:t>
      </w:r>
      <w:r w:rsidR="002A5F40">
        <w:t xml:space="preserve"> </w:t>
      </w:r>
      <w:r>
        <w:t>s</w:t>
      </w:r>
      <w:r w:rsidR="002A5F40">
        <w:t>et</w:t>
      </w:r>
      <w:r>
        <w:t xml:space="preserve"> by the </w:t>
      </w:r>
      <w:proofErr w:type="spellStart"/>
      <w:r w:rsidR="00A66134">
        <w:t>product_name</w:t>
      </w:r>
      <w:proofErr w:type="spellEnd"/>
      <w:r>
        <w:t xml:space="preserve"> column.</w:t>
      </w:r>
    </w:p>
    <w:p w14:paraId="7C7EFEA1" w14:textId="104C88D7" w:rsidR="00F26C17" w:rsidRDefault="00F26C17" w:rsidP="00A34184">
      <w:pPr>
        <w:pStyle w:val="Exerciseindented"/>
      </w:pPr>
      <w:r>
        <w:rPr>
          <w:noProof/>
        </w:rPr>
        <w:drawing>
          <wp:inline distT="0" distB="0" distL="0" distR="0" wp14:anchorId="632A69E8" wp14:editId="09E1122D">
            <wp:extent cx="5029200" cy="1661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29200" cy="1661160"/>
                    </a:xfrm>
                    <a:prstGeom prst="rect">
                      <a:avLst/>
                    </a:prstGeom>
                  </pic:spPr>
                </pic:pic>
              </a:graphicData>
            </a:graphic>
          </wp:inline>
        </w:drawing>
      </w:r>
    </w:p>
    <w:p w14:paraId="130C9844" w14:textId="77777777" w:rsidR="00590C0D" w:rsidRDefault="00590C0D" w:rsidP="00A34184">
      <w:pPr>
        <w:pStyle w:val="Exerciselist"/>
      </w:pPr>
      <w:r>
        <w:t xml:space="preserve">Use a correlated subquery to return one row per </w:t>
      </w:r>
      <w:r w:rsidR="0003588E">
        <w:t>customer</w:t>
      </w:r>
      <w:r>
        <w:t xml:space="preserve">, representing the </w:t>
      </w:r>
      <w:r w:rsidR="0003588E">
        <w:t>customer</w:t>
      </w:r>
      <w:r>
        <w:t xml:space="preserve">’s oldest </w:t>
      </w:r>
      <w:r w:rsidR="00E26AE0">
        <w:t>order</w:t>
      </w:r>
      <w:r>
        <w:t xml:space="preserve"> (the one with the earliest date). Each row should include these </w:t>
      </w:r>
      <w:r w:rsidR="00A63CBA">
        <w:t xml:space="preserve">three </w:t>
      </w:r>
      <w:r>
        <w:t xml:space="preserve">columns: </w:t>
      </w:r>
      <w:proofErr w:type="spellStart"/>
      <w:r w:rsidR="00A63CBA">
        <w:t>email_address</w:t>
      </w:r>
      <w:proofErr w:type="spellEnd"/>
      <w:r>
        <w:t xml:space="preserve">, </w:t>
      </w:r>
      <w:proofErr w:type="spellStart"/>
      <w:r w:rsidR="00E26AE0">
        <w:t>order</w:t>
      </w:r>
      <w:r>
        <w:t>_</w:t>
      </w:r>
      <w:r w:rsidR="00835411">
        <w:t>id</w:t>
      </w:r>
      <w:proofErr w:type="spellEnd"/>
      <w:r>
        <w:t xml:space="preserve">, </w:t>
      </w:r>
      <w:r w:rsidR="00A63CBA">
        <w:t xml:space="preserve">and </w:t>
      </w:r>
      <w:proofErr w:type="spellStart"/>
      <w:r w:rsidR="00E26AE0">
        <w:t>order</w:t>
      </w:r>
      <w:r>
        <w:t>_date</w:t>
      </w:r>
      <w:proofErr w:type="spellEnd"/>
      <w:r>
        <w:t>.</w:t>
      </w:r>
    </w:p>
    <w:p w14:paraId="244CA082" w14:textId="0F0145B7" w:rsidR="002A5F40" w:rsidRPr="00F26C17" w:rsidRDefault="002A5F40" w:rsidP="0006604C">
      <w:pPr>
        <w:pStyle w:val="Exerciseindented"/>
        <w:rPr>
          <w:b/>
          <w:i/>
        </w:rPr>
      </w:pPr>
      <w:r>
        <w:t xml:space="preserve">Sort the result set by the </w:t>
      </w:r>
      <w:proofErr w:type="spellStart"/>
      <w:r w:rsidR="004B57BF">
        <w:t>order_date</w:t>
      </w:r>
      <w:proofErr w:type="spellEnd"/>
      <w:r w:rsidR="004B57BF">
        <w:t xml:space="preserve"> and </w:t>
      </w:r>
      <w:proofErr w:type="spellStart"/>
      <w:r w:rsidR="004B57BF">
        <w:t>order_id</w:t>
      </w:r>
      <w:proofErr w:type="spellEnd"/>
      <w:r w:rsidR="004B57BF">
        <w:t xml:space="preserve"> columns.</w:t>
      </w:r>
      <w:r w:rsidR="00F26C17">
        <w:br/>
      </w:r>
      <w:r w:rsidR="0006604C">
        <w:rPr>
          <w:noProof/>
        </w:rPr>
        <w:drawing>
          <wp:inline distT="0" distB="0" distL="0" distR="0" wp14:anchorId="3EDC2412" wp14:editId="26DA2641">
            <wp:extent cx="5029200" cy="191833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29200" cy="1918335"/>
                    </a:xfrm>
                    <a:prstGeom prst="rect">
                      <a:avLst/>
                    </a:prstGeom>
                  </pic:spPr>
                </pic:pic>
              </a:graphicData>
            </a:graphic>
          </wp:inline>
        </w:drawing>
      </w:r>
    </w:p>
    <w:sectPr w:rsidR="002A5F40" w:rsidRPr="00F26C17" w:rsidSect="00A34184">
      <w:headerReference w:type="default" r:id="rId51"/>
      <w:footerReference w:type="even" r:id="rId52"/>
      <w:type w:val="continuous"/>
      <w:pgSz w:w="12240" w:h="15840" w:code="1"/>
      <w:pgMar w:top="1440" w:right="2304" w:bottom="1440" w:left="2016" w:header="720"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9BA03" w14:textId="77777777" w:rsidR="000513DB" w:rsidRDefault="000513DB">
      <w:r>
        <w:separator/>
      </w:r>
    </w:p>
  </w:endnote>
  <w:endnote w:type="continuationSeparator" w:id="0">
    <w:p w14:paraId="79EDC2B8" w14:textId="77777777" w:rsidR="000513DB" w:rsidRDefault="00051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9E317" w14:textId="77777777" w:rsidR="00105BF1" w:rsidRDefault="00105BF1">
    <w:pPr>
      <w:pStyle w:val="Footer"/>
      <w:tabs>
        <w:tab w:val="clear" w:pos="4320"/>
        <w:tab w:val="center" w:pos="2880"/>
      </w:tabs>
    </w:pPr>
    <w:r>
      <w:rPr>
        <w:b/>
        <w:sz w:val="28"/>
      </w:rPr>
      <w:t>1-</w:t>
    </w:r>
    <w:r>
      <w:rPr>
        <w:b/>
        <w:sz w:val="28"/>
      </w:rPr>
      <w:fldChar w:fldCharType="begin"/>
    </w:r>
    <w:r>
      <w:rPr>
        <w:b/>
        <w:sz w:val="28"/>
      </w:rPr>
      <w:instrText>PAGE</w:instrText>
    </w:r>
    <w:r>
      <w:rPr>
        <w:b/>
        <w:sz w:val="28"/>
      </w:rPr>
      <w:fldChar w:fldCharType="separate"/>
    </w:r>
    <w:r>
      <w:rPr>
        <w:b/>
        <w:noProof/>
        <w:sz w:val="28"/>
      </w:rPr>
      <w:t>9</w:t>
    </w:r>
    <w:r>
      <w:rPr>
        <w:b/>
        <w:sz w:val="28"/>
      </w:rPr>
      <w:fldChar w:fldCharType="end"/>
    </w:r>
    <w:r>
      <w:rPr>
        <w:b/>
        <w:sz w:val="28"/>
      </w:rPr>
      <w:tab/>
    </w:r>
    <w:r>
      <w:rPr>
        <w:sz w:val="14"/>
      </w:rPr>
      <w:t>Part 2: An advanced course</w:t>
    </w:r>
    <w:r>
      <w:cr/>
    </w:r>
  </w:p>
  <w:p w14:paraId="4EE9E92F" w14:textId="77777777" w:rsidR="00105BF1" w:rsidRDefault="00105BF1">
    <w:pPr>
      <w:pStyle w:val="Footer"/>
      <w:tabs>
        <w:tab w:val="clear" w:pos="4320"/>
        <w:tab w:val="center" w:pos="288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75A68" w14:textId="77777777" w:rsidR="000513DB" w:rsidRDefault="000513DB">
      <w:r>
        <w:separator/>
      </w:r>
    </w:p>
  </w:footnote>
  <w:footnote w:type="continuationSeparator" w:id="0">
    <w:p w14:paraId="054CE4D2" w14:textId="77777777" w:rsidR="000513DB" w:rsidRDefault="00051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643BF" w14:textId="41FC650F" w:rsidR="00105BF1" w:rsidRPr="0043281B" w:rsidRDefault="00105BF1" w:rsidP="00D0220B">
    <w:pPr>
      <w:pStyle w:val="Header"/>
      <w:tabs>
        <w:tab w:val="left" w:pos="0"/>
      </w:tabs>
      <w:ind w:left="-720"/>
    </w:pPr>
    <w:r w:rsidRPr="00D0220B">
      <w:rPr>
        <w:rStyle w:val="PageNumber"/>
        <w:rFonts w:ascii="Arial" w:hAnsi="Arial" w:cs="Arial"/>
        <w:b/>
        <w:sz w:val="24"/>
        <w:szCs w:val="24"/>
      </w:rPr>
      <w:fldChar w:fldCharType="begin"/>
    </w:r>
    <w:r w:rsidRPr="00D0220B">
      <w:rPr>
        <w:rStyle w:val="PageNumber"/>
        <w:rFonts w:ascii="Arial" w:hAnsi="Arial" w:cs="Arial"/>
        <w:b/>
        <w:sz w:val="24"/>
        <w:szCs w:val="24"/>
      </w:rPr>
      <w:instrText xml:space="preserve"> PAGE </w:instrText>
    </w:r>
    <w:r w:rsidRPr="00D0220B">
      <w:rPr>
        <w:rStyle w:val="PageNumber"/>
        <w:rFonts w:ascii="Arial" w:hAnsi="Arial" w:cs="Arial"/>
        <w:b/>
        <w:sz w:val="24"/>
        <w:szCs w:val="24"/>
      </w:rPr>
      <w:fldChar w:fldCharType="separate"/>
    </w:r>
    <w:r w:rsidR="00B02226">
      <w:rPr>
        <w:rStyle w:val="PageNumber"/>
        <w:rFonts w:ascii="Arial" w:hAnsi="Arial" w:cs="Arial"/>
        <w:b/>
        <w:noProof/>
        <w:sz w:val="24"/>
        <w:szCs w:val="24"/>
      </w:rPr>
      <w:t>26</w:t>
    </w:r>
    <w:r w:rsidRPr="00D0220B">
      <w:rPr>
        <w:rStyle w:val="PageNumber"/>
        <w:rFonts w:ascii="Arial" w:hAnsi="Arial" w:cs="Arial"/>
        <w:b/>
        <w:sz w:val="24"/>
        <w:szCs w:val="24"/>
      </w:rPr>
      <w:fldChar w:fldCharType="end"/>
    </w:r>
    <w:r>
      <w:rPr>
        <w:rStyle w:val="PageNumber"/>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EAD296A"/>
    <w:multiLevelType w:val="hybridMultilevel"/>
    <w:tmpl w:val="27DA3E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3" w15:restartNumberingAfterBreak="0">
    <w:nsid w:val="447636C2"/>
    <w:multiLevelType w:val="hybridMultilevel"/>
    <w:tmpl w:val="04267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A2039"/>
    <w:multiLevelType w:val="singleLevel"/>
    <w:tmpl w:val="F02C8172"/>
    <w:lvl w:ilvl="0">
      <w:start w:val="1"/>
      <w:numFmt w:val="decimal"/>
      <w:pStyle w:val="Exerciselist"/>
      <w:lvlText w:val="%1."/>
      <w:lvlJc w:val="left"/>
      <w:pPr>
        <w:tabs>
          <w:tab w:val="num" w:pos="360"/>
        </w:tabs>
        <w:ind w:left="360" w:hanging="360"/>
      </w:pPr>
      <w:rPr>
        <w:rFonts w:hint="default"/>
      </w:rPr>
    </w:lvl>
  </w:abstractNum>
  <w:abstractNum w:abstractNumId="5" w15:restartNumberingAfterBreak="0">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num w:numId="1">
    <w:abstractNumId w:val="5"/>
  </w:num>
  <w:num w:numId="2">
    <w:abstractNumId w:val="4"/>
  </w:num>
  <w:num w:numId="3">
    <w:abstractNumId w:val="4"/>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2"/>
  </w:num>
  <w:num w:numId="21">
    <w:abstractNumId w:val="0"/>
    <w:lvlOverride w:ilvl="0">
      <w:lvl w:ilvl="0">
        <w:start w:val="1"/>
        <w:numFmt w:val="bullet"/>
        <w:lvlText w:val=""/>
        <w:legacy w:legacy="1" w:legacySpace="0" w:legacyIndent="240"/>
        <w:lvlJc w:val="left"/>
        <w:pPr>
          <w:ind w:left="1050" w:hanging="240"/>
        </w:pPr>
        <w:rPr>
          <w:rFonts w:ascii="Courier New" w:hAnsi="Courier New" w:hint="default"/>
        </w:rPr>
      </w:lvl>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1"/>
    </w:lvlOverride>
  </w:num>
  <w:num w:numId="40">
    <w:abstractNumId w:val="4"/>
    <w:lvlOverride w:ilvl="0">
      <w:startOverride w:val="1"/>
    </w:lvlOverride>
  </w:num>
  <w:num w:numId="41">
    <w:abstractNumId w:val="3"/>
  </w:num>
  <w:num w:numId="42">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hideGrammaticalError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326"/>
    <w:rsid w:val="0000051B"/>
    <w:rsid w:val="00000922"/>
    <w:rsid w:val="0000150C"/>
    <w:rsid w:val="00002917"/>
    <w:rsid w:val="000042E6"/>
    <w:rsid w:val="000057BC"/>
    <w:rsid w:val="0000755D"/>
    <w:rsid w:val="000105C9"/>
    <w:rsid w:val="000155E7"/>
    <w:rsid w:val="000157DF"/>
    <w:rsid w:val="00017316"/>
    <w:rsid w:val="00021F38"/>
    <w:rsid w:val="0002251A"/>
    <w:rsid w:val="000248D1"/>
    <w:rsid w:val="00025E0F"/>
    <w:rsid w:val="000271A0"/>
    <w:rsid w:val="00030B91"/>
    <w:rsid w:val="000316A7"/>
    <w:rsid w:val="0003320A"/>
    <w:rsid w:val="0003368C"/>
    <w:rsid w:val="00033B0B"/>
    <w:rsid w:val="00034E6E"/>
    <w:rsid w:val="0003558C"/>
    <w:rsid w:val="0003588E"/>
    <w:rsid w:val="000367AF"/>
    <w:rsid w:val="00036859"/>
    <w:rsid w:val="0003762E"/>
    <w:rsid w:val="00042816"/>
    <w:rsid w:val="00043893"/>
    <w:rsid w:val="00043F76"/>
    <w:rsid w:val="00047401"/>
    <w:rsid w:val="000513DB"/>
    <w:rsid w:val="00051703"/>
    <w:rsid w:val="00051715"/>
    <w:rsid w:val="00051818"/>
    <w:rsid w:val="00053501"/>
    <w:rsid w:val="00053CE0"/>
    <w:rsid w:val="00053DE6"/>
    <w:rsid w:val="00055A0E"/>
    <w:rsid w:val="00055ACC"/>
    <w:rsid w:val="0005622E"/>
    <w:rsid w:val="00056926"/>
    <w:rsid w:val="00061EC2"/>
    <w:rsid w:val="000643BD"/>
    <w:rsid w:val="00065685"/>
    <w:rsid w:val="000659FB"/>
    <w:rsid w:val="0006604C"/>
    <w:rsid w:val="00067768"/>
    <w:rsid w:val="0007042B"/>
    <w:rsid w:val="0007236E"/>
    <w:rsid w:val="00072BD9"/>
    <w:rsid w:val="00073D16"/>
    <w:rsid w:val="0007482B"/>
    <w:rsid w:val="000755FE"/>
    <w:rsid w:val="00077D41"/>
    <w:rsid w:val="000818C1"/>
    <w:rsid w:val="00082212"/>
    <w:rsid w:val="0008243F"/>
    <w:rsid w:val="00082E21"/>
    <w:rsid w:val="00083E46"/>
    <w:rsid w:val="00086DBF"/>
    <w:rsid w:val="000877E9"/>
    <w:rsid w:val="00090601"/>
    <w:rsid w:val="00092661"/>
    <w:rsid w:val="00092687"/>
    <w:rsid w:val="00094B4C"/>
    <w:rsid w:val="00094BE3"/>
    <w:rsid w:val="00094DEB"/>
    <w:rsid w:val="00095EB8"/>
    <w:rsid w:val="00097706"/>
    <w:rsid w:val="000A03B9"/>
    <w:rsid w:val="000A14B9"/>
    <w:rsid w:val="000A1789"/>
    <w:rsid w:val="000A6F24"/>
    <w:rsid w:val="000A73BF"/>
    <w:rsid w:val="000B055C"/>
    <w:rsid w:val="000B66B5"/>
    <w:rsid w:val="000B68F0"/>
    <w:rsid w:val="000B7336"/>
    <w:rsid w:val="000B75CD"/>
    <w:rsid w:val="000B7D5A"/>
    <w:rsid w:val="000C051A"/>
    <w:rsid w:val="000C22BE"/>
    <w:rsid w:val="000C238B"/>
    <w:rsid w:val="000C251F"/>
    <w:rsid w:val="000C2F01"/>
    <w:rsid w:val="000C5927"/>
    <w:rsid w:val="000C64E4"/>
    <w:rsid w:val="000D0762"/>
    <w:rsid w:val="000D2416"/>
    <w:rsid w:val="000D2957"/>
    <w:rsid w:val="000D5217"/>
    <w:rsid w:val="000D5706"/>
    <w:rsid w:val="000D5DE5"/>
    <w:rsid w:val="000E0CDC"/>
    <w:rsid w:val="000E1317"/>
    <w:rsid w:val="000E63D1"/>
    <w:rsid w:val="000E7E79"/>
    <w:rsid w:val="000E7F0C"/>
    <w:rsid w:val="000F2C40"/>
    <w:rsid w:val="000F636E"/>
    <w:rsid w:val="000F70FD"/>
    <w:rsid w:val="000F7D98"/>
    <w:rsid w:val="000F7E34"/>
    <w:rsid w:val="000F7E52"/>
    <w:rsid w:val="00100162"/>
    <w:rsid w:val="00101DA2"/>
    <w:rsid w:val="00102A82"/>
    <w:rsid w:val="00103833"/>
    <w:rsid w:val="00104EC9"/>
    <w:rsid w:val="00105A4D"/>
    <w:rsid w:val="00105BF1"/>
    <w:rsid w:val="00113A0A"/>
    <w:rsid w:val="001143B8"/>
    <w:rsid w:val="00116F93"/>
    <w:rsid w:val="0011779F"/>
    <w:rsid w:val="00121655"/>
    <w:rsid w:val="00124964"/>
    <w:rsid w:val="0012535A"/>
    <w:rsid w:val="001308DD"/>
    <w:rsid w:val="00130E70"/>
    <w:rsid w:val="00131916"/>
    <w:rsid w:val="001342CB"/>
    <w:rsid w:val="00134453"/>
    <w:rsid w:val="00134898"/>
    <w:rsid w:val="00135296"/>
    <w:rsid w:val="001429A7"/>
    <w:rsid w:val="001433A3"/>
    <w:rsid w:val="001440CC"/>
    <w:rsid w:val="00144B9A"/>
    <w:rsid w:val="001467C5"/>
    <w:rsid w:val="00147260"/>
    <w:rsid w:val="00147A03"/>
    <w:rsid w:val="00150C07"/>
    <w:rsid w:val="0015167C"/>
    <w:rsid w:val="00151B6C"/>
    <w:rsid w:val="00153AD0"/>
    <w:rsid w:val="00153B65"/>
    <w:rsid w:val="00155467"/>
    <w:rsid w:val="00155776"/>
    <w:rsid w:val="00160FFC"/>
    <w:rsid w:val="00163B7D"/>
    <w:rsid w:val="00163D25"/>
    <w:rsid w:val="00167581"/>
    <w:rsid w:val="0016766C"/>
    <w:rsid w:val="0017147C"/>
    <w:rsid w:val="0017480F"/>
    <w:rsid w:val="00174F10"/>
    <w:rsid w:val="001754E7"/>
    <w:rsid w:val="00175F6C"/>
    <w:rsid w:val="00176397"/>
    <w:rsid w:val="00181328"/>
    <w:rsid w:val="00182031"/>
    <w:rsid w:val="00183979"/>
    <w:rsid w:val="00184985"/>
    <w:rsid w:val="00186BF6"/>
    <w:rsid w:val="00187129"/>
    <w:rsid w:val="00187A56"/>
    <w:rsid w:val="00187E5C"/>
    <w:rsid w:val="00192964"/>
    <w:rsid w:val="00193150"/>
    <w:rsid w:val="001934AF"/>
    <w:rsid w:val="00193C21"/>
    <w:rsid w:val="00194192"/>
    <w:rsid w:val="00194CA5"/>
    <w:rsid w:val="001951E7"/>
    <w:rsid w:val="00195B44"/>
    <w:rsid w:val="00195DBE"/>
    <w:rsid w:val="00197427"/>
    <w:rsid w:val="00197FC4"/>
    <w:rsid w:val="001A23B1"/>
    <w:rsid w:val="001B00E2"/>
    <w:rsid w:val="001B0261"/>
    <w:rsid w:val="001B0328"/>
    <w:rsid w:val="001B26D7"/>
    <w:rsid w:val="001B2756"/>
    <w:rsid w:val="001B3AC4"/>
    <w:rsid w:val="001B530A"/>
    <w:rsid w:val="001B6F9F"/>
    <w:rsid w:val="001C1327"/>
    <w:rsid w:val="001C1693"/>
    <w:rsid w:val="001C2B12"/>
    <w:rsid w:val="001C3524"/>
    <w:rsid w:val="001C584E"/>
    <w:rsid w:val="001D0478"/>
    <w:rsid w:val="001D41D8"/>
    <w:rsid w:val="001D42C0"/>
    <w:rsid w:val="001D4CA6"/>
    <w:rsid w:val="001D6044"/>
    <w:rsid w:val="001D73CD"/>
    <w:rsid w:val="001D75E2"/>
    <w:rsid w:val="001D7B07"/>
    <w:rsid w:val="001E0BD4"/>
    <w:rsid w:val="001E1326"/>
    <w:rsid w:val="001E1B28"/>
    <w:rsid w:val="001E477A"/>
    <w:rsid w:val="001E53B9"/>
    <w:rsid w:val="001E5767"/>
    <w:rsid w:val="001F16B4"/>
    <w:rsid w:val="001F17EC"/>
    <w:rsid w:val="001F2A07"/>
    <w:rsid w:val="001F2D8F"/>
    <w:rsid w:val="001F3567"/>
    <w:rsid w:val="001F3D01"/>
    <w:rsid w:val="001F4859"/>
    <w:rsid w:val="001F4C9D"/>
    <w:rsid w:val="001F53A7"/>
    <w:rsid w:val="0020463E"/>
    <w:rsid w:val="002060B4"/>
    <w:rsid w:val="00206720"/>
    <w:rsid w:val="002069E5"/>
    <w:rsid w:val="00207687"/>
    <w:rsid w:val="00210114"/>
    <w:rsid w:val="002126E5"/>
    <w:rsid w:val="00212A38"/>
    <w:rsid w:val="002138E5"/>
    <w:rsid w:val="00214C20"/>
    <w:rsid w:val="00214F8D"/>
    <w:rsid w:val="00216482"/>
    <w:rsid w:val="00220216"/>
    <w:rsid w:val="00220EDC"/>
    <w:rsid w:val="00221F8E"/>
    <w:rsid w:val="00223587"/>
    <w:rsid w:val="002241A9"/>
    <w:rsid w:val="002243AF"/>
    <w:rsid w:val="00225398"/>
    <w:rsid w:val="00231724"/>
    <w:rsid w:val="00242C8F"/>
    <w:rsid w:val="00242CA1"/>
    <w:rsid w:val="00243BBD"/>
    <w:rsid w:val="00245513"/>
    <w:rsid w:val="00251F73"/>
    <w:rsid w:val="00257F53"/>
    <w:rsid w:val="00260115"/>
    <w:rsid w:val="00260130"/>
    <w:rsid w:val="0026149E"/>
    <w:rsid w:val="002620F8"/>
    <w:rsid w:val="00263523"/>
    <w:rsid w:val="002650F6"/>
    <w:rsid w:val="0026564F"/>
    <w:rsid w:val="0026587C"/>
    <w:rsid w:val="00267283"/>
    <w:rsid w:val="00267B90"/>
    <w:rsid w:val="00273216"/>
    <w:rsid w:val="00273229"/>
    <w:rsid w:val="0027573D"/>
    <w:rsid w:val="00277F51"/>
    <w:rsid w:val="00281AAF"/>
    <w:rsid w:val="00281D96"/>
    <w:rsid w:val="00285ED1"/>
    <w:rsid w:val="002865FF"/>
    <w:rsid w:val="00286C38"/>
    <w:rsid w:val="00287386"/>
    <w:rsid w:val="00287DCC"/>
    <w:rsid w:val="00290D79"/>
    <w:rsid w:val="00293366"/>
    <w:rsid w:val="0029576C"/>
    <w:rsid w:val="002A047E"/>
    <w:rsid w:val="002A20E6"/>
    <w:rsid w:val="002A2396"/>
    <w:rsid w:val="002A3E82"/>
    <w:rsid w:val="002A4C6F"/>
    <w:rsid w:val="002A4DEF"/>
    <w:rsid w:val="002A5F40"/>
    <w:rsid w:val="002B2FA1"/>
    <w:rsid w:val="002B4F4E"/>
    <w:rsid w:val="002B6152"/>
    <w:rsid w:val="002B74DB"/>
    <w:rsid w:val="002B7B67"/>
    <w:rsid w:val="002C0D99"/>
    <w:rsid w:val="002C1601"/>
    <w:rsid w:val="002C64A9"/>
    <w:rsid w:val="002D2320"/>
    <w:rsid w:val="002D23D2"/>
    <w:rsid w:val="002D30C1"/>
    <w:rsid w:val="002D377F"/>
    <w:rsid w:val="002D39F5"/>
    <w:rsid w:val="002D6A13"/>
    <w:rsid w:val="002D7553"/>
    <w:rsid w:val="002D76C4"/>
    <w:rsid w:val="002E2CBA"/>
    <w:rsid w:val="002E41C2"/>
    <w:rsid w:val="002E59CC"/>
    <w:rsid w:val="002E66C9"/>
    <w:rsid w:val="002F0547"/>
    <w:rsid w:val="002F05C5"/>
    <w:rsid w:val="002F35E0"/>
    <w:rsid w:val="002F3E76"/>
    <w:rsid w:val="002F78C0"/>
    <w:rsid w:val="00301BD7"/>
    <w:rsid w:val="00306751"/>
    <w:rsid w:val="00307325"/>
    <w:rsid w:val="003075FA"/>
    <w:rsid w:val="00311DD5"/>
    <w:rsid w:val="00316266"/>
    <w:rsid w:val="0031675B"/>
    <w:rsid w:val="00317165"/>
    <w:rsid w:val="0032128F"/>
    <w:rsid w:val="00321772"/>
    <w:rsid w:val="00322E87"/>
    <w:rsid w:val="0032402A"/>
    <w:rsid w:val="0032428B"/>
    <w:rsid w:val="003246AA"/>
    <w:rsid w:val="00324927"/>
    <w:rsid w:val="00325CAC"/>
    <w:rsid w:val="00327EDC"/>
    <w:rsid w:val="0033141B"/>
    <w:rsid w:val="003417AA"/>
    <w:rsid w:val="00341E83"/>
    <w:rsid w:val="0034293C"/>
    <w:rsid w:val="00342BF7"/>
    <w:rsid w:val="003446F0"/>
    <w:rsid w:val="00347519"/>
    <w:rsid w:val="00351085"/>
    <w:rsid w:val="003517C6"/>
    <w:rsid w:val="003527BD"/>
    <w:rsid w:val="00353162"/>
    <w:rsid w:val="00354668"/>
    <w:rsid w:val="00356F7E"/>
    <w:rsid w:val="00361A20"/>
    <w:rsid w:val="00362ACD"/>
    <w:rsid w:val="003676A7"/>
    <w:rsid w:val="003677B8"/>
    <w:rsid w:val="00370961"/>
    <w:rsid w:val="00374337"/>
    <w:rsid w:val="00374920"/>
    <w:rsid w:val="003757F8"/>
    <w:rsid w:val="00376406"/>
    <w:rsid w:val="003769AE"/>
    <w:rsid w:val="00376A48"/>
    <w:rsid w:val="003774C8"/>
    <w:rsid w:val="00381332"/>
    <w:rsid w:val="0038156E"/>
    <w:rsid w:val="003829C5"/>
    <w:rsid w:val="00384E1D"/>
    <w:rsid w:val="00386BD1"/>
    <w:rsid w:val="00387F38"/>
    <w:rsid w:val="003906F9"/>
    <w:rsid w:val="003911B5"/>
    <w:rsid w:val="0039124E"/>
    <w:rsid w:val="0039128F"/>
    <w:rsid w:val="00391348"/>
    <w:rsid w:val="00392CCC"/>
    <w:rsid w:val="003A03F7"/>
    <w:rsid w:val="003A0F8A"/>
    <w:rsid w:val="003A148A"/>
    <w:rsid w:val="003A14B1"/>
    <w:rsid w:val="003A3378"/>
    <w:rsid w:val="003A3B4B"/>
    <w:rsid w:val="003A5936"/>
    <w:rsid w:val="003A673F"/>
    <w:rsid w:val="003A6CC7"/>
    <w:rsid w:val="003B00DA"/>
    <w:rsid w:val="003B19F8"/>
    <w:rsid w:val="003B41A2"/>
    <w:rsid w:val="003B45C7"/>
    <w:rsid w:val="003B4F49"/>
    <w:rsid w:val="003B7561"/>
    <w:rsid w:val="003C1D8D"/>
    <w:rsid w:val="003C263A"/>
    <w:rsid w:val="003C3053"/>
    <w:rsid w:val="003C408C"/>
    <w:rsid w:val="003C49BF"/>
    <w:rsid w:val="003C6C0D"/>
    <w:rsid w:val="003C7DBE"/>
    <w:rsid w:val="003C7FC4"/>
    <w:rsid w:val="003D04FE"/>
    <w:rsid w:val="003D1046"/>
    <w:rsid w:val="003D2BC5"/>
    <w:rsid w:val="003D4A59"/>
    <w:rsid w:val="003D52BE"/>
    <w:rsid w:val="003D6BB3"/>
    <w:rsid w:val="003D78A8"/>
    <w:rsid w:val="003E1CD3"/>
    <w:rsid w:val="003E30B5"/>
    <w:rsid w:val="003E3906"/>
    <w:rsid w:val="003E536F"/>
    <w:rsid w:val="003E7879"/>
    <w:rsid w:val="003F0456"/>
    <w:rsid w:val="003F0A59"/>
    <w:rsid w:val="003F16BA"/>
    <w:rsid w:val="003F20C9"/>
    <w:rsid w:val="003F2247"/>
    <w:rsid w:val="003F3DC3"/>
    <w:rsid w:val="003F5553"/>
    <w:rsid w:val="003F66FB"/>
    <w:rsid w:val="004013FC"/>
    <w:rsid w:val="00401CA0"/>
    <w:rsid w:val="004041E0"/>
    <w:rsid w:val="0040629E"/>
    <w:rsid w:val="004119D9"/>
    <w:rsid w:val="0041219F"/>
    <w:rsid w:val="004123E6"/>
    <w:rsid w:val="00412CB8"/>
    <w:rsid w:val="0041402E"/>
    <w:rsid w:val="00414046"/>
    <w:rsid w:val="004143D0"/>
    <w:rsid w:val="004148DD"/>
    <w:rsid w:val="00414C6D"/>
    <w:rsid w:val="00415209"/>
    <w:rsid w:val="00420552"/>
    <w:rsid w:val="004205F8"/>
    <w:rsid w:val="0042128D"/>
    <w:rsid w:val="0042628A"/>
    <w:rsid w:val="004312FA"/>
    <w:rsid w:val="0043281B"/>
    <w:rsid w:val="004358AE"/>
    <w:rsid w:val="00435FC0"/>
    <w:rsid w:val="004360EA"/>
    <w:rsid w:val="004362DC"/>
    <w:rsid w:val="00437FDA"/>
    <w:rsid w:val="00440C89"/>
    <w:rsid w:val="00441652"/>
    <w:rsid w:val="00441807"/>
    <w:rsid w:val="00441D4C"/>
    <w:rsid w:val="00442F36"/>
    <w:rsid w:val="004441EA"/>
    <w:rsid w:val="00445AF4"/>
    <w:rsid w:val="00447E21"/>
    <w:rsid w:val="00450DAD"/>
    <w:rsid w:val="004517BC"/>
    <w:rsid w:val="00451E14"/>
    <w:rsid w:val="00454622"/>
    <w:rsid w:val="00454A35"/>
    <w:rsid w:val="00455013"/>
    <w:rsid w:val="00455C73"/>
    <w:rsid w:val="00457B59"/>
    <w:rsid w:val="0046025D"/>
    <w:rsid w:val="0046037A"/>
    <w:rsid w:val="00460532"/>
    <w:rsid w:val="00460C91"/>
    <w:rsid w:val="004611E1"/>
    <w:rsid w:val="00461826"/>
    <w:rsid w:val="004620F0"/>
    <w:rsid w:val="00465092"/>
    <w:rsid w:val="00466069"/>
    <w:rsid w:val="00472A27"/>
    <w:rsid w:val="004769AA"/>
    <w:rsid w:val="00476F20"/>
    <w:rsid w:val="00481043"/>
    <w:rsid w:val="00482D58"/>
    <w:rsid w:val="00484A71"/>
    <w:rsid w:val="0048795A"/>
    <w:rsid w:val="00487DF5"/>
    <w:rsid w:val="00490B4E"/>
    <w:rsid w:val="00491F52"/>
    <w:rsid w:val="004921CE"/>
    <w:rsid w:val="0049306C"/>
    <w:rsid w:val="00493D3A"/>
    <w:rsid w:val="00496412"/>
    <w:rsid w:val="00497EF6"/>
    <w:rsid w:val="004A07E8"/>
    <w:rsid w:val="004A088C"/>
    <w:rsid w:val="004A0E48"/>
    <w:rsid w:val="004A1293"/>
    <w:rsid w:val="004A2355"/>
    <w:rsid w:val="004A302F"/>
    <w:rsid w:val="004A3167"/>
    <w:rsid w:val="004A31BE"/>
    <w:rsid w:val="004A3312"/>
    <w:rsid w:val="004A3B06"/>
    <w:rsid w:val="004A4FC7"/>
    <w:rsid w:val="004A5D93"/>
    <w:rsid w:val="004B0106"/>
    <w:rsid w:val="004B0903"/>
    <w:rsid w:val="004B486D"/>
    <w:rsid w:val="004B57BF"/>
    <w:rsid w:val="004B5FE1"/>
    <w:rsid w:val="004B699D"/>
    <w:rsid w:val="004B6C8E"/>
    <w:rsid w:val="004C4FC2"/>
    <w:rsid w:val="004C71B6"/>
    <w:rsid w:val="004C756D"/>
    <w:rsid w:val="004D162D"/>
    <w:rsid w:val="004D2055"/>
    <w:rsid w:val="004D21A2"/>
    <w:rsid w:val="004D2CB5"/>
    <w:rsid w:val="004D303E"/>
    <w:rsid w:val="004D33CB"/>
    <w:rsid w:val="004D66FD"/>
    <w:rsid w:val="004D67B6"/>
    <w:rsid w:val="004D79B4"/>
    <w:rsid w:val="004E2E97"/>
    <w:rsid w:val="004E5D23"/>
    <w:rsid w:val="004E5E34"/>
    <w:rsid w:val="004E6EDC"/>
    <w:rsid w:val="004F131F"/>
    <w:rsid w:val="004F3FC9"/>
    <w:rsid w:val="00501F36"/>
    <w:rsid w:val="005023F7"/>
    <w:rsid w:val="00503C1B"/>
    <w:rsid w:val="00503C26"/>
    <w:rsid w:val="0050408E"/>
    <w:rsid w:val="005044D3"/>
    <w:rsid w:val="005049A1"/>
    <w:rsid w:val="00505A43"/>
    <w:rsid w:val="00511FD6"/>
    <w:rsid w:val="005142C9"/>
    <w:rsid w:val="0051487C"/>
    <w:rsid w:val="005150BE"/>
    <w:rsid w:val="00516EF0"/>
    <w:rsid w:val="00520ABD"/>
    <w:rsid w:val="00521924"/>
    <w:rsid w:val="00523B23"/>
    <w:rsid w:val="00524E2E"/>
    <w:rsid w:val="00525137"/>
    <w:rsid w:val="00525BBF"/>
    <w:rsid w:val="00526A47"/>
    <w:rsid w:val="005273BC"/>
    <w:rsid w:val="00527DDB"/>
    <w:rsid w:val="005337E1"/>
    <w:rsid w:val="00535354"/>
    <w:rsid w:val="00535D12"/>
    <w:rsid w:val="0054096B"/>
    <w:rsid w:val="00540A02"/>
    <w:rsid w:val="0054403A"/>
    <w:rsid w:val="00545C91"/>
    <w:rsid w:val="00546FFB"/>
    <w:rsid w:val="00547EB8"/>
    <w:rsid w:val="00547F99"/>
    <w:rsid w:val="00552ACD"/>
    <w:rsid w:val="00552BCC"/>
    <w:rsid w:val="0055324B"/>
    <w:rsid w:val="0055341C"/>
    <w:rsid w:val="0055430D"/>
    <w:rsid w:val="00556B88"/>
    <w:rsid w:val="00557CA2"/>
    <w:rsid w:val="005607E8"/>
    <w:rsid w:val="0056086A"/>
    <w:rsid w:val="0056157F"/>
    <w:rsid w:val="00566772"/>
    <w:rsid w:val="00567E46"/>
    <w:rsid w:val="005700BD"/>
    <w:rsid w:val="005707E3"/>
    <w:rsid w:val="00570F78"/>
    <w:rsid w:val="00571129"/>
    <w:rsid w:val="00571AFA"/>
    <w:rsid w:val="005735DC"/>
    <w:rsid w:val="00573EED"/>
    <w:rsid w:val="005748AF"/>
    <w:rsid w:val="00575395"/>
    <w:rsid w:val="005764FB"/>
    <w:rsid w:val="00580415"/>
    <w:rsid w:val="00581DC0"/>
    <w:rsid w:val="00582583"/>
    <w:rsid w:val="0058589A"/>
    <w:rsid w:val="00590C0D"/>
    <w:rsid w:val="00591723"/>
    <w:rsid w:val="0059612B"/>
    <w:rsid w:val="00597655"/>
    <w:rsid w:val="005A007E"/>
    <w:rsid w:val="005A0288"/>
    <w:rsid w:val="005A241F"/>
    <w:rsid w:val="005A2C61"/>
    <w:rsid w:val="005A6FAB"/>
    <w:rsid w:val="005A706E"/>
    <w:rsid w:val="005B0222"/>
    <w:rsid w:val="005B0DDD"/>
    <w:rsid w:val="005B108C"/>
    <w:rsid w:val="005B27E4"/>
    <w:rsid w:val="005B2D86"/>
    <w:rsid w:val="005B526F"/>
    <w:rsid w:val="005B527A"/>
    <w:rsid w:val="005B52A5"/>
    <w:rsid w:val="005B5C8B"/>
    <w:rsid w:val="005B68F0"/>
    <w:rsid w:val="005C5FBB"/>
    <w:rsid w:val="005C6972"/>
    <w:rsid w:val="005C744E"/>
    <w:rsid w:val="005C76BF"/>
    <w:rsid w:val="005D0108"/>
    <w:rsid w:val="005D067A"/>
    <w:rsid w:val="005D3CAD"/>
    <w:rsid w:val="005D46E7"/>
    <w:rsid w:val="005D7CAC"/>
    <w:rsid w:val="005E1409"/>
    <w:rsid w:val="005E1E59"/>
    <w:rsid w:val="005E2253"/>
    <w:rsid w:val="005E23A7"/>
    <w:rsid w:val="005E3033"/>
    <w:rsid w:val="005E34F3"/>
    <w:rsid w:val="005E374D"/>
    <w:rsid w:val="005E39AD"/>
    <w:rsid w:val="005F14E7"/>
    <w:rsid w:val="005F1E1E"/>
    <w:rsid w:val="005F1F17"/>
    <w:rsid w:val="005F20E0"/>
    <w:rsid w:val="005F4399"/>
    <w:rsid w:val="005F5908"/>
    <w:rsid w:val="005F6C02"/>
    <w:rsid w:val="005F6C1D"/>
    <w:rsid w:val="005F72AA"/>
    <w:rsid w:val="005F7B40"/>
    <w:rsid w:val="00600F98"/>
    <w:rsid w:val="00601AC8"/>
    <w:rsid w:val="00605DAC"/>
    <w:rsid w:val="00606BCC"/>
    <w:rsid w:val="00606F7E"/>
    <w:rsid w:val="00607D1F"/>
    <w:rsid w:val="0061172C"/>
    <w:rsid w:val="00612203"/>
    <w:rsid w:val="00612D6B"/>
    <w:rsid w:val="006146F8"/>
    <w:rsid w:val="006173E9"/>
    <w:rsid w:val="00617AC3"/>
    <w:rsid w:val="0062036A"/>
    <w:rsid w:val="00621928"/>
    <w:rsid w:val="00622B2B"/>
    <w:rsid w:val="00625D80"/>
    <w:rsid w:val="00625DC1"/>
    <w:rsid w:val="006267B4"/>
    <w:rsid w:val="00626DCD"/>
    <w:rsid w:val="006304C6"/>
    <w:rsid w:val="00630877"/>
    <w:rsid w:val="0063094E"/>
    <w:rsid w:val="00630A7E"/>
    <w:rsid w:val="00632E9C"/>
    <w:rsid w:val="00637ED7"/>
    <w:rsid w:val="006424EC"/>
    <w:rsid w:val="0064353B"/>
    <w:rsid w:val="00644108"/>
    <w:rsid w:val="00645B9C"/>
    <w:rsid w:val="00646459"/>
    <w:rsid w:val="006464B6"/>
    <w:rsid w:val="00646BF8"/>
    <w:rsid w:val="00646F12"/>
    <w:rsid w:val="00652C58"/>
    <w:rsid w:val="0065644D"/>
    <w:rsid w:val="00660042"/>
    <w:rsid w:val="00660193"/>
    <w:rsid w:val="006631C4"/>
    <w:rsid w:val="00663B6E"/>
    <w:rsid w:val="00663FFC"/>
    <w:rsid w:val="00665BA2"/>
    <w:rsid w:val="00665E8E"/>
    <w:rsid w:val="00666AA6"/>
    <w:rsid w:val="00667B70"/>
    <w:rsid w:val="006726B0"/>
    <w:rsid w:val="0067364F"/>
    <w:rsid w:val="00673780"/>
    <w:rsid w:val="00673C0B"/>
    <w:rsid w:val="00675F66"/>
    <w:rsid w:val="006762D3"/>
    <w:rsid w:val="006762D7"/>
    <w:rsid w:val="006773E3"/>
    <w:rsid w:val="0067783B"/>
    <w:rsid w:val="00677CE1"/>
    <w:rsid w:val="00677CE3"/>
    <w:rsid w:val="00680F1C"/>
    <w:rsid w:val="006810D2"/>
    <w:rsid w:val="006820E0"/>
    <w:rsid w:val="00683826"/>
    <w:rsid w:val="00684921"/>
    <w:rsid w:val="00686F0D"/>
    <w:rsid w:val="00690DDD"/>
    <w:rsid w:val="00692532"/>
    <w:rsid w:val="006926CF"/>
    <w:rsid w:val="006942C7"/>
    <w:rsid w:val="00694450"/>
    <w:rsid w:val="00695933"/>
    <w:rsid w:val="00695934"/>
    <w:rsid w:val="00695A9A"/>
    <w:rsid w:val="0069620E"/>
    <w:rsid w:val="006A1ADD"/>
    <w:rsid w:val="006A20C2"/>
    <w:rsid w:val="006A22DE"/>
    <w:rsid w:val="006A26CA"/>
    <w:rsid w:val="006A45D7"/>
    <w:rsid w:val="006A65A2"/>
    <w:rsid w:val="006A683F"/>
    <w:rsid w:val="006A69FF"/>
    <w:rsid w:val="006B33E4"/>
    <w:rsid w:val="006B4C4D"/>
    <w:rsid w:val="006B54A5"/>
    <w:rsid w:val="006B700B"/>
    <w:rsid w:val="006B7D12"/>
    <w:rsid w:val="006C0249"/>
    <w:rsid w:val="006C065A"/>
    <w:rsid w:val="006C1BDB"/>
    <w:rsid w:val="006C1C56"/>
    <w:rsid w:val="006C233C"/>
    <w:rsid w:val="006C2819"/>
    <w:rsid w:val="006C2C14"/>
    <w:rsid w:val="006C36F7"/>
    <w:rsid w:val="006C40B6"/>
    <w:rsid w:val="006C58D1"/>
    <w:rsid w:val="006C7E4C"/>
    <w:rsid w:val="006D0121"/>
    <w:rsid w:val="006D0C79"/>
    <w:rsid w:val="006D28DD"/>
    <w:rsid w:val="006D5E6B"/>
    <w:rsid w:val="006D6CC7"/>
    <w:rsid w:val="006D6E16"/>
    <w:rsid w:val="006E0DB7"/>
    <w:rsid w:val="006E185C"/>
    <w:rsid w:val="006E1F26"/>
    <w:rsid w:val="006E45AD"/>
    <w:rsid w:val="006E5F4C"/>
    <w:rsid w:val="006E7353"/>
    <w:rsid w:val="006E7DA9"/>
    <w:rsid w:val="006F0582"/>
    <w:rsid w:val="006F05F0"/>
    <w:rsid w:val="006F2528"/>
    <w:rsid w:val="006F2CFB"/>
    <w:rsid w:val="006F4995"/>
    <w:rsid w:val="006F538B"/>
    <w:rsid w:val="006F64EA"/>
    <w:rsid w:val="006F7D1F"/>
    <w:rsid w:val="007016FE"/>
    <w:rsid w:val="007024A1"/>
    <w:rsid w:val="00702EC0"/>
    <w:rsid w:val="00702FA9"/>
    <w:rsid w:val="00703D73"/>
    <w:rsid w:val="00705128"/>
    <w:rsid w:val="007059BD"/>
    <w:rsid w:val="00706138"/>
    <w:rsid w:val="00706BCE"/>
    <w:rsid w:val="00710247"/>
    <w:rsid w:val="00710833"/>
    <w:rsid w:val="00711159"/>
    <w:rsid w:val="00712B59"/>
    <w:rsid w:val="0071474F"/>
    <w:rsid w:val="007152B7"/>
    <w:rsid w:val="007203C5"/>
    <w:rsid w:val="00722F02"/>
    <w:rsid w:val="0072511A"/>
    <w:rsid w:val="00726C0E"/>
    <w:rsid w:val="00727066"/>
    <w:rsid w:val="0073034B"/>
    <w:rsid w:val="00730856"/>
    <w:rsid w:val="00730959"/>
    <w:rsid w:val="00730BFE"/>
    <w:rsid w:val="007317DE"/>
    <w:rsid w:val="00731B41"/>
    <w:rsid w:val="007326EE"/>
    <w:rsid w:val="0073305A"/>
    <w:rsid w:val="007364F1"/>
    <w:rsid w:val="00742B6C"/>
    <w:rsid w:val="007435F4"/>
    <w:rsid w:val="007438A3"/>
    <w:rsid w:val="00744858"/>
    <w:rsid w:val="00746F93"/>
    <w:rsid w:val="00747752"/>
    <w:rsid w:val="00750957"/>
    <w:rsid w:val="007520C0"/>
    <w:rsid w:val="0075272D"/>
    <w:rsid w:val="0075336D"/>
    <w:rsid w:val="007538B7"/>
    <w:rsid w:val="00760DED"/>
    <w:rsid w:val="00761785"/>
    <w:rsid w:val="00763BCE"/>
    <w:rsid w:val="0076492C"/>
    <w:rsid w:val="007649F9"/>
    <w:rsid w:val="00764EC1"/>
    <w:rsid w:val="00767560"/>
    <w:rsid w:val="00770578"/>
    <w:rsid w:val="0077063D"/>
    <w:rsid w:val="00770904"/>
    <w:rsid w:val="00770B7D"/>
    <w:rsid w:val="007734EF"/>
    <w:rsid w:val="00780BB2"/>
    <w:rsid w:val="00782FA9"/>
    <w:rsid w:val="007836C7"/>
    <w:rsid w:val="007842A9"/>
    <w:rsid w:val="007851D2"/>
    <w:rsid w:val="00785B3F"/>
    <w:rsid w:val="00790266"/>
    <w:rsid w:val="00790D13"/>
    <w:rsid w:val="00791937"/>
    <w:rsid w:val="00791ED9"/>
    <w:rsid w:val="0079228E"/>
    <w:rsid w:val="00792ED0"/>
    <w:rsid w:val="00793DB3"/>
    <w:rsid w:val="007950A7"/>
    <w:rsid w:val="007963C3"/>
    <w:rsid w:val="007978AD"/>
    <w:rsid w:val="007A3422"/>
    <w:rsid w:val="007A3838"/>
    <w:rsid w:val="007A390D"/>
    <w:rsid w:val="007A6736"/>
    <w:rsid w:val="007B03A8"/>
    <w:rsid w:val="007B3F2C"/>
    <w:rsid w:val="007B57CD"/>
    <w:rsid w:val="007B70D1"/>
    <w:rsid w:val="007C1DF2"/>
    <w:rsid w:val="007C2BE6"/>
    <w:rsid w:val="007C3187"/>
    <w:rsid w:val="007C4368"/>
    <w:rsid w:val="007C58D8"/>
    <w:rsid w:val="007C5AB5"/>
    <w:rsid w:val="007C5B53"/>
    <w:rsid w:val="007C7C01"/>
    <w:rsid w:val="007C7DD5"/>
    <w:rsid w:val="007C7FD4"/>
    <w:rsid w:val="007D3051"/>
    <w:rsid w:val="007D51AC"/>
    <w:rsid w:val="007D5740"/>
    <w:rsid w:val="007D615C"/>
    <w:rsid w:val="007D6DCE"/>
    <w:rsid w:val="007E2331"/>
    <w:rsid w:val="007E3C2A"/>
    <w:rsid w:val="007E773E"/>
    <w:rsid w:val="007E774A"/>
    <w:rsid w:val="007F052B"/>
    <w:rsid w:val="007F06F6"/>
    <w:rsid w:val="007F2F84"/>
    <w:rsid w:val="007F3846"/>
    <w:rsid w:val="007F3C34"/>
    <w:rsid w:val="007F56A0"/>
    <w:rsid w:val="007F5A57"/>
    <w:rsid w:val="007F5D53"/>
    <w:rsid w:val="007F68A9"/>
    <w:rsid w:val="007F6944"/>
    <w:rsid w:val="007F78BA"/>
    <w:rsid w:val="007F78BF"/>
    <w:rsid w:val="007F7E38"/>
    <w:rsid w:val="00804828"/>
    <w:rsid w:val="008078C5"/>
    <w:rsid w:val="00810BE8"/>
    <w:rsid w:val="00811637"/>
    <w:rsid w:val="00811945"/>
    <w:rsid w:val="008129C0"/>
    <w:rsid w:val="00812A5A"/>
    <w:rsid w:val="0081380D"/>
    <w:rsid w:val="00814301"/>
    <w:rsid w:val="00815D3B"/>
    <w:rsid w:val="00816B5A"/>
    <w:rsid w:val="00820A87"/>
    <w:rsid w:val="008237DF"/>
    <w:rsid w:val="00824100"/>
    <w:rsid w:val="00824415"/>
    <w:rsid w:val="008261E2"/>
    <w:rsid w:val="00826323"/>
    <w:rsid w:val="00826FA0"/>
    <w:rsid w:val="0082779F"/>
    <w:rsid w:val="00830C8A"/>
    <w:rsid w:val="00831599"/>
    <w:rsid w:val="00832635"/>
    <w:rsid w:val="00835411"/>
    <w:rsid w:val="00836099"/>
    <w:rsid w:val="00836216"/>
    <w:rsid w:val="00836C6C"/>
    <w:rsid w:val="008413F0"/>
    <w:rsid w:val="00842185"/>
    <w:rsid w:val="00842F54"/>
    <w:rsid w:val="00843028"/>
    <w:rsid w:val="0084451D"/>
    <w:rsid w:val="00845A10"/>
    <w:rsid w:val="00846420"/>
    <w:rsid w:val="0084669F"/>
    <w:rsid w:val="00846969"/>
    <w:rsid w:val="008470A0"/>
    <w:rsid w:val="008512F4"/>
    <w:rsid w:val="00856333"/>
    <w:rsid w:val="00856F14"/>
    <w:rsid w:val="00857B08"/>
    <w:rsid w:val="008607B3"/>
    <w:rsid w:val="00861719"/>
    <w:rsid w:val="008624B3"/>
    <w:rsid w:val="00863604"/>
    <w:rsid w:val="00863C65"/>
    <w:rsid w:val="0086457F"/>
    <w:rsid w:val="0086525F"/>
    <w:rsid w:val="008672A3"/>
    <w:rsid w:val="008702FA"/>
    <w:rsid w:val="00870C15"/>
    <w:rsid w:val="00870CB8"/>
    <w:rsid w:val="008712E7"/>
    <w:rsid w:val="00872F7A"/>
    <w:rsid w:val="00873E4D"/>
    <w:rsid w:val="00875A6B"/>
    <w:rsid w:val="00875B8B"/>
    <w:rsid w:val="00875D66"/>
    <w:rsid w:val="00876493"/>
    <w:rsid w:val="008809FB"/>
    <w:rsid w:val="008839E3"/>
    <w:rsid w:val="00883A8E"/>
    <w:rsid w:val="00883D0A"/>
    <w:rsid w:val="008844C2"/>
    <w:rsid w:val="00885E95"/>
    <w:rsid w:val="00886567"/>
    <w:rsid w:val="008930B1"/>
    <w:rsid w:val="00895B3F"/>
    <w:rsid w:val="00895C98"/>
    <w:rsid w:val="0089628E"/>
    <w:rsid w:val="0089674A"/>
    <w:rsid w:val="00897487"/>
    <w:rsid w:val="008A1C28"/>
    <w:rsid w:val="008A1F0A"/>
    <w:rsid w:val="008A381A"/>
    <w:rsid w:val="008A3847"/>
    <w:rsid w:val="008A4AE1"/>
    <w:rsid w:val="008A682E"/>
    <w:rsid w:val="008A6845"/>
    <w:rsid w:val="008A7C17"/>
    <w:rsid w:val="008B14B3"/>
    <w:rsid w:val="008B227E"/>
    <w:rsid w:val="008B63D5"/>
    <w:rsid w:val="008C20DD"/>
    <w:rsid w:val="008C2449"/>
    <w:rsid w:val="008C2552"/>
    <w:rsid w:val="008C27A4"/>
    <w:rsid w:val="008C302C"/>
    <w:rsid w:val="008C3C0E"/>
    <w:rsid w:val="008C533C"/>
    <w:rsid w:val="008D15D9"/>
    <w:rsid w:val="008D162B"/>
    <w:rsid w:val="008D2224"/>
    <w:rsid w:val="008D598C"/>
    <w:rsid w:val="008E1DED"/>
    <w:rsid w:val="008E3820"/>
    <w:rsid w:val="008E7F0A"/>
    <w:rsid w:val="008F1866"/>
    <w:rsid w:val="008F1AFB"/>
    <w:rsid w:val="008F2C61"/>
    <w:rsid w:val="008F2DCC"/>
    <w:rsid w:val="008F3786"/>
    <w:rsid w:val="008F57FD"/>
    <w:rsid w:val="008F60E1"/>
    <w:rsid w:val="008F72F2"/>
    <w:rsid w:val="008F7431"/>
    <w:rsid w:val="008F78B9"/>
    <w:rsid w:val="008F7F8D"/>
    <w:rsid w:val="0090091E"/>
    <w:rsid w:val="009010EE"/>
    <w:rsid w:val="00901BE8"/>
    <w:rsid w:val="00902E8A"/>
    <w:rsid w:val="009036B9"/>
    <w:rsid w:val="00903FF9"/>
    <w:rsid w:val="00904CF5"/>
    <w:rsid w:val="00904CFE"/>
    <w:rsid w:val="00905B69"/>
    <w:rsid w:val="009067BC"/>
    <w:rsid w:val="00907878"/>
    <w:rsid w:val="009104B3"/>
    <w:rsid w:val="00910B33"/>
    <w:rsid w:val="00910DF5"/>
    <w:rsid w:val="00913006"/>
    <w:rsid w:val="009141B8"/>
    <w:rsid w:val="00916339"/>
    <w:rsid w:val="009166AD"/>
    <w:rsid w:val="00916D97"/>
    <w:rsid w:val="009174EA"/>
    <w:rsid w:val="0092032E"/>
    <w:rsid w:val="00921F67"/>
    <w:rsid w:val="009265D4"/>
    <w:rsid w:val="00926E75"/>
    <w:rsid w:val="00926EAE"/>
    <w:rsid w:val="00932250"/>
    <w:rsid w:val="009325C3"/>
    <w:rsid w:val="0093376E"/>
    <w:rsid w:val="00935F48"/>
    <w:rsid w:val="00935FAF"/>
    <w:rsid w:val="009367A7"/>
    <w:rsid w:val="00936C96"/>
    <w:rsid w:val="00940585"/>
    <w:rsid w:val="0094360B"/>
    <w:rsid w:val="00945CCF"/>
    <w:rsid w:val="00945DC2"/>
    <w:rsid w:val="009465DA"/>
    <w:rsid w:val="009546B1"/>
    <w:rsid w:val="00955FB7"/>
    <w:rsid w:val="009561A2"/>
    <w:rsid w:val="009561D6"/>
    <w:rsid w:val="00961892"/>
    <w:rsid w:val="00965295"/>
    <w:rsid w:val="00965E19"/>
    <w:rsid w:val="009662E3"/>
    <w:rsid w:val="00966307"/>
    <w:rsid w:val="00967037"/>
    <w:rsid w:val="00973464"/>
    <w:rsid w:val="00973D8B"/>
    <w:rsid w:val="00974739"/>
    <w:rsid w:val="00981272"/>
    <w:rsid w:val="00981503"/>
    <w:rsid w:val="009817CF"/>
    <w:rsid w:val="009821F2"/>
    <w:rsid w:val="009836F7"/>
    <w:rsid w:val="00983BA4"/>
    <w:rsid w:val="00985735"/>
    <w:rsid w:val="009858C2"/>
    <w:rsid w:val="0098691B"/>
    <w:rsid w:val="00986A0B"/>
    <w:rsid w:val="00986B0E"/>
    <w:rsid w:val="0098704D"/>
    <w:rsid w:val="00987CEF"/>
    <w:rsid w:val="009901BA"/>
    <w:rsid w:val="0099466F"/>
    <w:rsid w:val="00996BDB"/>
    <w:rsid w:val="00996DE6"/>
    <w:rsid w:val="009A1F02"/>
    <w:rsid w:val="009A2625"/>
    <w:rsid w:val="009A27E0"/>
    <w:rsid w:val="009A342E"/>
    <w:rsid w:val="009A45CB"/>
    <w:rsid w:val="009A46F5"/>
    <w:rsid w:val="009A7AC6"/>
    <w:rsid w:val="009B0990"/>
    <w:rsid w:val="009B13D2"/>
    <w:rsid w:val="009B1B75"/>
    <w:rsid w:val="009B2503"/>
    <w:rsid w:val="009B50AF"/>
    <w:rsid w:val="009C1321"/>
    <w:rsid w:val="009C13D3"/>
    <w:rsid w:val="009C172C"/>
    <w:rsid w:val="009C3F80"/>
    <w:rsid w:val="009C5252"/>
    <w:rsid w:val="009C642E"/>
    <w:rsid w:val="009C6621"/>
    <w:rsid w:val="009C7501"/>
    <w:rsid w:val="009D174F"/>
    <w:rsid w:val="009D3AFF"/>
    <w:rsid w:val="009D4457"/>
    <w:rsid w:val="009D5578"/>
    <w:rsid w:val="009D6097"/>
    <w:rsid w:val="009E0AC0"/>
    <w:rsid w:val="009E0C1F"/>
    <w:rsid w:val="009E184C"/>
    <w:rsid w:val="009E2808"/>
    <w:rsid w:val="009E2971"/>
    <w:rsid w:val="009E2C62"/>
    <w:rsid w:val="009E2FFB"/>
    <w:rsid w:val="009E3AB3"/>
    <w:rsid w:val="009E7D2B"/>
    <w:rsid w:val="009F140A"/>
    <w:rsid w:val="009F150B"/>
    <w:rsid w:val="009F2BCD"/>
    <w:rsid w:val="009F2EC1"/>
    <w:rsid w:val="009F3F5E"/>
    <w:rsid w:val="009F5BE5"/>
    <w:rsid w:val="009F5D4D"/>
    <w:rsid w:val="009F7BB3"/>
    <w:rsid w:val="009F7D0A"/>
    <w:rsid w:val="00A02643"/>
    <w:rsid w:val="00A02AC4"/>
    <w:rsid w:val="00A038F4"/>
    <w:rsid w:val="00A04A3D"/>
    <w:rsid w:val="00A0571F"/>
    <w:rsid w:val="00A05B02"/>
    <w:rsid w:val="00A0611C"/>
    <w:rsid w:val="00A0685B"/>
    <w:rsid w:val="00A06C1C"/>
    <w:rsid w:val="00A075C3"/>
    <w:rsid w:val="00A07692"/>
    <w:rsid w:val="00A102F5"/>
    <w:rsid w:val="00A111C8"/>
    <w:rsid w:val="00A1327C"/>
    <w:rsid w:val="00A133A4"/>
    <w:rsid w:val="00A159CA"/>
    <w:rsid w:val="00A200E0"/>
    <w:rsid w:val="00A212A5"/>
    <w:rsid w:val="00A2345B"/>
    <w:rsid w:val="00A264B1"/>
    <w:rsid w:val="00A27311"/>
    <w:rsid w:val="00A274FA"/>
    <w:rsid w:val="00A30B7B"/>
    <w:rsid w:val="00A34184"/>
    <w:rsid w:val="00A36733"/>
    <w:rsid w:val="00A36782"/>
    <w:rsid w:val="00A4142A"/>
    <w:rsid w:val="00A41DF5"/>
    <w:rsid w:val="00A426D1"/>
    <w:rsid w:val="00A42F20"/>
    <w:rsid w:val="00A43737"/>
    <w:rsid w:val="00A44095"/>
    <w:rsid w:val="00A4521F"/>
    <w:rsid w:val="00A50FBF"/>
    <w:rsid w:val="00A5206C"/>
    <w:rsid w:val="00A520A3"/>
    <w:rsid w:val="00A5275D"/>
    <w:rsid w:val="00A5279D"/>
    <w:rsid w:val="00A528ED"/>
    <w:rsid w:val="00A52A00"/>
    <w:rsid w:val="00A54F5D"/>
    <w:rsid w:val="00A575AF"/>
    <w:rsid w:val="00A6023D"/>
    <w:rsid w:val="00A61B17"/>
    <w:rsid w:val="00A62D3F"/>
    <w:rsid w:val="00A631C6"/>
    <w:rsid w:val="00A63AF8"/>
    <w:rsid w:val="00A63CBA"/>
    <w:rsid w:val="00A66134"/>
    <w:rsid w:val="00A67545"/>
    <w:rsid w:val="00A711EB"/>
    <w:rsid w:val="00A71324"/>
    <w:rsid w:val="00A738A6"/>
    <w:rsid w:val="00A73D5B"/>
    <w:rsid w:val="00A748C9"/>
    <w:rsid w:val="00A74EE4"/>
    <w:rsid w:val="00A760C7"/>
    <w:rsid w:val="00A7693B"/>
    <w:rsid w:val="00A859B5"/>
    <w:rsid w:val="00A864EB"/>
    <w:rsid w:val="00A86946"/>
    <w:rsid w:val="00A86F56"/>
    <w:rsid w:val="00A87106"/>
    <w:rsid w:val="00A873C2"/>
    <w:rsid w:val="00A90579"/>
    <w:rsid w:val="00A9144D"/>
    <w:rsid w:val="00A91A89"/>
    <w:rsid w:val="00A91E74"/>
    <w:rsid w:val="00A9221B"/>
    <w:rsid w:val="00A92708"/>
    <w:rsid w:val="00A9302F"/>
    <w:rsid w:val="00A930DB"/>
    <w:rsid w:val="00A944F9"/>
    <w:rsid w:val="00A9451B"/>
    <w:rsid w:val="00A94CCE"/>
    <w:rsid w:val="00A950E2"/>
    <w:rsid w:val="00A952F0"/>
    <w:rsid w:val="00A97023"/>
    <w:rsid w:val="00AA1933"/>
    <w:rsid w:val="00AA2A24"/>
    <w:rsid w:val="00AA2F2B"/>
    <w:rsid w:val="00AA350C"/>
    <w:rsid w:val="00AA3941"/>
    <w:rsid w:val="00AA412D"/>
    <w:rsid w:val="00AA4C2D"/>
    <w:rsid w:val="00AA71F9"/>
    <w:rsid w:val="00AA7F8E"/>
    <w:rsid w:val="00AB4BC3"/>
    <w:rsid w:val="00AC060F"/>
    <w:rsid w:val="00AC0BB8"/>
    <w:rsid w:val="00AC16AA"/>
    <w:rsid w:val="00AC30F5"/>
    <w:rsid w:val="00AC3963"/>
    <w:rsid w:val="00AC42CF"/>
    <w:rsid w:val="00AC43D5"/>
    <w:rsid w:val="00AC70BD"/>
    <w:rsid w:val="00AC782A"/>
    <w:rsid w:val="00AD1AA2"/>
    <w:rsid w:val="00AD24CD"/>
    <w:rsid w:val="00AD2F08"/>
    <w:rsid w:val="00AD3072"/>
    <w:rsid w:val="00AD37E0"/>
    <w:rsid w:val="00AD3B22"/>
    <w:rsid w:val="00AD57DC"/>
    <w:rsid w:val="00AD6374"/>
    <w:rsid w:val="00AD71C8"/>
    <w:rsid w:val="00AD788D"/>
    <w:rsid w:val="00AD7E28"/>
    <w:rsid w:val="00AE20DB"/>
    <w:rsid w:val="00AE2A9B"/>
    <w:rsid w:val="00AE2FC9"/>
    <w:rsid w:val="00AE45AE"/>
    <w:rsid w:val="00AE7A72"/>
    <w:rsid w:val="00AF16E3"/>
    <w:rsid w:val="00AF1763"/>
    <w:rsid w:val="00AF2C02"/>
    <w:rsid w:val="00AF3A8C"/>
    <w:rsid w:val="00AF570F"/>
    <w:rsid w:val="00AF5C73"/>
    <w:rsid w:val="00AF7262"/>
    <w:rsid w:val="00AF7761"/>
    <w:rsid w:val="00B02226"/>
    <w:rsid w:val="00B030CA"/>
    <w:rsid w:val="00B077E8"/>
    <w:rsid w:val="00B0787B"/>
    <w:rsid w:val="00B10410"/>
    <w:rsid w:val="00B108F5"/>
    <w:rsid w:val="00B138D1"/>
    <w:rsid w:val="00B13EAD"/>
    <w:rsid w:val="00B14DAF"/>
    <w:rsid w:val="00B17338"/>
    <w:rsid w:val="00B20708"/>
    <w:rsid w:val="00B21D01"/>
    <w:rsid w:val="00B24C68"/>
    <w:rsid w:val="00B253C2"/>
    <w:rsid w:val="00B25F82"/>
    <w:rsid w:val="00B26A22"/>
    <w:rsid w:val="00B319A7"/>
    <w:rsid w:val="00B33461"/>
    <w:rsid w:val="00B348DB"/>
    <w:rsid w:val="00B3555C"/>
    <w:rsid w:val="00B35621"/>
    <w:rsid w:val="00B35E78"/>
    <w:rsid w:val="00B36588"/>
    <w:rsid w:val="00B40FDB"/>
    <w:rsid w:val="00B41570"/>
    <w:rsid w:val="00B421D5"/>
    <w:rsid w:val="00B42527"/>
    <w:rsid w:val="00B45359"/>
    <w:rsid w:val="00B45837"/>
    <w:rsid w:val="00B52D3D"/>
    <w:rsid w:val="00B55B3D"/>
    <w:rsid w:val="00B602DD"/>
    <w:rsid w:val="00B60F75"/>
    <w:rsid w:val="00B61494"/>
    <w:rsid w:val="00B61CFF"/>
    <w:rsid w:val="00B62925"/>
    <w:rsid w:val="00B629A5"/>
    <w:rsid w:val="00B63758"/>
    <w:rsid w:val="00B63E19"/>
    <w:rsid w:val="00B65B52"/>
    <w:rsid w:val="00B7110C"/>
    <w:rsid w:val="00B71F68"/>
    <w:rsid w:val="00B72192"/>
    <w:rsid w:val="00B728D0"/>
    <w:rsid w:val="00B7375E"/>
    <w:rsid w:val="00B73DD1"/>
    <w:rsid w:val="00B7504A"/>
    <w:rsid w:val="00B75514"/>
    <w:rsid w:val="00B75AE3"/>
    <w:rsid w:val="00B76B6D"/>
    <w:rsid w:val="00B76DD1"/>
    <w:rsid w:val="00B77DC0"/>
    <w:rsid w:val="00B77F21"/>
    <w:rsid w:val="00B8045F"/>
    <w:rsid w:val="00B80809"/>
    <w:rsid w:val="00B86B56"/>
    <w:rsid w:val="00B878AD"/>
    <w:rsid w:val="00B90D1A"/>
    <w:rsid w:val="00B90FC6"/>
    <w:rsid w:val="00B913EA"/>
    <w:rsid w:val="00B92956"/>
    <w:rsid w:val="00B92C6F"/>
    <w:rsid w:val="00B938E6"/>
    <w:rsid w:val="00B9615B"/>
    <w:rsid w:val="00BA2F9B"/>
    <w:rsid w:val="00BA32BF"/>
    <w:rsid w:val="00BA4404"/>
    <w:rsid w:val="00BA6384"/>
    <w:rsid w:val="00BA66E5"/>
    <w:rsid w:val="00BB0021"/>
    <w:rsid w:val="00BB4516"/>
    <w:rsid w:val="00BB4FDD"/>
    <w:rsid w:val="00BB51E5"/>
    <w:rsid w:val="00BB593C"/>
    <w:rsid w:val="00BB5DA4"/>
    <w:rsid w:val="00BB638C"/>
    <w:rsid w:val="00BB654F"/>
    <w:rsid w:val="00BB666E"/>
    <w:rsid w:val="00BC2D97"/>
    <w:rsid w:val="00BC528F"/>
    <w:rsid w:val="00BC5B82"/>
    <w:rsid w:val="00BC63C5"/>
    <w:rsid w:val="00BD380B"/>
    <w:rsid w:val="00BD3AEA"/>
    <w:rsid w:val="00BE034A"/>
    <w:rsid w:val="00BE2CC0"/>
    <w:rsid w:val="00BE46AE"/>
    <w:rsid w:val="00BE4908"/>
    <w:rsid w:val="00BE536B"/>
    <w:rsid w:val="00BE646F"/>
    <w:rsid w:val="00BF000A"/>
    <w:rsid w:val="00BF02DB"/>
    <w:rsid w:val="00BF3966"/>
    <w:rsid w:val="00C011E2"/>
    <w:rsid w:val="00C03617"/>
    <w:rsid w:val="00C039C5"/>
    <w:rsid w:val="00C03AAB"/>
    <w:rsid w:val="00C044DE"/>
    <w:rsid w:val="00C050CD"/>
    <w:rsid w:val="00C072CD"/>
    <w:rsid w:val="00C07FBA"/>
    <w:rsid w:val="00C10E06"/>
    <w:rsid w:val="00C10EA6"/>
    <w:rsid w:val="00C1101B"/>
    <w:rsid w:val="00C11599"/>
    <w:rsid w:val="00C14A64"/>
    <w:rsid w:val="00C16750"/>
    <w:rsid w:val="00C174D7"/>
    <w:rsid w:val="00C17C12"/>
    <w:rsid w:val="00C20C8B"/>
    <w:rsid w:val="00C21066"/>
    <w:rsid w:val="00C2552F"/>
    <w:rsid w:val="00C2713B"/>
    <w:rsid w:val="00C279B9"/>
    <w:rsid w:val="00C300D3"/>
    <w:rsid w:val="00C333BA"/>
    <w:rsid w:val="00C34A14"/>
    <w:rsid w:val="00C34A1D"/>
    <w:rsid w:val="00C35FA3"/>
    <w:rsid w:val="00C3617F"/>
    <w:rsid w:val="00C36D02"/>
    <w:rsid w:val="00C4009A"/>
    <w:rsid w:val="00C41E03"/>
    <w:rsid w:val="00C42DB6"/>
    <w:rsid w:val="00C47274"/>
    <w:rsid w:val="00C51AD0"/>
    <w:rsid w:val="00C5238D"/>
    <w:rsid w:val="00C65463"/>
    <w:rsid w:val="00C65796"/>
    <w:rsid w:val="00C65A53"/>
    <w:rsid w:val="00C65DF9"/>
    <w:rsid w:val="00C66705"/>
    <w:rsid w:val="00C67161"/>
    <w:rsid w:val="00C676C2"/>
    <w:rsid w:val="00C70733"/>
    <w:rsid w:val="00C70821"/>
    <w:rsid w:val="00C70C95"/>
    <w:rsid w:val="00C72D74"/>
    <w:rsid w:val="00C73705"/>
    <w:rsid w:val="00C73FD3"/>
    <w:rsid w:val="00C7554B"/>
    <w:rsid w:val="00C75B5F"/>
    <w:rsid w:val="00C77A59"/>
    <w:rsid w:val="00C77D05"/>
    <w:rsid w:val="00C8190D"/>
    <w:rsid w:val="00C84DB7"/>
    <w:rsid w:val="00C8650E"/>
    <w:rsid w:val="00C94781"/>
    <w:rsid w:val="00C9487A"/>
    <w:rsid w:val="00CA01CD"/>
    <w:rsid w:val="00CA32E9"/>
    <w:rsid w:val="00CA3AA6"/>
    <w:rsid w:val="00CA44C7"/>
    <w:rsid w:val="00CB011E"/>
    <w:rsid w:val="00CB0FEC"/>
    <w:rsid w:val="00CB1520"/>
    <w:rsid w:val="00CB422D"/>
    <w:rsid w:val="00CB5588"/>
    <w:rsid w:val="00CB6C3A"/>
    <w:rsid w:val="00CC21EE"/>
    <w:rsid w:val="00CC351E"/>
    <w:rsid w:val="00CC4E9E"/>
    <w:rsid w:val="00CC60F0"/>
    <w:rsid w:val="00CD01F4"/>
    <w:rsid w:val="00CD20C6"/>
    <w:rsid w:val="00CD322B"/>
    <w:rsid w:val="00CD3C51"/>
    <w:rsid w:val="00CD40FC"/>
    <w:rsid w:val="00CD674B"/>
    <w:rsid w:val="00CE13C1"/>
    <w:rsid w:val="00CE17AE"/>
    <w:rsid w:val="00CE28B9"/>
    <w:rsid w:val="00CE2A47"/>
    <w:rsid w:val="00CE2A92"/>
    <w:rsid w:val="00CE4A02"/>
    <w:rsid w:val="00CE6E6E"/>
    <w:rsid w:val="00CF02C6"/>
    <w:rsid w:val="00CF34B2"/>
    <w:rsid w:val="00CF389D"/>
    <w:rsid w:val="00CF3F00"/>
    <w:rsid w:val="00CF5410"/>
    <w:rsid w:val="00D0198B"/>
    <w:rsid w:val="00D0220B"/>
    <w:rsid w:val="00D0269C"/>
    <w:rsid w:val="00D0505C"/>
    <w:rsid w:val="00D05322"/>
    <w:rsid w:val="00D10A4A"/>
    <w:rsid w:val="00D10EDE"/>
    <w:rsid w:val="00D14C1E"/>
    <w:rsid w:val="00D14E05"/>
    <w:rsid w:val="00D17D6F"/>
    <w:rsid w:val="00D2428F"/>
    <w:rsid w:val="00D2611C"/>
    <w:rsid w:val="00D265FF"/>
    <w:rsid w:val="00D2676B"/>
    <w:rsid w:val="00D26D5E"/>
    <w:rsid w:val="00D26EEB"/>
    <w:rsid w:val="00D302A4"/>
    <w:rsid w:val="00D325A9"/>
    <w:rsid w:val="00D326D6"/>
    <w:rsid w:val="00D331D1"/>
    <w:rsid w:val="00D33BFB"/>
    <w:rsid w:val="00D33E38"/>
    <w:rsid w:val="00D35764"/>
    <w:rsid w:val="00D3664A"/>
    <w:rsid w:val="00D36CF1"/>
    <w:rsid w:val="00D42D60"/>
    <w:rsid w:val="00D452EB"/>
    <w:rsid w:val="00D45F82"/>
    <w:rsid w:val="00D46956"/>
    <w:rsid w:val="00D50916"/>
    <w:rsid w:val="00D51BCB"/>
    <w:rsid w:val="00D54187"/>
    <w:rsid w:val="00D55A9B"/>
    <w:rsid w:val="00D55BAA"/>
    <w:rsid w:val="00D56301"/>
    <w:rsid w:val="00D56EB7"/>
    <w:rsid w:val="00D611EC"/>
    <w:rsid w:val="00D62F70"/>
    <w:rsid w:val="00D64C2F"/>
    <w:rsid w:val="00D6665F"/>
    <w:rsid w:val="00D72CDB"/>
    <w:rsid w:val="00D73107"/>
    <w:rsid w:val="00D737E7"/>
    <w:rsid w:val="00D73B17"/>
    <w:rsid w:val="00D7497B"/>
    <w:rsid w:val="00D74FEC"/>
    <w:rsid w:val="00D75A46"/>
    <w:rsid w:val="00D762A7"/>
    <w:rsid w:val="00D7663F"/>
    <w:rsid w:val="00D76F1A"/>
    <w:rsid w:val="00D803AC"/>
    <w:rsid w:val="00D804F4"/>
    <w:rsid w:val="00D81B00"/>
    <w:rsid w:val="00D8277B"/>
    <w:rsid w:val="00D83346"/>
    <w:rsid w:val="00D84AA4"/>
    <w:rsid w:val="00D84E05"/>
    <w:rsid w:val="00D90028"/>
    <w:rsid w:val="00D932BA"/>
    <w:rsid w:val="00D93D1B"/>
    <w:rsid w:val="00D94011"/>
    <w:rsid w:val="00D961B4"/>
    <w:rsid w:val="00D9644F"/>
    <w:rsid w:val="00D97009"/>
    <w:rsid w:val="00DA01C2"/>
    <w:rsid w:val="00DA292B"/>
    <w:rsid w:val="00DA4E39"/>
    <w:rsid w:val="00DA5E9E"/>
    <w:rsid w:val="00DA7854"/>
    <w:rsid w:val="00DB4B57"/>
    <w:rsid w:val="00DC0818"/>
    <w:rsid w:val="00DC1C1F"/>
    <w:rsid w:val="00DC3273"/>
    <w:rsid w:val="00DC34FA"/>
    <w:rsid w:val="00DC60BF"/>
    <w:rsid w:val="00DC6608"/>
    <w:rsid w:val="00DC662C"/>
    <w:rsid w:val="00DC74A3"/>
    <w:rsid w:val="00DD0664"/>
    <w:rsid w:val="00DD0716"/>
    <w:rsid w:val="00DD28E2"/>
    <w:rsid w:val="00DD2EDA"/>
    <w:rsid w:val="00DD2FE6"/>
    <w:rsid w:val="00DD3815"/>
    <w:rsid w:val="00DD3E34"/>
    <w:rsid w:val="00DD51F0"/>
    <w:rsid w:val="00DD665F"/>
    <w:rsid w:val="00DE1F2D"/>
    <w:rsid w:val="00DE518A"/>
    <w:rsid w:val="00DE687E"/>
    <w:rsid w:val="00DE746B"/>
    <w:rsid w:val="00DF1F7A"/>
    <w:rsid w:val="00DF396F"/>
    <w:rsid w:val="00DF5E5F"/>
    <w:rsid w:val="00DF7058"/>
    <w:rsid w:val="00DF71B9"/>
    <w:rsid w:val="00DF7B05"/>
    <w:rsid w:val="00E000FC"/>
    <w:rsid w:val="00E00983"/>
    <w:rsid w:val="00E01E06"/>
    <w:rsid w:val="00E05374"/>
    <w:rsid w:val="00E05A5C"/>
    <w:rsid w:val="00E0612F"/>
    <w:rsid w:val="00E069CA"/>
    <w:rsid w:val="00E071E6"/>
    <w:rsid w:val="00E10641"/>
    <w:rsid w:val="00E11B09"/>
    <w:rsid w:val="00E134D5"/>
    <w:rsid w:val="00E14D05"/>
    <w:rsid w:val="00E221C5"/>
    <w:rsid w:val="00E24D7D"/>
    <w:rsid w:val="00E26AE0"/>
    <w:rsid w:val="00E26D7F"/>
    <w:rsid w:val="00E27782"/>
    <w:rsid w:val="00E2797D"/>
    <w:rsid w:val="00E31D6C"/>
    <w:rsid w:val="00E34E8E"/>
    <w:rsid w:val="00E41076"/>
    <w:rsid w:val="00E41139"/>
    <w:rsid w:val="00E41FCB"/>
    <w:rsid w:val="00E42AA1"/>
    <w:rsid w:val="00E46EF1"/>
    <w:rsid w:val="00E471F6"/>
    <w:rsid w:val="00E5070A"/>
    <w:rsid w:val="00E50D2C"/>
    <w:rsid w:val="00E513A2"/>
    <w:rsid w:val="00E5308F"/>
    <w:rsid w:val="00E534B3"/>
    <w:rsid w:val="00E56B06"/>
    <w:rsid w:val="00E56CA5"/>
    <w:rsid w:val="00E572EA"/>
    <w:rsid w:val="00E6038E"/>
    <w:rsid w:val="00E616F2"/>
    <w:rsid w:val="00E6240B"/>
    <w:rsid w:val="00E628FC"/>
    <w:rsid w:val="00E6429D"/>
    <w:rsid w:val="00E64890"/>
    <w:rsid w:val="00E666DB"/>
    <w:rsid w:val="00E6738B"/>
    <w:rsid w:val="00E6748D"/>
    <w:rsid w:val="00E70B33"/>
    <w:rsid w:val="00E7165E"/>
    <w:rsid w:val="00E7170A"/>
    <w:rsid w:val="00E76256"/>
    <w:rsid w:val="00E816BA"/>
    <w:rsid w:val="00E821A9"/>
    <w:rsid w:val="00E82468"/>
    <w:rsid w:val="00E82873"/>
    <w:rsid w:val="00E83731"/>
    <w:rsid w:val="00E838B4"/>
    <w:rsid w:val="00E8516F"/>
    <w:rsid w:val="00E8691E"/>
    <w:rsid w:val="00E87E30"/>
    <w:rsid w:val="00E93640"/>
    <w:rsid w:val="00E97E60"/>
    <w:rsid w:val="00EA0473"/>
    <w:rsid w:val="00EA2494"/>
    <w:rsid w:val="00EA2A3A"/>
    <w:rsid w:val="00EA4972"/>
    <w:rsid w:val="00EB05AD"/>
    <w:rsid w:val="00EB0A65"/>
    <w:rsid w:val="00EB1646"/>
    <w:rsid w:val="00EB32E6"/>
    <w:rsid w:val="00EB64CE"/>
    <w:rsid w:val="00EB6E08"/>
    <w:rsid w:val="00EB7B15"/>
    <w:rsid w:val="00EB7EFC"/>
    <w:rsid w:val="00EB7FEF"/>
    <w:rsid w:val="00EC3883"/>
    <w:rsid w:val="00EC44C4"/>
    <w:rsid w:val="00EC71EB"/>
    <w:rsid w:val="00ED2198"/>
    <w:rsid w:val="00ED3FB1"/>
    <w:rsid w:val="00ED6873"/>
    <w:rsid w:val="00EE096D"/>
    <w:rsid w:val="00EE318F"/>
    <w:rsid w:val="00EE38AD"/>
    <w:rsid w:val="00EE3935"/>
    <w:rsid w:val="00EE3CBC"/>
    <w:rsid w:val="00EE49E3"/>
    <w:rsid w:val="00EE4A26"/>
    <w:rsid w:val="00EE5A3C"/>
    <w:rsid w:val="00EF0994"/>
    <w:rsid w:val="00EF2100"/>
    <w:rsid w:val="00EF32E8"/>
    <w:rsid w:val="00EF5206"/>
    <w:rsid w:val="00EF5388"/>
    <w:rsid w:val="00EF763F"/>
    <w:rsid w:val="00F02039"/>
    <w:rsid w:val="00F024F6"/>
    <w:rsid w:val="00F025E0"/>
    <w:rsid w:val="00F036A4"/>
    <w:rsid w:val="00F041C3"/>
    <w:rsid w:val="00F05080"/>
    <w:rsid w:val="00F1191E"/>
    <w:rsid w:val="00F129DA"/>
    <w:rsid w:val="00F16057"/>
    <w:rsid w:val="00F22382"/>
    <w:rsid w:val="00F2283D"/>
    <w:rsid w:val="00F22B8C"/>
    <w:rsid w:val="00F2407D"/>
    <w:rsid w:val="00F265EC"/>
    <w:rsid w:val="00F26C17"/>
    <w:rsid w:val="00F3090F"/>
    <w:rsid w:val="00F313EB"/>
    <w:rsid w:val="00F316E3"/>
    <w:rsid w:val="00F32B4C"/>
    <w:rsid w:val="00F33C94"/>
    <w:rsid w:val="00F352DB"/>
    <w:rsid w:val="00F35520"/>
    <w:rsid w:val="00F3602A"/>
    <w:rsid w:val="00F37205"/>
    <w:rsid w:val="00F42607"/>
    <w:rsid w:val="00F44164"/>
    <w:rsid w:val="00F44F10"/>
    <w:rsid w:val="00F4535C"/>
    <w:rsid w:val="00F455ED"/>
    <w:rsid w:val="00F45F4A"/>
    <w:rsid w:val="00F471B2"/>
    <w:rsid w:val="00F5184F"/>
    <w:rsid w:val="00F5230B"/>
    <w:rsid w:val="00F533E4"/>
    <w:rsid w:val="00F54295"/>
    <w:rsid w:val="00F54932"/>
    <w:rsid w:val="00F550A0"/>
    <w:rsid w:val="00F567D4"/>
    <w:rsid w:val="00F56F5B"/>
    <w:rsid w:val="00F57919"/>
    <w:rsid w:val="00F60CD1"/>
    <w:rsid w:val="00F60E4C"/>
    <w:rsid w:val="00F632E6"/>
    <w:rsid w:val="00F663CC"/>
    <w:rsid w:val="00F71CB0"/>
    <w:rsid w:val="00F71EBF"/>
    <w:rsid w:val="00F73682"/>
    <w:rsid w:val="00F74569"/>
    <w:rsid w:val="00F747BD"/>
    <w:rsid w:val="00F74A15"/>
    <w:rsid w:val="00F75B3C"/>
    <w:rsid w:val="00F76FC1"/>
    <w:rsid w:val="00F77B77"/>
    <w:rsid w:val="00F80493"/>
    <w:rsid w:val="00F80BA9"/>
    <w:rsid w:val="00F80F38"/>
    <w:rsid w:val="00F8254E"/>
    <w:rsid w:val="00F82711"/>
    <w:rsid w:val="00F82C8F"/>
    <w:rsid w:val="00F85B84"/>
    <w:rsid w:val="00F8627F"/>
    <w:rsid w:val="00F879A6"/>
    <w:rsid w:val="00F9139B"/>
    <w:rsid w:val="00F918E8"/>
    <w:rsid w:val="00F9620F"/>
    <w:rsid w:val="00F96406"/>
    <w:rsid w:val="00F96947"/>
    <w:rsid w:val="00F9696D"/>
    <w:rsid w:val="00FA366E"/>
    <w:rsid w:val="00FA3E2C"/>
    <w:rsid w:val="00FA551E"/>
    <w:rsid w:val="00FA7A04"/>
    <w:rsid w:val="00FB066B"/>
    <w:rsid w:val="00FB3567"/>
    <w:rsid w:val="00FB4195"/>
    <w:rsid w:val="00FB5AFA"/>
    <w:rsid w:val="00FB6861"/>
    <w:rsid w:val="00FC0404"/>
    <w:rsid w:val="00FC3060"/>
    <w:rsid w:val="00FC7E87"/>
    <w:rsid w:val="00FD0B19"/>
    <w:rsid w:val="00FD0D58"/>
    <w:rsid w:val="00FD2334"/>
    <w:rsid w:val="00FD2533"/>
    <w:rsid w:val="00FD2F7D"/>
    <w:rsid w:val="00FD3428"/>
    <w:rsid w:val="00FD4242"/>
    <w:rsid w:val="00FD5476"/>
    <w:rsid w:val="00FD6096"/>
    <w:rsid w:val="00FD6BBF"/>
    <w:rsid w:val="00FD77D5"/>
    <w:rsid w:val="00FE0828"/>
    <w:rsid w:val="00FE0C1F"/>
    <w:rsid w:val="00FE1D13"/>
    <w:rsid w:val="00FE2A4D"/>
    <w:rsid w:val="00FE4222"/>
    <w:rsid w:val="00FE71E7"/>
    <w:rsid w:val="00FF1860"/>
    <w:rsid w:val="00FF5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76CBB"/>
  <w15:docId w15:val="{7BE9ECA7-0590-41F9-A620-4EC52872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C6D"/>
    <w:rPr>
      <w:sz w:val="22"/>
    </w:rPr>
  </w:style>
  <w:style w:type="paragraph" w:styleId="Heading1">
    <w:name w:val="heading 1"/>
    <w:basedOn w:val="Normal"/>
    <w:next w:val="Normal"/>
    <w:qFormat/>
    <w:rsid w:val="0056086A"/>
    <w:pPr>
      <w:pBdr>
        <w:bottom w:val="single" w:sz="12" w:space="1" w:color="808080"/>
      </w:pBdr>
      <w:spacing w:before="120" w:after="180"/>
      <w:outlineLvl w:val="0"/>
    </w:pPr>
    <w:rPr>
      <w:rFonts w:ascii="Arial" w:hAnsi="Arial"/>
      <w:b/>
      <w:sz w:val="28"/>
    </w:rPr>
  </w:style>
  <w:style w:type="paragraph" w:styleId="Heading2">
    <w:name w:val="heading 2"/>
    <w:basedOn w:val="Exerciseheading2"/>
    <w:next w:val="Normal"/>
    <w:qFormat/>
    <w:rsid w:val="0012535A"/>
    <w:pPr>
      <w:outlineLvl w:val="1"/>
    </w:pPr>
  </w:style>
  <w:style w:type="paragraph" w:styleId="Heading3">
    <w:name w:val="heading 3"/>
    <w:basedOn w:val="Normal"/>
    <w:next w:val="Normal"/>
    <w:qFormat/>
    <w:rsid w:val="00A61B1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2">
    <w:name w:val="Exercise heading 2"/>
    <w:basedOn w:val="Normal"/>
    <w:next w:val="Exerciselist"/>
    <w:rsid w:val="00965295"/>
    <w:pPr>
      <w:keepNext/>
      <w:spacing w:after="120"/>
      <w:ind w:right="1260"/>
    </w:pPr>
    <w:rPr>
      <w:b/>
      <w:sz w:val="24"/>
    </w:rPr>
  </w:style>
  <w:style w:type="paragraph" w:customStyle="1" w:styleId="Exerciselist">
    <w:name w:val="Exercise list"/>
    <w:basedOn w:val="Normal"/>
    <w:link w:val="ExerciselistChar"/>
    <w:rsid w:val="00094B4C"/>
    <w:pPr>
      <w:numPr>
        <w:numId w:val="3"/>
      </w:numPr>
      <w:spacing w:after="120"/>
    </w:pPr>
  </w:style>
  <w:style w:type="character" w:customStyle="1" w:styleId="ExerciselistChar">
    <w:name w:val="Exercise list Char"/>
    <w:link w:val="Exerciselist"/>
    <w:rsid w:val="00094B4C"/>
    <w:rPr>
      <w:sz w:val="22"/>
    </w:rPr>
  </w:style>
  <w:style w:type="paragraph" w:customStyle="1" w:styleId="Chaptertitle">
    <w:name w:val="Chapter title"/>
    <w:basedOn w:val="Heading1"/>
    <w:next w:val="Normal"/>
    <w:rsid w:val="0012535A"/>
    <w:pPr>
      <w:pBdr>
        <w:bottom w:val="none" w:sz="0" w:space="0" w:color="auto"/>
      </w:pBdr>
      <w:spacing w:before="0"/>
    </w:pPr>
    <w:rPr>
      <w:sz w:val="40"/>
    </w:rPr>
  </w:style>
  <w:style w:type="paragraph" w:styleId="Footer">
    <w:name w:val="footer"/>
    <w:basedOn w:val="Normal"/>
    <w:rsid w:val="00414C6D"/>
    <w:pPr>
      <w:tabs>
        <w:tab w:val="center" w:pos="4320"/>
        <w:tab w:val="right" w:pos="8640"/>
      </w:tabs>
    </w:pPr>
  </w:style>
  <w:style w:type="paragraph" w:styleId="Header">
    <w:name w:val="header"/>
    <w:basedOn w:val="Normal"/>
    <w:rsid w:val="00414C6D"/>
    <w:pPr>
      <w:tabs>
        <w:tab w:val="center" w:pos="4320"/>
        <w:tab w:val="right" w:pos="8640"/>
      </w:tabs>
    </w:pPr>
  </w:style>
  <w:style w:type="character" w:styleId="PageNumber">
    <w:name w:val="page number"/>
    <w:basedOn w:val="DefaultParagraphFont"/>
    <w:rsid w:val="00414C6D"/>
  </w:style>
  <w:style w:type="paragraph" w:customStyle="1" w:styleId="Exercisecode">
    <w:name w:val="Exercise code"/>
    <w:basedOn w:val="Normal"/>
    <w:link w:val="ExercisecodeChar"/>
    <w:rsid w:val="00414C6D"/>
    <w:pPr>
      <w:ind w:left="360"/>
    </w:pPr>
    <w:rPr>
      <w:rFonts w:ascii="Courier New" w:hAnsi="Courier New"/>
      <w:b/>
      <w:sz w:val="20"/>
    </w:rPr>
  </w:style>
  <w:style w:type="paragraph" w:customStyle="1" w:styleId="Exercisecodelast">
    <w:name w:val="Exercise code last"/>
    <w:basedOn w:val="Exercisecode"/>
    <w:link w:val="ExercisecodelastChar"/>
    <w:rsid w:val="00414C6D"/>
    <w:pPr>
      <w:spacing w:after="120"/>
    </w:pPr>
  </w:style>
  <w:style w:type="paragraph" w:styleId="BalloonText">
    <w:name w:val="Balloon Text"/>
    <w:basedOn w:val="Normal"/>
    <w:semiHidden/>
    <w:rsid w:val="001E1326"/>
    <w:rPr>
      <w:rFonts w:ascii="Tahoma" w:hAnsi="Tahoma" w:cs="Tahoma"/>
      <w:sz w:val="16"/>
      <w:szCs w:val="16"/>
    </w:rPr>
  </w:style>
  <w:style w:type="paragraph" w:customStyle="1" w:styleId="Bulleteditem">
    <w:name w:val="Bulleted item"/>
    <w:basedOn w:val="Normal"/>
    <w:rsid w:val="00BA66E5"/>
    <w:pPr>
      <w:numPr>
        <w:numId w:val="1"/>
      </w:numPr>
      <w:tabs>
        <w:tab w:val="clear" w:pos="360"/>
        <w:tab w:val="num" w:pos="720"/>
      </w:tabs>
      <w:spacing w:after="120"/>
      <w:ind w:left="720"/>
    </w:pPr>
  </w:style>
  <w:style w:type="paragraph" w:customStyle="1" w:styleId="Chapternumber">
    <w:name w:val="Chapter number"/>
    <w:basedOn w:val="Chaptertitle"/>
    <w:rsid w:val="0012535A"/>
    <w:pPr>
      <w:pageBreakBefore/>
      <w:spacing w:after="120"/>
    </w:pPr>
    <w:rPr>
      <w:sz w:val="32"/>
      <w:szCs w:val="32"/>
    </w:rPr>
  </w:style>
  <w:style w:type="paragraph" w:customStyle="1" w:styleId="Exerciseheading">
    <w:name w:val="Exercise heading"/>
    <w:basedOn w:val="Normal"/>
    <w:next w:val="Exercisetext"/>
    <w:rsid w:val="0012535A"/>
    <w:pPr>
      <w:pBdr>
        <w:bottom w:val="single" w:sz="4" w:space="1" w:color="auto"/>
      </w:pBdr>
      <w:spacing w:before="120" w:after="120"/>
      <w:ind w:left="2304" w:right="1267" w:hanging="2304"/>
    </w:pPr>
    <w:rPr>
      <w:rFonts w:ascii="Arial" w:hAnsi="Arial"/>
      <w:b/>
      <w:noProof/>
      <w:sz w:val="32"/>
    </w:rPr>
  </w:style>
  <w:style w:type="paragraph" w:customStyle="1" w:styleId="Exercisetext">
    <w:name w:val="Exercise text"/>
    <w:basedOn w:val="Exerciselist"/>
    <w:rsid w:val="00D8277B"/>
    <w:pPr>
      <w:numPr>
        <w:numId w:val="0"/>
      </w:numPr>
    </w:pPr>
  </w:style>
  <w:style w:type="paragraph" w:customStyle="1" w:styleId="Exerciseindented">
    <w:name w:val="Exercise indented"/>
    <w:basedOn w:val="Exerciselist"/>
    <w:link w:val="ExerciseindentedChar"/>
    <w:rsid w:val="00D8277B"/>
    <w:pPr>
      <w:numPr>
        <w:numId w:val="0"/>
      </w:numPr>
      <w:ind w:left="360"/>
    </w:pPr>
  </w:style>
  <w:style w:type="character" w:customStyle="1" w:styleId="ExerciseindentedChar">
    <w:name w:val="Exercise indented Char"/>
    <w:link w:val="Exerciseindented"/>
    <w:rsid w:val="00D8277B"/>
    <w:rPr>
      <w:sz w:val="22"/>
      <w:lang w:val="en-US" w:eastAsia="en-US" w:bidi="ar-SA"/>
    </w:rPr>
  </w:style>
  <w:style w:type="paragraph" w:customStyle="1" w:styleId="Exerciseindented2">
    <w:name w:val="Exercise indented 2"/>
    <w:basedOn w:val="Exerciseindented"/>
    <w:rsid w:val="00A61B17"/>
    <w:pPr>
      <w:tabs>
        <w:tab w:val="left" w:pos="2520"/>
      </w:tabs>
      <w:ind w:left="720" w:right="1267"/>
    </w:pPr>
  </w:style>
  <w:style w:type="paragraph" w:customStyle="1" w:styleId="Headingterms">
    <w:name w:val="Heading terms"/>
    <w:basedOn w:val="Heading3"/>
    <w:next w:val="Normal"/>
    <w:rsid w:val="00A61B17"/>
    <w:pPr>
      <w:keepNext w:val="0"/>
      <w:widowControl w:val="0"/>
      <w:pBdr>
        <w:bottom w:val="single" w:sz="4" w:space="1" w:color="000000"/>
      </w:pBdr>
      <w:spacing w:after="240" w:line="220" w:lineRule="atLeast"/>
      <w:ind w:right="1260"/>
      <w:outlineLvl w:val="9"/>
    </w:pPr>
    <w:rPr>
      <w:rFonts w:ascii="Arial Black" w:hAnsi="Arial Black" w:cs="Times New Roman"/>
      <w:b w:val="0"/>
      <w:bCs w:val="0"/>
      <w:color w:val="000000"/>
      <w:sz w:val="28"/>
      <w:szCs w:val="20"/>
    </w:rPr>
  </w:style>
  <w:style w:type="paragraph" w:customStyle="1" w:styleId="Exerciseheading1">
    <w:name w:val="Exercise heading 1"/>
    <w:basedOn w:val="Normal"/>
    <w:rsid w:val="00F4535C"/>
    <w:pPr>
      <w:pageBreakBefore/>
      <w:pBdr>
        <w:bottom w:val="single" w:sz="4" w:space="1" w:color="auto"/>
      </w:pBdr>
      <w:spacing w:after="120"/>
      <w:ind w:left="2304" w:right="1260" w:hanging="2304"/>
    </w:pPr>
    <w:rPr>
      <w:rFonts w:ascii="Arial" w:hAnsi="Arial"/>
      <w:b/>
      <w:noProof/>
      <w:sz w:val="32"/>
    </w:rPr>
  </w:style>
  <w:style w:type="character" w:customStyle="1" w:styleId="ExercisecodeChar">
    <w:name w:val="Exercise code Char"/>
    <w:link w:val="Exercisecode"/>
    <w:rsid w:val="00F22382"/>
    <w:rPr>
      <w:rFonts w:ascii="Courier New" w:hAnsi="Courier New"/>
      <w:b/>
      <w:lang w:val="en-US" w:eastAsia="en-US" w:bidi="ar-SA"/>
    </w:rPr>
  </w:style>
  <w:style w:type="character" w:customStyle="1" w:styleId="ExercisecodelastChar">
    <w:name w:val="Exercise code last Char"/>
    <w:link w:val="Exercisecodelast"/>
    <w:rsid w:val="00F22382"/>
    <w:rPr>
      <w:rFonts w:ascii="Courier New" w:hAnsi="Courier New"/>
      <w:b/>
      <w:lang w:val="en-US" w:eastAsia="en-US" w:bidi="ar-SA"/>
    </w:rPr>
  </w:style>
  <w:style w:type="paragraph" w:customStyle="1" w:styleId="Exercisedoubleindented">
    <w:name w:val="Exercise double indented"/>
    <w:basedOn w:val="Exerciseindented"/>
    <w:qFormat/>
    <w:rsid w:val="000B68F0"/>
    <w:pPr>
      <w:ind w:left="720" w:right="1267"/>
    </w:pPr>
  </w:style>
  <w:style w:type="paragraph" w:customStyle="1" w:styleId="Figurelist">
    <w:name w:val="Figure list"/>
    <w:basedOn w:val="Normal"/>
    <w:rsid w:val="00311DD5"/>
    <w:pPr>
      <w:numPr>
        <w:numId w:val="20"/>
      </w:numPr>
      <w:spacing w:after="60"/>
      <w:ind w:right="547"/>
    </w:pPr>
  </w:style>
  <w:style w:type="character" w:styleId="CommentReference">
    <w:name w:val="annotation reference"/>
    <w:semiHidden/>
    <w:unhideWhenUsed/>
    <w:rsid w:val="00EF5206"/>
    <w:rPr>
      <w:sz w:val="16"/>
      <w:szCs w:val="16"/>
    </w:rPr>
  </w:style>
  <w:style w:type="paragraph" w:styleId="CommentText">
    <w:name w:val="annotation text"/>
    <w:basedOn w:val="Normal"/>
    <w:link w:val="CommentTextChar"/>
    <w:semiHidden/>
    <w:unhideWhenUsed/>
    <w:rsid w:val="00EF5206"/>
    <w:rPr>
      <w:sz w:val="20"/>
    </w:rPr>
  </w:style>
  <w:style w:type="character" w:customStyle="1" w:styleId="CommentTextChar">
    <w:name w:val="Comment Text Char"/>
    <w:basedOn w:val="DefaultParagraphFont"/>
    <w:link w:val="CommentText"/>
    <w:semiHidden/>
    <w:rsid w:val="00EF5206"/>
  </w:style>
  <w:style w:type="character" w:styleId="Hyperlink">
    <w:name w:val="Hyperlink"/>
    <w:unhideWhenUsed/>
    <w:rsid w:val="004B6C8E"/>
    <w:rPr>
      <w:color w:val="0000FF"/>
      <w:u w:val="single"/>
    </w:rPr>
  </w:style>
  <w:style w:type="paragraph" w:styleId="CommentSubject">
    <w:name w:val="annotation subject"/>
    <w:basedOn w:val="CommentText"/>
    <w:next w:val="CommentText"/>
    <w:link w:val="CommentSubjectChar"/>
    <w:semiHidden/>
    <w:unhideWhenUsed/>
    <w:rsid w:val="00AD37E0"/>
    <w:rPr>
      <w:b/>
      <w:bCs/>
    </w:rPr>
  </w:style>
  <w:style w:type="character" w:customStyle="1" w:styleId="CommentSubjectChar">
    <w:name w:val="Comment Subject Char"/>
    <w:basedOn w:val="CommentTextChar"/>
    <w:link w:val="CommentSubject"/>
    <w:semiHidden/>
    <w:rsid w:val="00AD37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allan.sherwood@yahoo.com" TargetMode="External"/><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CICSI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B97FE-EE4B-42E7-8E18-CB4F509F8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CICSIG.DOT</Template>
  <TotalTime>1911</TotalTime>
  <Pages>28</Pages>
  <Words>3368</Words>
  <Characters>19202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Exercises</vt:lpstr>
    </vt:vector>
  </TitlesOfParts>
  <Company>Mike Murach &amp; Associates, Inc</Company>
  <LinksUpToDate>false</LinksUpToDate>
  <CharactersWithSpaces>22525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subject>SQL</dc:subject>
  <dc:creator>Joel Murach</dc:creator>
  <cp:lastModifiedBy>Admin</cp:lastModifiedBy>
  <cp:revision>19</cp:revision>
  <cp:lastPrinted>2012-05-03T21:17:00Z</cp:lastPrinted>
  <dcterms:created xsi:type="dcterms:W3CDTF">2019-10-30T17:55:00Z</dcterms:created>
  <dcterms:modified xsi:type="dcterms:W3CDTF">2019-11-24T04:51:00Z</dcterms:modified>
  <cp:category>IG</cp:category>
</cp:coreProperties>
</file>